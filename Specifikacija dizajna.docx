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54B9F" w14:textId="7855CADA" w:rsidR="00856102" w:rsidRPr="003A4579" w:rsidRDefault="00856102" w:rsidP="00856102"/>
    <w:p w14:paraId="0A745311" w14:textId="77777777" w:rsidR="00856102" w:rsidRPr="003A4579" w:rsidRDefault="00856102" w:rsidP="00856102">
      <w:pPr>
        <w:pStyle w:val="FrontPage"/>
      </w:pPr>
      <w:r w:rsidRPr="003A4579">
        <w:t>Fakultet strojarstva, računarstva i</w:t>
      </w:r>
    </w:p>
    <w:p w14:paraId="2BA35B90" w14:textId="77777777" w:rsidR="00856102" w:rsidRPr="003A4579" w:rsidRDefault="00856102" w:rsidP="00856102">
      <w:pPr>
        <w:pStyle w:val="FrontPage"/>
      </w:pPr>
      <w:r w:rsidRPr="003A4579">
        <w:t>elektrotehnike,</w:t>
      </w:r>
      <w:r w:rsidRPr="003A4579">
        <w:rPr>
          <w:spacing w:val="-9"/>
        </w:rPr>
        <w:t xml:space="preserve"> </w:t>
      </w:r>
      <w:r w:rsidRPr="003A4579">
        <w:t>Mostar</w:t>
      </w:r>
    </w:p>
    <w:p w14:paraId="34FC797B" w14:textId="77777777" w:rsidR="00856102" w:rsidRPr="003A4579" w:rsidRDefault="00856102" w:rsidP="00856102">
      <w:pPr>
        <w:pStyle w:val="FrontPage"/>
      </w:pPr>
      <w:r w:rsidRPr="003A4579">
        <w:t>Projektiranje informacijskih sustava</w:t>
      </w:r>
    </w:p>
    <w:p w14:paraId="54CD392D" w14:textId="77777777" w:rsidR="00856102" w:rsidRPr="003A4579" w:rsidRDefault="00856102" w:rsidP="00856102">
      <w:pPr>
        <w:pStyle w:val="FrontPage"/>
      </w:pPr>
    </w:p>
    <w:p w14:paraId="601756DA" w14:textId="77777777" w:rsidR="00856102" w:rsidRPr="003A4579" w:rsidRDefault="00856102" w:rsidP="00856102">
      <w:pPr>
        <w:pStyle w:val="FrontPage"/>
      </w:pPr>
    </w:p>
    <w:p w14:paraId="7A6BCB6C" w14:textId="77777777" w:rsidR="00856102" w:rsidRPr="003A4579" w:rsidRDefault="00856102" w:rsidP="00856102">
      <w:pPr>
        <w:pStyle w:val="FrontPage"/>
      </w:pPr>
    </w:p>
    <w:p w14:paraId="1467F376" w14:textId="77777777" w:rsidR="00856102" w:rsidRPr="003A4579" w:rsidRDefault="00856102" w:rsidP="00856102">
      <w:pPr>
        <w:pStyle w:val="FrontPage"/>
      </w:pPr>
    </w:p>
    <w:p w14:paraId="72F3A7D7" w14:textId="77777777" w:rsidR="00856102" w:rsidRPr="003A4579" w:rsidRDefault="00856102" w:rsidP="00856102">
      <w:pPr>
        <w:pStyle w:val="FrontPage"/>
      </w:pPr>
    </w:p>
    <w:p w14:paraId="087AE93B" w14:textId="77777777" w:rsidR="00856102" w:rsidRPr="003A4579" w:rsidRDefault="00856102" w:rsidP="00856102">
      <w:pPr>
        <w:pStyle w:val="FrontPage"/>
      </w:pPr>
    </w:p>
    <w:p w14:paraId="6E52354D" w14:textId="5AFBAA8C" w:rsidR="00856102" w:rsidRPr="003A4579" w:rsidRDefault="00856102" w:rsidP="00856102">
      <w:pPr>
        <w:pStyle w:val="FrontPage"/>
      </w:pPr>
      <w:r w:rsidRPr="003A4579">
        <w:t>Specifikacija dizajna</w:t>
      </w:r>
      <w:r w:rsidRPr="003A4579">
        <w:rPr>
          <w:spacing w:val="-2"/>
        </w:rPr>
        <w:t>:</w:t>
      </w:r>
    </w:p>
    <w:p w14:paraId="62D3C601" w14:textId="77777777" w:rsidR="00856102" w:rsidRPr="003A4579" w:rsidRDefault="00856102" w:rsidP="00856102">
      <w:pPr>
        <w:pStyle w:val="FrontPage"/>
      </w:pPr>
    </w:p>
    <w:p w14:paraId="715FF817" w14:textId="77777777" w:rsidR="00856102" w:rsidRPr="003A4579" w:rsidRDefault="00856102" w:rsidP="00856102">
      <w:pPr>
        <w:pStyle w:val="Title"/>
      </w:pPr>
      <w:r w:rsidRPr="003A4579">
        <w:t xml:space="preserve">Evidencija radnog vremena i performance reporting </w:t>
      </w:r>
    </w:p>
    <w:p w14:paraId="09BD817F" w14:textId="77777777" w:rsidR="00856102" w:rsidRPr="003A4579" w:rsidRDefault="00856102" w:rsidP="00856102">
      <w:pPr>
        <w:pStyle w:val="Title"/>
      </w:pPr>
      <w:r w:rsidRPr="003A4579">
        <w:t>„Activity Report Generator“</w:t>
      </w:r>
    </w:p>
    <w:p w14:paraId="461D916B" w14:textId="77777777" w:rsidR="00856102" w:rsidRPr="003A4579" w:rsidRDefault="00856102" w:rsidP="00856102">
      <w:pPr>
        <w:pStyle w:val="FrontPage"/>
      </w:pPr>
    </w:p>
    <w:p w14:paraId="77609D1F" w14:textId="77777777" w:rsidR="00856102" w:rsidRPr="003A4579" w:rsidRDefault="00856102" w:rsidP="00856102">
      <w:pPr>
        <w:pStyle w:val="FrontPage"/>
        <w:rPr>
          <w:b w:val="0"/>
          <w:bCs/>
        </w:rPr>
      </w:pPr>
      <w:r w:rsidRPr="003A4579">
        <w:t>Verzija:</w:t>
      </w:r>
      <w:r w:rsidRPr="003A4579">
        <w:rPr>
          <w:spacing w:val="-4"/>
        </w:rPr>
        <w:t xml:space="preserve"> </w:t>
      </w:r>
      <w:r w:rsidRPr="003A4579">
        <w:rPr>
          <w:b w:val="0"/>
          <w:bCs/>
          <w:spacing w:val="-5"/>
        </w:rPr>
        <w:t>1.0</w:t>
      </w:r>
    </w:p>
    <w:p w14:paraId="507893A4" w14:textId="77777777" w:rsidR="00856102" w:rsidRPr="003A4579" w:rsidRDefault="00856102" w:rsidP="00856102">
      <w:pPr>
        <w:pStyle w:val="FrontPage"/>
      </w:pPr>
    </w:p>
    <w:p w14:paraId="3CC4CB47" w14:textId="77777777" w:rsidR="00856102" w:rsidRPr="003A4579" w:rsidRDefault="00856102" w:rsidP="00856102">
      <w:pPr>
        <w:pStyle w:val="FrontPage"/>
      </w:pPr>
    </w:p>
    <w:p w14:paraId="64B72E52" w14:textId="77777777" w:rsidR="00856102" w:rsidRPr="003A4579" w:rsidRDefault="00856102" w:rsidP="00856102">
      <w:pPr>
        <w:pStyle w:val="FrontPage"/>
      </w:pPr>
    </w:p>
    <w:p w14:paraId="6278DD39" w14:textId="77777777" w:rsidR="00856102" w:rsidRPr="003A4579" w:rsidRDefault="00856102" w:rsidP="00856102">
      <w:pPr>
        <w:pStyle w:val="FrontPage"/>
      </w:pPr>
      <w:r w:rsidRPr="003A4579">
        <w:t>Voditelj</w:t>
      </w:r>
      <w:r w:rsidRPr="003A4579">
        <w:rPr>
          <w:spacing w:val="-6"/>
        </w:rPr>
        <w:t xml:space="preserve"> </w:t>
      </w:r>
      <w:r w:rsidRPr="003A4579">
        <w:t>projekta:</w:t>
      </w:r>
      <w:r w:rsidRPr="003A4579">
        <w:rPr>
          <w:spacing w:val="-5"/>
        </w:rPr>
        <w:t xml:space="preserve"> </w:t>
      </w:r>
      <w:r w:rsidRPr="003A4579">
        <w:rPr>
          <w:b w:val="0"/>
          <w:bCs/>
        </w:rPr>
        <w:t>Mijo Kozina</w:t>
      </w:r>
    </w:p>
    <w:p w14:paraId="51CBC0F4" w14:textId="77777777" w:rsidR="00856102" w:rsidRPr="003A4579" w:rsidRDefault="00856102" w:rsidP="00856102">
      <w:pPr>
        <w:pStyle w:val="FrontPage"/>
      </w:pPr>
    </w:p>
    <w:p w14:paraId="10B6240A" w14:textId="77777777" w:rsidR="00856102" w:rsidRPr="003A4579" w:rsidRDefault="00856102" w:rsidP="00856102">
      <w:pPr>
        <w:pStyle w:val="FrontPage"/>
      </w:pPr>
    </w:p>
    <w:p w14:paraId="36914D7A" w14:textId="77777777" w:rsidR="00856102" w:rsidRPr="003A4579" w:rsidRDefault="00856102" w:rsidP="00856102">
      <w:pPr>
        <w:pStyle w:val="FrontPage"/>
      </w:pPr>
    </w:p>
    <w:p w14:paraId="7F5623D9" w14:textId="77777777" w:rsidR="00856102" w:rsidRPr="003A4579" w:rsidRDefault="00856102" w:rsidP="00856102">
      <w:pPr>
        <w:pStyle w:val="FrontPage"/>
      </w:pPr>
    </w:p>
    <w:p w14:paraId="26AA3691" w14:textId="77777777" w:rsidR="00856102" w:rsidRPr="003A4579" w:rsidRDefault="00856102" w:rsidP="00856102">
      <w:pPr>
        <w:pStyle w:val="FrontPage"/>
        <w:rPr>
          <w:spacing w:val="-6"/>
        </w:rPr>
      </w:pPr>
      <w:r w:rsidRPr="003A4579">
        <w:t>Mostar,</w:t>
      </w:r>
      <w:r w:rsidRPr="003A4579">
        <w:rPr>
          <w:spacing w:val="-6"/>
        </w:rPr>
        <w:t xml:space="preserve"> rujan 2024</w:t>
      </w:r>
    </w:p>
    <w:p w14:paraId="6AFC2088" w14:textId="77777777" w:rsidR="00856102" w:rsidRPr="003A4579" w:rsidRDefault="00856102" w:rsidP="00856102">
      <w:pPr>
        <w:pStyle w:val="FrontPage"/>
        <w:rPr>
          <w:spacing w:val="-6"/>
        </w:rPr>
      </w:pPr>
    </w:p>
    <w:p w14:paraId="7B4DD00E" w14:textId="4C4D90DD" w:rsidR="0024419B" w:rsidRPr="003A4579" w:rsidRDefault="0024419B">
      <w:pPr>
        <w:pStyle w:val="TOCHeading"/>
        <w:rPr>
          <w:rFonts w:ascii="Times New Roman" w:hAnsi="Times New Roman"/>
          <w:color w:val="auto"/>
          <w:lang w:val="hr-HR"/>
        </w:rPr>
      </w:pPr>
      <w:r w:rsidRPr="003A4579">
        <w:rPr>
          <w:rFonts w:ascii="Times New Roman" w:hAnsi="Times New Roman"/>
          <w:color w:val="auto"/>
          <w:lang w:val="hr-HR"/>
        </w:rPr>
        <w:lastRenderedPageBreak/>
        <w:t>Sadržaj</w:t>
      </w:r>
    </w:p>
    <w:p w14:paraId="145E2B80" w14:textId="24D397F6" w:rsidR="009D0298" w:rsidRDefault="0024419B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r w:rsidRPr="003A4579">
        <w:fldChar w:fldCharType="begin"/>
      </w:r>
      <w:r w:rsidRPr="003A4579">
        <w:instrText xml:space="preserve"> TOC \o "1-3" \h \z \u </w:instrText>
      </w:r>
      <w:r w:rsidRPr="003A4579">
        <w:fldChar w:fldCharType="separate"/>
      </w:r>
      <w:hyperlink w:anchor="_Toc176457979" w:history="1">
        <w:r w:rsidR="009D0298" w:rsidRPr="00854618">
          <w:rPr>
            <w:rStyle w:val="Hyperlink"/>
            <w:noProof/>
          </w:rPr>
          <w:t>1. Uvod</w:t>
        </w:r>
        <w:r w:rsidR="009D0298">
          <w:rPr>
            <w:noProof/>
            <w:webHidden/>
          </w:rPr>
          <w:tab/>
        </w:r>
        <w:r w:rsidR="009D0298">
          <w:rPr>
            <w:noProof/>
            <w:webHidden/>
          </w:rPr>
          <w:fldChar w:fldCharType="begin"/>
        </w:r>
        <w:r w:rsidR="009D0298">
          <w:rPr>
            <w:noProof/>
            <w:webHidden/>
          </w:rPr>
          <w:instrText xml:space="preserve"> PAGEREF _Toc176457979 \h </w:instrText>
        </w:r>
        <w:r w:rsidR="009D0298">
          <w:rPr>
            <w:noProof/>
            <w:webHidden/>
          </w:rPr>
        </w:r>
        <w:r w:rsidR="009D0298">
          <w:rPr>
            <w:noProof/>
            <w:webHidden/>
          </w:rPr>
          <w:fldChar w:fldCharType="separate"/>
        </w:r>
        <w:r w:rsidR="00B5768E">
          <w:rPr>
            <w:noProof/>
            <w:webHidden/>
          </w:rPr>
          <w:t>3</w:t>
        </w:r>
        <w:r w:rsidR="009D0298">
          <w:rPr>
            <w:noProof/>
            <w:webHidden/>
          </w:rPr>
          <w:fldChar w:fldCharType="end"/>
        </w:r>
      </w:hyperlink>
    </w:p>
    <w:p w14:paraId="7BB77B6D" w14:textId="37914815" w:rsidR="009D0298" w:rsidRDefault="009D0298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457980" w:history="1">
        <w:r w:rsidRPr="00854618">
          <w:rPr>
            <w:rStyle w:val="Hyperlink"/>
            <w:noProof/>
          </w:rPr>
          <w:t>1.1. Svrha i ciljevi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_Toc176457980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76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071210" w14:textId="671F6503" w:rsidR="009D0298" w:rsidRDefault="009D0298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457981" w:history="1">
        <w:r w:rsidRPr="00854618">
          <w:rPr>
            <w:rStyle w:val="Hyperlink"/>
            <w:noProof/>
          </w:rPr>
          <w:t>1.2. Opseg programske opreme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_Toc176457981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76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4CC741" w14:textId="696A5AC9" w:rsidR="009D0298" w:rsidRDefault="009D0298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457982" w:history="1">
        <w:r w:rsidRPr="00854618">
          <w:rPr>
            <w:rStyle w:val="Hyperlink"/>
            <w:noProof/>
          </w:rPr>
          <w:t>1.3. Kontekst programske opreme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_Toc176457982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76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84E17B" w14:textId="4BD13178" w:rsidR="009D0298" w:rsidRDefault="009D0298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457983" w:history="1">
        <w:r w:rsidRPr="00854618">
          <w:rPr>
            <w:rStyle w:val="Hyperlink"/>
            <w:noProof/>
          </w:rPr>
          <w:t>1.4. Glavna ograničenja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_Toc176457983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76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CAEF7F" w14:textId="1204BADC" w:rsidR="009D0298" w:rsidRDefault="009D0298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457984" w:history="1">
        <w:r w:rsidRPr="00854618">
          <w:rPr>
            <w:rStyle w:val="Hyperlink"/>
            <w:noProof/>
          </w:rPr>
          <w:t>2. Model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_Toc176457984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768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529D5F" w14:textId="2BA17DC7" w:rsidR="009D0298" w:rsidRDefault="009D0298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457985" w:history="1">
        <w:r w:rsidRPr="00854618">
          <w:rPr>
            <w:rStyle w:val="Hyperlink"/>
            <w:noProof/>
          </w:rPr>
          <w:t>2.1. Konceptualni model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_Toc176457985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768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6C353A" w14:textId="0D7387EC" w:rsidR="009D0298" w:rsidRDefault="009D0298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457986" w:history="1">
        <w:r w:rsidRPr="00854618">
          <w:rPr>
            <w:rStyle w:val="Hyperlink"/>
            <w:noProof/>
          </w:rPr>
          <w:t>2.2. Logički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_Toc176457986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768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42EB9A" w14:textId="33D279DF" w:rsidR="009D0298" w:rsidRDefault="009D0298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457987" w:history="1">
        <w:r w:rsidRPr="00854618">
          <w:rPr>
            <w:rStyle w:val="Hyperlink"/>
            <w:noProof/>
          </w:rPr>
          <w:t>3. Objektni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_Toc176457987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768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5564C3" w14:textId="34E663A4" w:rsidR="009D0298" w:rsidRDefault="009D0298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457988" w:history="1">
        <w:r w:rsidRPr="00854618">
          <w:rPr>
            <w:rStyle w:val="Hyperlink"/>
            <w:noProof/>
          </w:rPr>
          <w:t>3.1. Dijagram aktivnosti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_Toc176457988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768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076362" w14:textId="03DB232B" w:rsidR="009D0298" w:rsidRDefault="009D0298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457989" w:history="1">
        <w:r w:rsidRPr="00854618">
          <w:rPr>
            <w:rStyle w:val="Hyperlink"/>
            <w:noProof/>
          </w:rPr>
          <w:t>3.2. Slučajevi korištenja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_Toc176457989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768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7C7893" w14:textId="32BC5B89" w:rsidR="009D0298" w:rsidRDefault="009D0298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457990" w:history="1">
        <w:r w:rsidRPr="00854618">
          <w:rPr>
            <w:rStyle w:val="Hyperlink"/>
            <w:noProof/>
          </w:rPr>
          <w:t>3.2.1. Slučaj korištenja 1: Unos kraja radnog vremena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_Toc176457990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768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2A6E4D" w14:textId="322D7FD5" w:rsidR="009D0298" w:rsidRDefault="009D0298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457991" w:history="1">
        <w:r w:rsidRPr="00854618">
          <w:rPr>
            <w:rStyle w:val="Hyperlink"/>
            <w:noProof/>
          </w:rPr>
          <w:t>3.2.2. Slučaj korištenja 2: Izračun statistike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_Toc176457991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768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D66413" w14:textId="5A1BA028" w:rsidR="009D0298" w:rsidRDefault="009D0298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457992" w:history="1">
        <w:r w:rsidRPr="00854618">
          <w:rPr>
            <w:rStyle w:val="Hyperlink"/>
            <w:noProof/>
          </w:rPr>
          <w:t>3.2.3. Slučaj korištenja 3: Prikaz izvještaja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_Toc176457992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768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CA2083" w14:textId="43D3CF2A" w:rsidR="009D0298" w:rsidRDefault="009D0298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457993" w:history="1">
        <w:r w:rsidRPr="00854618">
          <w:rPr>
            <w:rStyle w:val="Hyperlink"/>
            <w:noProof/>
          </w:rPr>
          <w:t>3.3. Imena putova slučaja korištenja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_Toc176457993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768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4E4C49" w14:textId="59E0118C" w:rsidR="009D0298" w:rsidRDefault="009D0298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457994" w:history="1">
        <w:r w:rsidRPr="00854618">
          <w:rPr>
            <w:rStyle w:val="Hyperlink"/>
            <w:noProof/>
          </w:rPr>
          <w:t>3.4. Detalji slučaja korištenja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_Toc176457994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768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D14862" w14:textId="2A132E4D" w:rsidR="009D0298" w:rsidRDefault="009D0298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457995" w:history="1">
        <w:r w:rsidRPr="00854618">
          <w:rPr>
            <w:rStyle w:val="Hyperlink"/>
            <w:noProof/>
          </w:rPr>
          <w:t>3.5. Tehničke informacije o slučaju korištenja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_Toc176457995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768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D2DCD3" w14:textId="15071A84" w:rsidR="009D0298" w:rsidRDefault="009D0298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457996" w:history="1">
        <w:r w:rsidRPr="00854618">
          <w:rPr>
            <w:rStyle w:val="Hyperlink"/>
            <w:noProof/>
          </w:rPr>
          <w:t>3.6. UseCase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_Toc176457996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768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6E62FF" w14:textId="6E282FAF" w:rsidR="009D0298" w:rsidRDefault="009D0298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457997" w:history="1">
        <w:r w:rsidRPr="00854618">
          <w:rPr>
            <w:rStyle w:val="Hyperlink"/>
            <w:noProof/>
          </w:rPr>
          <w:t>3.7. CRC kartica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_Toc176457997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768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D88A08" w14:textId="014BE0A2" w:rsidR="009D0298" w:rsidRDefault="009D0298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457998" w:history="1">
        <w:r w:rsidRPr="00854618">
          <w:rPr>
            <w:rStyle w:val="Hyperlink"/>
            <w:noProof/>
          </w:rPr>
          <w:t>4. Model arhitekture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_Toc176457998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768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3433FD" w14:textId="1EF8AA49" w:rsidR="009D0298" w:rsidRDefault="009D0298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457999" w:history="1">
        <w:r w:rsidRPr="00854618">
          <w:rPr>
            <w:rStyle w:val="Hyperlink"/>
            <w:noProof/>
          </w:rPr>
          <w:t>4.1. Dijagram razreda (klasa) na temelju CRC kartica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_Toc176457999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768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9BB5E01" w14:textId="3227F465" w:rsidR="009D0298" w:rsidRDefault="009D0298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458000" w:history="1">
        <w:r w:rsidRPr="00854618">
          <w:rPr>
            <w:rStyle w:val="Hyperlink"/>
            <w:noProof/>
          </w:rPr>
          <w:t>4.2. Dijagram komponenti s reprezentativnim klasama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_Toc176458000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768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4123830" w14:textId="07AC594A" w:rsidR="009D0298" w:rsidRDefault="009D0298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458001" w:history="1">
        <w:r w:rsidRPr="00854618">
          <w:rPr>
            <w:rStyle w:val="Hyperlink"/>
            <w:noProof/>
          </w:rPr>
          <w:t>4.3. Dijagram ugradnje s komponentama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_Toc176458001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768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6CD2D76" w14:textId="6A024B99" w:rsidR="0024419B" w:rsidRPr="003A4579" w:rsidRDefault="0024419B" w:rsidP="0024419B">
      <w:pPr>
        <w:rPr>
          <w:b/>
          <w:bCs/>
        </w:rPr>
      </w:pPr>
      <w:r w:rsidRPr="003A4579">
        <w:rPr>
          <w:b/>
          <w:bCs/>
        </w:rPr>
        <w:fldChar w:fldCharType="end"/>
      </w:r>
    </w:p>
    <w:p w14:paraId="5D80826B" w14:textId="680A6E2B" w:rsidR="0024419B" w:rsidRPr="003A4579" w:rsidRDefault="0024419B" w:rsidP="0024419B">
      <w:pPr>
        <w:rPr>
          <w:b/>
          <w:bCs/>
        </w:rPr>
      </w:pPr>
    </w:p>
    <w:p w14:paraId="1F66FBED" w14:textId="44D9CFD5" w:rsidR="00856102" w:rsidRPr="003A4579" w:rsidRDefault="0024419B" w:rsidP="00332D40">
      <w:pPr>
        <w:pStyle w:val="Heading1"/>
      </w:pPr>
      <w:r w:rsidRPr="003A4579">
        <w:br w:type="page"/>
      </w:r>
      <w:bookmarkStart w:id="0" w:name="_Toc176457979"/>
      <w:r w:rsidR="00856102" w:rsidRPr="003A4579">
        <w:lastRenderedPageBreak/>
        <w:t>Uvod</w:t>
      </w:r>
      <w:bookmarkEnd w:id="0"/>
    </w:p>
    <w:p w14:paraId="57055E85" w14:textId="12A37158" w:rsidR="003A4C58" w:rsidRPr="003A4579" w:rsidRDefault="003A4C58" w:rsidP="003A4C58">
      <w:r w:rsidRPr="003A4579">
        <w:t>Ovaj dokument predstavlja cjelovitu specifikaciju dizajna softverskog rješenja "Activity Report Generator" (ARG), namijenjenog evidenciji radnog vremena i generiranju izvještaja o performansama zaposlenika. Dokument detaljno opisuje svrhu, ciljeve, opseg, dizajn podataka, arhitekturu i komponente, dizajn korisničkog sučelja, ograničenja te plan testiranja softvera. Namijenjen je timu za razvoj softvera, kao i ostalim sudionicima u projektu, kako bi se osigurala jasna i precizna smjernica za implementaciju softverskog rješenja.</w:t>
      </w:r>
    </w:p>
    <w:p w14:paraId="45A17DDB" w14:textId="77777777" w:rsidR="00656293" w:rsidRPr="003A4579" w:rsidRDefault="00656293" w:rsidP="00332D40">
      <w:pPr>
        <w:pStyle w:val="Heading2"/>
      </w:pPr>
      <w:bookmarkStart w:id="1" w:name="_Toc176457980"/>
      <w:r w:rsidRPr="003A4579">
        <w:t>Svrha i ciljevi</w:t>
      </w:r>
      <w:bookmarkEnd w:id="1"/>
    </w:p>
    <w:p w14:paraId="582AE90F" w14:textId="77777777" w:rsidR="003A4C58" w:rsidRPr="003A4579" w:rsidRDefault="003A4C58" w:rsidP="003A4C58">
      <w:pPr>
        <w:rPr>
          <w:b/>
        </w:rPr>
      </w:pPr>
      <w:r w:rsidRPr="003A4579">
        <w:t>Svrha aplikacije "Activity Report Generator" (ARG) je pružiti organizacijama alat za preciznu evidenciju radnog vremena zaposlenika i automatsko generiranje izvještaja o njihovim performansama. Cilj aplikacije je smanjiti administrativne napore povezane s ručnim praćenjem radnog vremena i izradom izvještaja, te omogućiti menadžerima bolje upravljanje ljudskim resursima kroz točne i pravovremene informacije.</w:t>
      </w:r>
    </w:p>
    <w:p w14:paraId="40729DF0" w14:textId="27393174" w:rsidR="00332D40" w:rsidRPr="003A4579" w:rsidRDefault="00332D40" w:rsidP="00332D40">
      <w:pPr>
        <w:pStyle w:val="Heading2"/>
      </w:pPr>
      <w:bookmarkStart w:id="2" w:name="_Toc176457981"/>
      <w:r w:rsidRPr="003A4579">
        <w:t>Opseg programske opreme</w:t>
      </w:r>
      <w:bookmarkEnd w:id="2"/>
    </w:p>
    <w:p w14:paraId="0821C5F3" w14:textId="77777777" w:rsidR="00332D40" w:rsidRPr="003A4579" w:rsidRDefault="00332D40" w:rsidP="00332D40">
      <w:r w:rsidRPr="003A4579">
        <w:t>ARG obuhvaća dva glavna modula: modul za evidenciju radnog vremena i modul za generiranje izvještaja o performansama. Sustav će omogućiti zaposlenicima prijavu i odjavu radnog vremena te menadžerima pregled i analizu podataka kroz izvještaje. Implementacija će uključivati povezivanje s postojećim sustavima za obračun plaća i druge HR sustave.</w:t>
      </w:r>
    </w:p>
    <w:p w14:paraId="018F5679" w14:textId="77777777" w:rsidR="00614BA6" w:rsidRPr="003A4579" w:rsidRDefault="00614BA6" w:rsidP="00332D40">
      <w:pPr>
        <w:pStyle w:val="Heading2"/>
      </w:pPr>
      <w:bookmarkStart w:id="3" w:name="_Toc176457982"/>
      <w:r w:rsidRPr="003A4579">
        <w:t>Kontekst programske opreme</w:t>
      </w:r>
      <w:bookmarkEnd w:id="3"/>
    </w:p>
    <w:p w14:paraId="3F6A55D3" w14:textId="2D5B3746" w:rsidR="00614BA6" w:rsidRPr="003A4579" w:rsidRDefault="00332D40" w:rsidP="00332D40">
      <w:r w:rsidRPr="003A4579">
        <w:t>ARG je samostalna aplikacija koja se može integrirati u postojeće HR sustave unutar organizacija. Rješenje je namijenjeno širokom spektru korisnika, od malih i srednjih poduzeća do velikih korporacija, čime se omogućuje univerzalna primjena u različitim industrijama.</w:t>
      </w:r>
    </w:p>
    <w:p w14:paraId="6D6B5930" w14:textId="77777777" w:rsidR="00656293" w:rsidRPr="003A4579" w:rsidRDefault="00656293" w:rsidP="00656293">
      <w:pPr>
        <w:pStyle w:val="Heading2"/>
      </w:pPr>
      <w:bookmarkStart w:id="4" w:name="_Toc176457983"/>
      <w:r w:rsidRPr="003A4579">
        <w:t>Glavna ograničenja</w:t>
      </w:r>
      <w:bookmarkEnd w:id="4"/>
    </w:p>
    <w:p w14:paraId="29484278" w14:textId="77777777" w:rsidR="000870C7" w:rsidRPr="003A4579" w:rsidRDefault="00332D40" w:rsidP="000870C7">
      <w:r w:rsidRPr="003A4579">
        <w:t>Ograničenja vezana za ovaj projekt uključuju potrebu za integracijom s postojećim sustavima za obračun plaća, prilagodljivost različitim poslovnim modelima, te zahtjeve za visokom dostupnošću sustava tijekom radnog tjedna.</w:t>
      </w:r>
    </w:p>
    <w:p w14:paraId="0DF4A11A" w14:textId="57112861" w:rsidR="000870C7" w:rsidRPr="003A4579" w:rsidRDefault="000870C7" w:rsidP="000870C7">
      <w:pPr>
        <w:rPr>
          <w:b/>
        </w:rPr>
      </w:pPr>
    </w:p>
    <w:p w14:paraId="26C386E0" w14:textId="2852E0BD" w:rsidR="00656293" w:rsidRPr="003A4579" w:rsidRDefault="000870C7" w:rsidP="000870C7">
      <w:pPr>
        <w:pStyle w:val="Heading1"/>
      </w:pPr>
      <w:r w:rsidRPr="003A4579">
        <w:br w:type="page"/>
      </w:r>
      <w:bookmarkStart w:id="5" w:name="_Toc176457984"/>
      <w:r w:rsidR="00A46E64" w:rsidRPr="003A4579">
        <w:lastRenderedPageBreak/>
        <w:t>Model podataka</w:t>
      </w:r>
      <w:bookmarkEnd w:id="5"/>
    </w:p>
    <w:p w14:paraId="224A90BD" w14:textId="725AF693" w:rsidR="00FD56C0" w:rsidRPr="003A4579" w:rsidRDefault="00FD56C0" w:rsidP="00FD56C0">
      <w:r w:rsidRPr="003A4579">
        <w:t>Zbog poslovnih zahtjeva model podataka se nadograđuje na onaj u prijedlogu projekta.</w:t>
      </w:r>
    </w:p>
    <w:p w14:paraId="045B354D" w14:textId="3D4996FF" w:rsidR="00656293" w:rsidRPr="003A4579" w:rsidRDefault="00FD56C0" w:rsidP="00656293">
      <w:pPr>
        <w:pStyle w:val="Heading2"/>
      </w:pPr>
      <w:bookmarkStart w:id="6" w:name="_Toc176457985"/>
      <w:r w:rsidRPr="003A4579">
        <w:t>Konceptualni model podataka</w:t>
      </w:r>
      <w:bookmarkEnd w:id="6"/>
    </w:p>
    <w:p w14:paraId="5E5BE74F" w14:textId="2CFF188E" w:rsidR="000870C7" w:rsidRPr="003A4579" w:rsidRDefault="00B5768E" w:rsidP="000870C7">
      <w:r w:rsidRPr="003A4579">
        <w:rPr>
          <w:noProof/>
        </w:rPr>
        <w:drawing>
          <wp:inline distT="0" distB="0" distL="0" distR="0" wp14:anchorId="2EEB1A12" wp14:editId="6E1B6BAF">
            <wp:extent cx="5729605" cy="613664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13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5D0C3" w14:textId="77777777" w:rsidR="00FD56C0" w:rsidRPr="003A4579" w:rsidRDefault="00FD56C0" w:rsidP="00FD56C0">
      <w:pPr>
        <w:pStyle w:val="Heading2"/>
      </w:pPr>
      <w:bookmarkStart w:id="7" w:name="_Toc176457986"/>
      <w:r w:rsidRPr="003A4579">
        <w:lastRenderedPageBreak/>
        <w:t>Logički model</w:t>
      </w:r>
      <w:bookmarkEnd w:id="7"/>
    </w:p>
    <w:p w14:paraId="0AE72084" w14:textId="4B18ADEF" w:rsidR="00A46E64" w:rsidRPr="003A4579" w:rsidRDefault="00B5768E" w:rsidP="00A46E64">
      <w:r w:rsidRPr="003A4579">
        <w:rPr>
          <w:noProof/>
        </w:rPr>
        <w:drawing>
          <wp:inline distT="0" distB="0" distL="0" distR="0" wp14:anchorId="3C877B3C" wp14:editId="0A53C77D">
            <wp:extent cx="5729605" cy="5207635"/>
            <wp:effectExtent l="0" t="0" r="0" b="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20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4A5D5" w14:textId="0E847773" w:rsidR="00A46E64" w:rsidRPr="003A4579" w:rsidRDefault="00A46E64" w:rsidP="00A46E64"/>
    <w:p w14:paraId="40B86EDA" w14:textId="77777777" w:rsidR="003B1B5A" w:rsidRPr="003A4579" w:rsidRDefault="003B1B5A" w:rsidP="00A46E64"/>
    <w:p w14:paraId="5B43F11F" w14:textId="4181AFB5" w:rsidR="00A46E64" w:rsidRPr="003A4579" w:rsidRDefault="003B1B5A" w:rsidP="003B1B5A">
      <w:pPr>
        <w:pStyle w:val="Heading1"/>
      </w:pPr>
      <w:r w:rsidRPr="003A4579">
        <w:br w:type="page"/>
      </w:r>
      <w:bookmarkStart w:id="8" w:name="_Toc176457987"/>
      <w:r w:rsidR="00A46E64" w:rsidRPr="003A4579">
        <w:lastRenderedPageBreak/>
        <w:t>Objektni model</w:t>
      </w:r>
      <w:bookmarkEnd w:id="8"/>
    </w:p>
    <w:p w14:paraId="0F99C726" w14:textId="6E795830" w:rsidR="002F7A71" w:rsidRPr="003A4579" w:rsidRDefault="002F7A71" w:rsidP="002F7A71">
      <w:pPr>
        <w:pStyle w:val="Heading2"/>
      </w:pPr>
      <w:bookmarkStart w:id="9" w:name="_Toc176457988"/>
      <w:r w:rsidRPr="003A4579">
        <w:t>Dijagram aktivnosti</w:t>
      </w:r>
      <w:bookmarkEnd w:id="9"/>
    </w:p>
    <w:p w14:paraId="78253CC2" w14:textId="77777777" w:rsidR="003B1B5A" w:rsidRPr="003A4579" w:rsidRDefault="003B1B5A" w:rsidP="003B1B5A"/>
    <w:p w14:paraId="4CDD5F64" w14:textId="77777777" w:rsidR="003B1B5A" w:rsidRPr="003A4579" w:rsidRDefault="003B1B5A" w:rsidP="003B1B5A"/>
    <w:p w14:paraId="3687D8D4" w14:textId="01944F60" w:rsidR="003A63E5" w:rsidRPr="003A4579" w:rsidRDefault="00B5768E" w:rsidP="003B1B5A">
      <w:r w:rsidRPr="003A4579">
        <w:rPr>
          <w:noProof/>
        </w:rPr>
        <w:drawing>
          <wp:inline distT="0" distB="0" distL="0" distR="0" wp14:anchorId="360E4DD8" wp14:editId="696C7A14">
            <wp:extent cx="5729605" cy="5350510"/>
            <wp:effectExtent l="0" t="0" r="0" b="0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35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F382E" w14:textId="08DD8D71" w:rsidR="003B1B5A" w:rsidRPr="003A4579" w:rsidRDefault="003B1B5A" w:rsidP="003B1B5A"/>
    <w:p w14:paraId="5E64B0CE" w14:textId="2E3875CC" w:rsidR="003A63E5" w:rsidRPr="003A4579" w:rsidRDefault="003A63E5" w:rsidP="003A63E5">
      <w:pPr>
        <w:pStyle w:val="Heading2"/>
      </w:pPr>
      <w:bookmarkStart w:id="10" w:name="_Toc176457989"/>
      <w:r w:rsidRPr="003A4579">
        <w:t>Slučajevi korištenja</w:t>
      </w:r>
      <w:bookmarkEnd w:id="10"/>
    </w:p>
    <w:p w14:paraId="7CED2BDC" w14:textId="77777777" w:rsidR="003A63E5" w:rsidRPr="003A4579" w:rsidRDefault="003A63E5" w:rsidP="003A63E5">
      <w:pPr>
        <w:pStyle w:val="Heading3"/>
      </w:pPr>
      <w:bookmarkStart w:id="11" w:name="_Toc176457990"/>
      <w:r w:rsidRPr="003A4579">
        <w:t>Slučaj korištenja 1: Unos kraja radnog vremena</w:t>
      </w:r>
      <w:bookmarkEnd w:id="11"/>
    </w:p>
    <w:p w14:paraId="31B88DAF" w14:textId="77777777" w:rsidR="003A63E5" w:rsidRPr="003A4579" w:rsidRDefault="003A63E5" w:rsidP="003A63E5">
      <w:r w:rsidRPr="003A4579">
        <w:rPr>
          <w:b/>
          <w:bCs/>
        </w:rPr>
        <w:t>Ime</w:t>
      </w:r>
      <w:r w:rsidRPr="003A4579">
        <w:t>: Unos kraja radnog vremena</w:t>
      </w:r>
    </w:p>
    <w:p w14:paraId="102048AC" w14:textId="77777777" w:rsidR="003A63E5" w:rsidRPr="003A4579" w:rsidRDefault="003A63E5" w:rsidP="003A63E5">
      <w:r w:rsidRPr="003A4579">
        <w:rPr>
          <w:b/>
          <w:bCs/>
        </w:rPr>
        <w:t>Cilj</w:t>
      </w:r>
      <w:r w:rsidRPr="003A4579">
        <w:t>: Korisnik želi unijeti vrijeme kada je završio radni dan kako bi sustav mogao izračunati radne sate.</w:t>
      </w:r>
    </w:p>
    <w:p w14:paraId="419096A5" w14:textId="175E75B7" w:rsidR="003A63E5" w:rsidRPr="003A4579" w:rsidRDefault="003A63E5" w:rsidP="003A63E5">
      <w:r w:rsidRPr="003A4579">
        <w:rPr>
          <w:b/>
          <w:bCs/>
        </w:rPr>
        <w:t>Tim odgovoran za slučaj korištenja</w:t>
      </w:r>
      <w:r w:rsidRPr="003A4579">
        <w:t>: Tim za razvoj aplikacije za evidenciju radnog vremena</w:t>
      </w:r>
    </w:p>
    <w:p w14:paraId="62F01F91" w14:textId="77777777" w:rsidR="003A63E5" w:rsidRPr="003A4579" w:rsidRDefault="003A63E5" w:rsidP="003A63E5">
      <w:r w:rsidRPr="003A4579">
        <w:rPr>
          <w:b/>
          <w:bCs/>
        </w:rPr>
        <w:t>Preduvjeti</w:t>
      </w:r>
      <w:r w:rsidRPr="003A4579">
        <w:t>: Korisnik mora biti prijavljen u sustav i mora imati pristup svom korisničkom računu.</w:t>
      </w:r>
    </w:p>
    <w:p w14:paraId="30F7DF89" w14:textId="77777777" w:rsidR="003A63E5" w:rsidRPr="003A4579" w:rsidRDefault="003A63E5" w:rsidP="003A63E5">
      <w:r w:rsidRPr="003A4579">
        <w:rPr>
          <w:b/>
          <w:bCs/>
        </w:rPr>
        <w:t>Stanje nakon slučaja korištenja</w:t>
      </w:r>
      <w:r w:rsidRPr="003A4579">
        <w:t>: Unos je uspješno spremljen u bazu podataka, korisnik može pregledati svoje unose.</w:t>
      </w:r>
    </w:p>
    <w:p w14:paraId="304746CA" w14:textId="77777777" w:rsidR="003A63E5" w:rsidRPr="003A4579" w:rsidRDefault="003A63E5" w:rsidP="003A63E5">
      <w:r w:rsidRPr="003A4579">
        <w:rPr>
          <w:b/>
          <w:bCs/>
        </w:rPr>
        <w:lastRenderedPageBreak/>
        <w:t>Ograničenja i rizici</w:t>
      </w:r>
      <w:r w:rsidRPr="003A4579">
        <w:t>: Mogućnost greške prilikom unosa podataka, pad sustava ili nedostatak pristupa internetu.</w:t>
      </w:r>
    </w:p>
    <w:p w14:paraId="397379D1" w14:textId="77777777" w:rsidR="003A63E5" w:rsidRPr="003A4579" w:rsidRDefault="003A63E5" w:rsidP="003A63E5">
      <w:r w:rsidRPr="003A4579">
        <w:rPr>
          <w:b/>
          <w:bCs/>
        </w:rPr>
        <w:t>Okidači</w:t>
      </w:r>
      <w:r w:rsidRPr="003A4579">
        <w:t xml:space="preserve"> </w:t>
      </w:r>
      <w:r w:rsidRPr="003A4579">
        <w:rPr>
          <w:b/>
          <w:bCs/>
        </w:rPr>
        <w:t>događaja</w:t>
      </w:r>
      <w:r w:rsidRPr="003A4579">
        <w:t>: Korisnik završava radni dan i unosi svoje vrijeme završetka rada.</w:t>
      </w:r>
    </w:p>
    <w:p w14:paraId="1E1516E0" w14:textId="77777777" w:rsidR="003A63E5" w:rsidRPr="003A4579" w:rsidRDefault="003A63E5" w:rsidP="003A63E5">
      <w:r w:rsidRPr="003A4579">
        <w:rPr>
          <w:b/>
          <w:bCs/>
        </w:rPr>
        <w:t>Primarni</w:t>
      </w:r>
      <w:r w:rsidRPr="003A4579">
        <w:t xml:space="preserve"> </w:t>
      </w:r>
      <w:r w:rsidRPr="003A4579">
        <w:rPr>
          <w:b/>
          <w:bCs/>
        </w:rPr>
        <w:t>sudionik</w:t>
      </w:r>
      <w:r w:rsidRPr="003A4579">
        <w:t>: Korisnik (zaposlenik).</w:t>
      </w:r>
    </w:p>
    <w:p w14:paraId="2A1B61F3" w14:textId="77777777" w:rsidR="003A63E5" w:rsidRPr="003A4579" w:rsidRDefault="003A63E5" w:rsidP="003A63E5">
      <w:r w:rsidRPr="003A4579">
        <w:rPr>
          <w:b/>
          <w:bCs/>
        </w:rPr>
        <w:t>Sporedni</w:t>
      </w:r>
      <w:r w:rsidRPr="003A4579">
        <w:t xml:space="preserve"> </w:t>
      </w:r>
      <w:r w:rsidRPr="003A4579">
        <w:rPr>
          <w:b/>
          <w:bCs/>
        </w:rPr>
        <w:t>sudionik</w:t>
      </w:r>
      <w:r w:rsidRPr="003A4579">
        <w:t>: Sustav.</w:t>
      </w:r>
    </w:p>
    <w:p w14:paraId="65D88366" w14:textId="77777777" w:rsidR="003A63E5" w:rsidRPr="003A4579" w:rsidRDefault="003A63E5" w:rsidP="003A63E5">
      <w:pPr>
        <w:pStyle w:val="Heading3"/>
      </w:pPr>
      <w:bookmarkStart w:id="12" w:name="_Toc176457991"/>
      <w:r w:rsidRPr="003A4579">
        <w:t>Slučaj korištenja 2: Izračun statistike</w:t>
      </w:r>
      <w:bookmarkEnd w:id="12"/>
    </w:p>
    <w:p w14:paraId="3E35BAB8" w14:textId="77777777" w:rsidR="003A63E5" w:rsidRPr="003A4579" w:rsidRDefault="003A63E5" w:rsidP="003A63E5">
      <w:r w:rsidRPr="003A4579">
        <w:rPr>
          <w:b/>
          <w:bCs/>
        </w:rPr>
        <w:t>Ime</w:t>
      </w:r>
      <w:r w:rsidRPr="003A4579">
        <w:t>: Izračun mjesečne/dnevne statistike</w:t>
      </w:r>
    </w:p>
    <w:p w14:paraId="2E48F671" w14:textId="77777777" w:rsidR="003A63E5" w:rsidRPr="003A4579" w:rsidRDefault="003A63E5" w:rsidP="003A63E5">
      <w:r w:rsidRPr="003A4579">
        <w:rPr>
          <w:b/>
          <w:bCs/>
        </w:rPr>
        <w:t>Cilj</w:t>
      </w:r>
      <w:r w:rsidRPr="003A4579">
        <w:t>: Sustav automatski izračunava statistiku radnih sati na kraju dana ili mjeseca.</w:t>
      </w:r>
    </w:p>
    <w:p w14:paraId="40231F79" w14:textId="0DCEF5D3" w:rsidR="003A63E5" w:rsidRPr="003A4579" w:rsidRDefault="003A63E5" w:rsidP="003A63E5">
      <w:r w:rsidRPr="003A4579">
        <w:rPr>
          <w:b/>
          <w:bCs/>
        </w:rPr>
        <w:t>Tim odgovoran za slučaj korištenja</w:t>
      </w:r>
      <w:r w:rsidRPr="003A4579">
        <w:t>: Tim za razvoj back-end sustava za analitiku</w:t>
      </w:r>
    </w:p>
    <w:p w14:paraId="1E7B374E" w14:textId="77777777" w:rsidR="003A63E5" w:rsidRPr="003A4579" w:rsidRDefault="003A63E5" w:rsidP="003A63E5">
      <w:r w:rsidRPr="003A4579">
        <w:rPr>
          <w:b/>
          <w:bCs/>
        </w:rPr>
        <w:t>Preduvjeti</w:t>
      </w:r>
      <w:r w:rsidRPr="003A4579">
        <w:t>: Unos radnih sati za korisnika mora biti unesen i spremljen u sustav.</w:t>
      </w:r>
    </w:p>
    <w:p w14:paraId="780576B6" w14:textId="77777777" w:rsidR="003A63E5" w:rsidRPr="003A4579" w:rsidRDefault="003A63E5" w:rsidP="003A63E5">
      <w:r w:rsidRPr="003A4579">
        <w:rPr>
          <w:b/>
          <w:bCs/>
        </w:rPr>
        <w:t>Stanje nakon slučaja korištenja</w:t>
      </w:r>
      <w:r w:rsidRPr="003A4579">
        <w:t>: Statistika je izračunata i pohranjena u bazu podataka, spremna za prikaz u izvještaju.</w:t>
      </w:r>
    </w:p>
    <w:p w14:paraId="04A819FC" w14:textId="77777777" w:rsidR="003A63E5" w:rsidRPr="003A4579" w:rsidRDefault="003A63E5" w:rsidP="003A63E5">
      <w:r w:rsidRPr="003A4579">
        <w:rPr>
          <w:b/>
          <w:bCs/>
        </w:rPr>
        <w:t>Ograničenja i rizici</w:t>
      </w:r>
      <w:r w:rsidRPr="003A4579">
        <w:t>: Pogrešni izračuni zbog nedosljednih ili netočnih podataka, opterećenje sustava pri velikom broju korisnika.</w:t>
      </w:r>
    </w:p>
    <w:p w14:paraId="3FF98162" w14:textId="77777777" w:rsidR="003A63E5" w:rsidRPr="003A4579" w:rsidRDefault="003A63E5" w:rsidP="003A63E5">
      <w:r w:rsidRPr="003A4579">
        <w:rPr>
          <w:b/>
          <w:bCs/>
        </w:rPr>
        <w:t>Okidači događaja</w:t>
      </w:r>
      <w:r w:rsidRPr="003A4579">
        <w:t>: Završetak dana ili mjeseca (ovisno o situaciji).</w:t>
      </w:r>
    </w:p>
    <w:p w14:paraId="61E56637" w14:textId="77777777" w:rsidR="003A63E5" w:rsidRPr="003A4579" w:rsidRDefault="003A63E5" w:rsidP="003A63E5">
      <w:r w:rsidRPr="003A4579">
        <w:rPr>
          <w:b/>
          <w:bCs/>
        </w:rPr>
        <w:t>Primarni sudionik</w:t>
      </w:r>
      <w:r w:rsidRPr="003A4579">
        <w:t>: Sustav.</w:t>
      </w:r>
    </w:p>
    <w:p w14:paraId="388F2F1D" w14:textId="77777777" w:rsidR="003A63E5" w:rsidRPr="003A4579" w:rsidRDefault="003A63E5" w:rsidP="003A63E5">
      <w:r w:rsidRPr="003A4579">
        <w:rPr>
          <w:b/>
          <w:bCs/>
        </w:rPr>
        <w:t>Sporedni sudionik</w:t>
      </w:r>
      <w:r w:rsidRPr="003A4579">
        <w:t>: Korisnik.</w:t>
      </w:r>
    </w:p>
    <w:p w14:paraId="680F2AEC" w14:textId="5FB752F7" w:rsidR="003A63E5" w:rsidRPr="003A4579" w:rsidRDefault="003A63E5" w:rsidP="003A63E5">
      <w:pPr>
        <w:pStyle w:val="Heading3"/>
      </w:pPr>
      <w:bookmarkStart w:id="13" w:name="_Toc176457992"/>
      <w:r w:rsidRPr="003A4579">
        <w:t>Slučaj korištenja 3: Prikaz izvještaja</w:t>
      </w:r>
      <w:bookmarkEnd w:id="13"/>
    </w:p>
    <w:p w14:paraId="28EE9333" w14:textId="77777777" w:rsidR="003A63E5" w:rsidRPr="003A4579" w:rsidRDefault="003A63E5" w:rsidP="003A63E5">
      <w:r w:rsidRPr="003A4579">
        <w:rPr>
          <w:b/>
          <w:bCs/>
        </w:rPr>
        <w:t>Ime</w:t>
      </w:r>
      <w:r w:rsidRPr="003A4579">
        <w:t>: Prikaz izvještaja o radnim satima</w:t>
      </w:r>
    </w:p>
    <w:p w14:paraId="6391E1D8" w14:textId="77777777" w:rsidR="003A63E5" w:rsidRPr="003A4579" w:rsidRDefault="003A63E5" w:rsidP="003A63E5">
      <w:r w:rsidRPr="003A4579">
        <w:rPr>
          <w:b/>
          <w:bCs/>
        </w:rPr>
        <w:t>Cilj</w:t>
      </w:r>
      <w:r w:rsidRPr="003A4579">
        <w:t>: Korisnik želi pregledati generirani izvještaj o svojim radnim satima.</w:t>
      </w:r>
    </w:p>
    <w:p w14:paraId="6E91FEE5" w14:textId="3C26212E" w:rsidR="003A63E5" w:rsidRPr="003A4579" w:rsidRDefault="003A63E5" w:rsidP="003A63E5">
      <w:r w:rsidRPr="003A4579">
        <w:rPr>
          <w:b/>
          <w:bCs/>
        </w:rPr>
        <w:t>Tim</w:t>
      </w:r>
      <w:r w:rsidRPr="003A4579">
        <w:t xml:space="preserve"> odgovoran za slučaj korištenja: Tim za razvoj korisničkog sučelja.</w:t>
      </w:r>
    </w:p>
    <w:p w14:paraId="71EC98D1" w14:textId="77777777" w:rsidR="003A63E5" w:rsidRPr="003A4579" w:rsidRDefault="003A63E5" w:rsidP="003A63E5">
      <w:r w:rsidRPr="003A4579">
        <w:rPr>
          <w:b/>
          <w:bCs/>
        </w:rPr>
        <w:t>Preduvjeti</w:t>
      </w:r>
      <w:r w:rsidRPr="003A4579">
        <w:t>: Statistika radnih sati mora biti izračunata i spremljena u sustav.</w:t>
      </w:r>
    </w:p>
    <w:p w14:paraId="1CAF6D0F" w14:textId="77777777" w:rsidR="003A63E5" w:rsidRPr="003A4579" w:rsidRDefault="003A63E5" w:rsidP="003A63E5">
      <w:r w:rsidRPr="003A4579">
        <w:rPr>
          <w:b/>
          <w:bCs/>
        </w:rPr>
        <w:t>Stanje nakon slučaja korištenja</w:t>
      </w:r>
      <w:r w:rsidRPr="003A4579">
        <w:t>: Izvještaj je prikazan korisniku i može ga pregledati ili preuzeti.</w:t>
      </w:r>
    </w:p>
    <w:p w14:paraId="10F797EB" w14:textId="77777777" w:rsidR="003A63E5" w:rsidRPr="003A4579" w:rsidRDefault="003A63E5" w:rsidP="003A63E5">
      <w:r w:rsidRPr="003A4579">
        <w:rPr>
          <w:b/>
          <w:bCs/>
        </w:rPr>
        <w:t>Ograničenja</w:t>
      </w:r>
      <w:r w:rsidRPr="003A4579">
        <w:t xml:space="preserve"> </w:t>
      </w:r>
      <w:r w:rsidRPr="003A4579">
        <w:rPr>
          <w:b/>
          <w:bCs/>
        </w:rPr>
        <w:t>i</w:t>
      </w:r>
      <w:r w:rsidRPr="003A4579">
        <w:t xml:space="preserve"> </w:t>
      </w:r>
      <w:r w:rsidRPr="003A4579">
        <w:rPr>
          <w:b/>
          <w:bCs/>
        </w:rPr>
        <w:t>rizici</w:t>
      </w:r>
      <w:r w:rsidRPr="003A4579">
        <w:t>: Zastoji u radu sučelja, nedostupnost izvještaja zbog tehničkih problema.</w:t>
      </w:r>
    </w:p>
    <w:p w14:paraId="058BC015" w14:textId="77777777" w:rsidR="003A63E5" w:rsidRPr="003A4579" w:rsidRDefault="003A63E5" w:rsidP="003A63E5">
      <w:r w:rsidRPr="003A4579">
        <w:rPr>
          <w:b/>
          <w:bCs/>
        </w:rPr>
        <w:t>Okidači</w:t>
      </w:r>
      <w:r w:rsidRPr="003A4579">
        <w:t xml:space="preserve"> </w:t>
      </w:r>
      <w:r w:rsidRPr="003A4579">
        <w:rPr>
          <w:b/>
          <w:bCs/>
        </w:rPr>
        <w:t>događaja</w:t>
      </w:r>
      <w:r w:rsidRPr="003A4579">
        <w:t>: Korisnik odabire opciju "Prikaz izvještaja" nakon završetka obračuna.</w:t>
      </w:r>
    </w:p>
    <w:p w14:paraId="5D549176" w14:textId="77777777" w:rsidR="003A63E5" w:rsidRPr="003A4579" w:rsidRDefault="003A63E5" w:rsidP="003A63E5">
      <w:r w:rsidRPr="003A4579">
        <w:rPr>
          <w:b/>
          <w:bCs/>
        </w:rPr>
        <w:t>Primarni</w:t>
      </w:r>
      <w:r w:rsidRPr="003A4579">
        <w:t xml:space="preserve"> </w:t>
      </w:r>
      <w:r w:rsidRPr="003A4579">
        <w:rPr>
          <w:b/>
          <w:bCs/>
        </w:rPr>
        <w:t>sudionik</w:t>
      </w:r>
      <w:r w:rsidRPr="003A4579">
        <w:t>: Korisnik.</w:t>
      </w:r>
    </w:p>
    <w:p w14:paraId="105D3FAD" w14:textId="77777777" w:rsidR="003A63E5" w:rsidRPr="003A4579" w:rsidRDefault="003A63E5" w:rsidP="003A63E5">
      <w:r w:rsidRPr="003A4579">
        <w:rPr>
          <w:b/>
          <w:bCs/>
        </w:rPr>
        <w:t>Sporedni</w:t>
      </w:r>
      <w:r w:rsidRPr="003A4579">
        <w:t xml:space="preserve"> </w:t>
      </w:r>
      <w:r w:rsidRPr="003A4579">
        <w:rPr>
          <w:b/>
          <w:bCs/>
        </w:rPr>
        <w:t>sudionik</w:t>
      </w:r>
      <w:r w:rsidRPr="003A4579">
        <w:t>: Sustav.</w:t>
      </w:r>
    </w:p>
    <w:p w14:paraId="795441FB" w14:textId="77777777" w:rsidR="003A63E5" w:rsidRPr="003A4579" w:rsidRDefault="003A63E5" w:rsidP="003A63E5"/>
    <w:p w14:paraId="3E9CD84B" w14:textId="77777777" w:rsidR="00A355CD" w:rsidRPr="003A4579" w:rsidRDefault="00A355CD" w:rsidP="00A355CD">
      <w:pPr>
        <w:pStyle w:val="Heading2"/>
      </w:pPr>
      <w:bookmarkStart w:id="14" w:name="_Toc176457993"/>
      <w:r w:rsidRPr="003A4579">
        <w:t>Imena putova slučaja korištenja</w:t>
      </w:r>
      <w:bookmarkEnd w:id="14"/>
    </w:p>
    <w:p w14:paraId="22228E30" w14:textId="6276EB7E" w:rsidR="00A355CD" w:rsidRPr="003A4579" w:rsidRDefault="00A355CD" w:rsidP="00A355CD">
      <w:pPr>
        <w:rPr>
          <w:b/>
          <w:bCs/>
        </w:rPr>
      </w:pPr>
      <w:r w:rsidRPr="003A4579">
        <w:rPr>
          <w:b/>
          <w:bCs/>
        </w:rPr>
        <w:t>Primarni put: Unos kraja radnog vremena</w:t>
      </w:r>
    </w:p>
    <w:p w14:paraId="22B59238" w14:textId="77777777" w:rsidR="00A355CD" w:rsidRPr="00A355CD" w:rsidRDefault="00A355CD" w:rsidP="00A355CD">
      <w:pPr>
        <w:numPr>
          <w:ilvl w:val="0"/>
          <w:numId w:val="26"/>
        </w:numPr>
      </w:pPr>
      <w:r w:rsidRPr="00A355CD">
        <w:t>Korisnik unosi vrijeme završetka rada.</w:t>
      </w:r>
    </w:p>
    <w:p w14:paraId="2AB72C76" w14:textId="77777777" w:rsidR="00A355CD" w:rsidRPr="00A355CD" w:rsidRDefault="00A355CD" w:rsidP="00A355CD">
      <w:pPr>
        <w:numPr>
          <w:ilvl w:val="0"/>
          <w:numId w:val="26"/>
        </w:numPr>
      </w:pPr>
      <w:r w:rsidRPr="00A355CD">
        <w:t>Sustav sprema radne sate u bazu podataka.</w:t>
      </w:r>
    </w:p>
    <w:p w14:paraId="50317499" w14:textId="77777777" w:rsidR="00A355CD" w:rsidRPr="00A355CD" w:rsidRDefault="00A355CD" w:rsidP="00A355CD">
      <w:pPr>
        <w:numPr>
          <w:ilvl w:val="0"/>
          <w:numId w:val="26"/>
        </w:numPr>
      </w:pPr>
      <w:r w:rsidRPr="00A355CD">
        <w:t>Korisnik pregledava unesene radne sate.</w:t>
      </w:r>
    </w:p>
    <w:p w14:paraId="1452E13C" w14:textId="34C4F34F" w:rsidR="00A355CD" w:rsidRPr="003A4579" w:rsidRDefault="00A355CD" w:rsidP="00A355CD">
      <w:pPr>
        <w:rPr>
          <w:b/>
          <w:bCs/>
        </w:rPr>
      </w:pPr>
      <w:r w:rsidRPr="003A4579">
        <w:rPr>
          <w:b/>
          <w:bCs/>
        </w:rPr>
        <w:t>Alternativni put: Generiranje izvještaja nakon kraja mjeseca</w:t>
      </w:r>
    </w:p>
    <w:p w14:paraId="4A97717F" w14:textId="77777777" w:rsidR="00A355CD" w:rsidRPr="003A4579" w:rsidRDefault="00A355CD" w:rsidP="00A355CD">
      <w:pPr>
        <w:numPr>
          <w:ilvl w:val="0"/>
          <w:numId w:val="26"/>
        </w:numPr>
      </w:pPr>
      <w:r w:rsidRPr="003A4579">
        <w:t>Sustav prepoznaje kraj mjeseca.</w:t>
      </w:r>
    </w:p>
    <w:p w14:paraId="2EE9DF8B" w14:textId="77777777" w:rsidR="00A355CD" w:rsidRPr="003A4579" w:rsidRDefault="00A355CD" w:rsidP="00A355CD">
      <w:pPr>
        <w:numPr>
          <w:ilvl w:val="0"/>
          <w:numId w:val="26"/>
        </w:numPr>
      </w:pPr>
      <w:r w:rsidRPr="003A4579">
        <w:t>Sustav izračunava mjesečnu statistiku radnih sati.</w:t>
      </w:r>
    </w:p>
    <w:p w14:paraId="5D319922" w14:textId="77777777" w:rsidR="00A355CD" w:rsidRPr="003A4579" w:rsidRDefault="00A355CD" w:rsidP="00A355CD">
      <w:pPr>
        <w:numPr>
          <w:ilvl w:val="0"/>
          <w:numId w:val="26"/>
        </w:numPr>
      </w:pPr>
      <w:r w:rsidRPr="003A4579">
        <w:t>Menadžment pregledava izvještaj.</w:t>
      </w:r>
    </w:p>
    <w:p w14:paraId="52CC8BAF" w14:textId="6987DE4E" w:rsidR="00A355CD" w:rsidRPr="003A4579" w:rsidRDefault="00A355CD" w:rsidP="00A355CD">
      <w:pPr>
        <w:rPr>
          <w:b/>
          <w:bCs/>
        </w:rPr>
      </w:pPr>
      <w:r w:rsidRPr="003A4579">
        <w:rPr>
          <w:b/>
          <w:bCs/>
        </w:rPr>
        <w:t>Put u slučaju iznimke: Problem s prikazom izvještaja</w:t>
      </w:r>
    </w:p>
    <w:p w14:paraId="0C17ACB7" w14:textId="77777777" w:rsidR="00A355CD" w:rsidRPr="003A4579" w:rsidRDefault="00A355CD" w:rsidP="00A355CD">
      <w:pPr>
        <w:numPr>
          <w:ilvl w:val="0"/>
          <w:numId w:val="26"/>
        </w:numPr>
      </w:pPr>
      <w:r w:rsidRPr="003A4579">
        <w:t>Korisnik pokušava prikazati izvještaj, ali sustav je nedostupan.</w:t>
      </w:r>
    </w:p>
    <w:p w14:paraId="0349B0CA" w14:textId="77777777" w:rsidR="00A355CD" w:rsidRPr="003A4579" w:rsidRDefault="00A355CD" w:rsidP="00A355CD">
      <w:pPr>
        <w:numPr>
          <w:ilvl w:val="0"/>
          <w:numId w:val="26"/>
        </w:numPr>
      </w:pPr>
      <w:r w:rsidRPr="003A4579">
        <w:t>Korisnik dobiva poruku o pogrešci.</w:t>
      </w:r>
    </w:p>
    <w:p w14:paraId="3D0FF3B9" w14:textId="77777777" w:rsidR="00A355CD" w:rsidRPr="003A4579" w:rsidRDefault="00A355CD" w:rsidP="00A355CD">
      <w:pPr>
        <w:numPr>
          <w:ilvl w:val="0"/>
          <w:numId w:val="26"/>
        </w:numPr>
      </w:pPr>
      <w:r w:rsidRPr="003A4579">
        <w:t>Korisnik pokuša ponovno prikazati izvještaj nakon što sustav postane dostupan.</w:t>
      </w:r>
    </w:p>
    <w:p w14:paraId="0442DEC3" w14:textId="0741A3A2" w:rsidR="00A355CD" w:rsidRPr="003A4579" w:rsidRDefault="00A355CD" w:rsidP="00A355CD">
      <w:pPr>
        <w:pStyle w:val="Heading2"/>
      </w:pPr>
      <w:bookmarkStart w:id="15" w:name="_Toc176457994"/>
      <w:r w:rsidRPr="003A4579">
        <w:t>Detalji slučaja korištenja</w:t>
      </w:r>
      <w:bookmarkEnd w:id="15"/>
    </w:p>
    <w:p w14:paraId="14688D99" w14:textId="5E6584E2" w:rsidR="00A355CD" w:rsidRPr="003A4579" w:rsidRDefault="00A355CD" w:rsidP="00A355CD">
      <w:pPr>
        <w:rPr>
          <w:b/>
          <w:bCs/>
        </w:rPr>
      </w:pPr>
      <w:r w:rsidRPr="003A4579">
        <w:rPr>
          <w:b/>
          <w:bCs/>
        </w:rPr>
        <w:t>Ime puta: Unos kraja radnog vremena</w:t>
      </w:r>
    </w:p>
    <w:p w14:paraId="6E2E57B0" w14:textId="77777777" w:rsidR="00A355CD" w:rsidRPr="003A4579" w:rsidRDefault="00A355CD" w:rsidP="00A355CD">
      <w:r w:rsidRPr="003A4579">
        <w:t>Okidač događaja: Korisnik završava radni dan.</w:t>
      </w:r>
    </w:p>
    <w:p w14:paraId="0A0CE740" w14:textId="2433B187" w:rsidR="00A355CD" w:rsidRPr="003A4579" w:rsidRDefault="00A355CD" w:rsidP="00A355CD">
      <w:r w:rsidRPr="003A4579">
        <w:lastRenderedPageBreak/>
        <w:t>Slijed koraka:</w:t>
      </w:r>
    </w:p>
    <w:p w14:paraId="2C102C5C" w14:textId="1332EA3B" w:rsidR="00A355CD" w:rsidRPr="003A4579" w:rsidRDefault="00A355CD" w:rsidP="00A355CD">
      <w:pPr>
        <w:numPr>
          <w:ilvl w:val="1"/>
          <w:numId w:val="30"/>
        </w:numPr>
      </w:pPr>
      <w:r w:rsidRPr="003A4579">
        <w:t>Korisnik otvara aplikaciju i odabire opciju "Unos kraja radnog vremena".</w:t>
      </w:r>
    </w:p>
    <w:p w14:paraId="0382A269" w14:textId="62A5724E" w:rsidR="00A355CD" w:rsidRPr="003A4579" w:rsidRDefault="00A355CD" w:rsidP="00A355CD">
      <w:pPr>
        <w:numPr>
          <w:ilvl w:val="1"/>
          <w:numId w:val="30"/>
        </w:numPr>
      </w:pPr>
      <w:r w:rsidRPr="003A4579">
        <w:t>Korisnik unosi vrijeme završetka i pritisne "Spremi".</w:t>
      </w:r>
    </w:p>
    <w:p w14:paraId="459D5994" w14:textId="132440AD" w:rsidR="00A355CD" w:rsidRPr="003A4579" w:rsidRDefault="00A355CD" w:rsidP="00A355CD">
      <w:pPr>
        <w:numPr>
          <w:ilvl w:val="1"/>
          <w:numId w:val="30"/>
        </w:numPr>
      </w:pPr>
      <w:r w:rsidRPr="003A4579">
        <w:t>Sustav sprema podatke u bazu podataka i prikazuje potvrdu.</w:t>
      </w:r>
    </w:p>
    <w:p w14:paraId="7A6D00D3" w14:textId="77777777" w:rsidR="00A355CD" w:rsidRPr="003A4579" w:rsidRDefault="00A355CD" w:rsidP="00A355CD">
      <w:pPr>
        <w:rPr>
          <w:b/>
          <w:bCs/>
        </w:rPr>
      </w:pPr>
    </w:p>
    <w:p w14:paraId="66E4D86C" w14:textId="048CF275" w:rsidR="00A355CD" w:rsidRPr="003A4579" w:rsidRDefault="00A355CD" w:rsidP="00A355CD">
      <w:pPr>
        <w:pStyle w:val="Heading2"/>
      </w:pPr>
      <w:bookmarkStart w:id="16" w:name="_Toc176457995"/>
      <w:r w:rsidRPr="003A4579">
        <w:t>Tehničke informacije o slučaju korištenja</w:t>
      </w:r>
      <w:bookmarkEnd w:id="16"/>
    </w:p>
    <w:p w14:paraId="744F9EE4" w14:textId="427C4091" w:rsidR="00A355CD" w:rsidRPr="003A4579" w:rsidRDefault="00A355CD" w:rsidP="00A355CD">
      <w:r w:rsidRPr="003A4579">
        <w:rPr>
          <w:b/>
          <w:bCs/>
        </w:rPr>
        <w:t>Prioriteti</w:t>
      </w:r>
      <w:r w:rsidRPr="003A4579">
        <w:t>: Visok prioritet jer korisnici svakodnevno unose radne sate.</w:t>
      </w:r>
    </w:p>
    <w:p w14:paraId="2D8F941B" w14:textId="654F70D1" w:rsidR="00A355CD" w:rsidRPr="003A4579" w:rsidRDefault="00A355CD" w:rsidP="00A355CD">
      <w:r w:rsidRPr="003A4579">
        <w:rPr>
          <w:b/>
          <w:bCs/>
        </w:rPr>
        <w:t>Performanse</w:t>
      </w:r>
      <w:r w:rsidRPr="003A4579">
        <w:t>: Podaci se moraju spremiti u roku od nekoliko sekundi, bez vidljivih kašnjenja.</w:t>
      </w:r>
    </w:p>
    <w:p w14:paraId="78318C46" w14:textId="133C3082" w:rsidR="00A355CD" w:rsidRPr="003A4579" w:rsidRDefault="00A355CD" w:rsidP="00A355CD">
      <w:r w:rsidRPr="003A4579">
        <w:rPr>
          <w:b/>
          <w:bCs/>
        </w:rPr>
        <w:t>Učestalost</w:t>
      </w:r>
      <w:r w:rsidRPr="003A4579">
        <w:t>: Svakodnevno korištenje.</w:t>
      </w:r>
    </w:p>
    <w:p w14:paraId="1FDF49AD" w14:textId="2CC97446" w:rsidR="00A355CD" w:rsidRPr="003A4579" w:rsidRDefault="00A355CD" w:rsidP="00A355CD">
      <w:r w:rsidRPr="003A4579">
        <w:rPr>
          <w:b/>
          <w:bCs/>
        </w:rPr>
        <w:t>Korisničko sučelje</w:t>
      </w:r>
      <w:r w:rsidRPr="003A4579">
        <w:t>: Jednostavno sučelje s poljima za unos radnog vremena i gumbom za spremanje.</w:t>
      </w:r>
    </w:p>
    <w:p w14:paraId="344B7F8A" w14:textId="77777777" w:rsidR="003A63E5" w:rsidRPr="003A4579" w:rsidRDefault="003A63E5" w:rsidP="00A355CD"/>
    <w:p w14:paraId="50C81697" w14:textId="2918F5C7" w:rsidR="009C476C" w:rsidRPr="003A4579" w:rsidRDefault="009C476C" w:rsidP="009C476C">
      <w:pPr>
        <w:pStyle w:val="Heading2"/>
      </w:pPr>
      <w:bookmarkStart w:id="17" w:name="_Toc176457996"/>
      <w:r w:rsidRPr="003A4579">
        <w:t>UseCase Diagram</w:t>
      </w:r>
      <w:bookmarkEnd w:id="17"/>
    </w:p>
    <w:p w14:paraId="4627617D" w14:textId="25CF527F" w:rsidR="009C476C" w:rsidRPr="003A4579" w:rsidRDefault="00B5768E" w:rsidP="00A355CD">
      <w:pPr>
        <w:rPr>
          <w:noProof/>
        </w:rPr>
      </w:pPr>
      <w:r w:rsidRPr="003A4579">
        <w:rPr>
          <w:noProof/>
        </w:rPr>
        <w:drawing>
          <wp:inline distT="0" distB="0" distL="0" distR="0" wp14:anchorId="72321BE8" wp14:editId="40089F2D">
            <wp:extent cx="4600575" cy="4107815"/>
            <wp:effectExtent l="0" t="0" r="0" b="0"/>
            <wp:docPr id="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49347" w14:textId="09738BA1" w:rsidR="00A17B23" w:rsidRPr="007B0021" w:rsidRDefault="00A17B23" w:rsidP="000D031A">
      <w:pPr>
        <w:pStyle w:val="Heading2"/>
      </w:pPr>
      <w:r w:rsidRPr="003A4579">
        <w:rPr>
          <w:noProof/>
        </w:rPr>
        <w:br w:type="page"/>
      </w:r>
      <w:bookmarkStart w:id="18" w:name="_Toc176457997"/>
      <w:r w:rsidR="009C476C" w:rsidRPr="003A4579">
        <w:rPr>
          <w:noProof/>
        </w:rPr>
        <w:lastRenderedPageBreak/>
        <w:t>CRC kartica</w:t>
      </w:r>
      <w:bookmarkEnd w:id="18"/>
    </w:p>
    <w:tbl>
      <w:tblPr>
        <w:tblW w:w="9474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473"/>
        <w:gridCol w:w="57"/>
        <w:gridCol w:w="900"/>
        <w:gridCol w:w="3780"/>
      </w:tblGrid>
      <w:tr w:rsidR="00A17B23" w:rsidRPr="003A4579" w14:paraId="7459DA3D" w14:textId="77777777" w:rsidTr="007B0021">
        <w:trPr>
          <w:cantSplit/>
          <w:trHeight w:val="422"/>
        </w:trPr>
        <w:tc>
          <w:tcPr>
            <w:tcW w:w="3264" w:type="dxa"/>
          </w:tcPr>
          <w:p w14:paraId="5612CB3B" w14:textId="5119025D" w:rsidR="00A17B23" w:rsidRPr="003A4579" w:rsidRDefault="00A17B23" w:rsidP="00BA124B">
            <w:r w:rsidRPr="003A4579">
              <w:rPr>
                <w:b/>
              </w:rPr>
              <w:t>Razred:</w:t>
            </w:r>
            <w:r w:rsidRPr="003A4579">
              <w:t xml:space="preserve"> </w:t>
            </w:r>
            <w:r w:rsidR="003A4579" w:rsidRPr="003A4579">
              <w:t>User</w:t>
            </w:r>
          </w:p>
        </w:tc>
        <w:tc>
          <w:tcPr>
            <w:tcW w:w="2430" w:type="dxa"/>
            <w:gridSpan w:val="3"/>
          </w:tcPr>
          <w:p w14:paraId="2A0B785E" w14:textId="63508473" w:rsidR="00A17B23" w:rsidRPr="003A4579" w:rsidRDefault="00A17B23" w:rsidP="00BA124B">
            <w:r w:rsidRPr="003A4579">
              <w:rPr>
                <w:b/>
              </w:rPr>
              <w:t>ID:</w:t>
            </w:r>
            <w:r w:rsidRPr="003A4579">
              <w:t xml:space="preserve"> </w:t>
            </w:r>
            <w:r w:rsidRPr="003A4579">
              <w:t>1</w:t>
            </w:r>
          </w:p>
        </w:tc>
        <w:tc>
          <w:tcPr>
            <w:tcW w:w="3780" w:type="dxa"/>
          </w:tcPr>
          <w:p w14:paraId="15157C9A" w14:textId="24859317" w:rsidR="00A17B23" w:rsidRPr="003A4579" w:rsidRDefault="00A17B23" w:rsidP="00BA124B">
            <w:pPr>
              <w:rPr>
                <w:rFonts w:ascii="Brush Script MT" w:hAnsi="Brush Script MT"/>
              </w:rPr>
            </w:pPr>
            <w:r w:rsidRPr="003A4579">
              <w:rPr>
                <w:b/>
              </w:rPr>
              <w:t>Tip:</w:t>
            </w:r>
            <w:r w:rsidRPr="003A4579">
              <w:t xml:space="preserve"> </w:t>
            </w:r>
            <w:r w:rsidR="003A4579" w:rsidRPr="003A4579">
              <w:t>Entitet</w:t>
            </w:r>
          </w:p>
        </w:tc>
      </w:tr>
      <w:tr w:rsidR="00A17B23" w:rsidRPr="003A4579" w14:paraId="4EAD5657" w14:textId="77777777" w:rsidTr="007B0021">
        <w:trPr>
          <w:cantSplit/>
          <w:trHeight w:val="58"/>
        </w:trPr>
        <w:tc>
          <w:tcPr>
            <w:tcW w:w="5694" w:type="dxa"/>
            <w:gridSpan w:val="4"/>
          </w:tcPr>
          <w:p w14:paraId="36163C23" w14:textId="10F375EA" w:rsidR="00A17B23" w:rsidRPr="003A4579" w:rsidRDefault="00A17B23" w:rsidP="00BA124B">
            <w:r w:rsidRPr="003A4579">
              <w:rPr>
                <w:b/>
              </w:rPr>
              <w:t>Opis:</w:t>
            </w:r>
            <w:r w:rsidRPr="003A4579">
              <w:t xml:space="preserve"> </w:t>
            </w:r>
            <w:r w:rsidR="003A4579" w:rsidRPr="003A4579">
              <w:t>Klasa predstavlja korisnika sustava koji unosi svoje podatke, prijavljuje se i vrši određene akcije unutar aplikacije.</w:t>
            </w:r>
          </w:p>
          <w:p w14:paraId="0E0DECCD" w14:textId="77777777" w:rsidR="00A17B23" w:rsidRPr="003A4579" w:rsidRDefault="00A17B23" w:rsidP="00BA124B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</w:tcPr>
          <w:p w14:paraId="47421F08" w14:textId="4C51EC50" w:rsidR="00A17B23" w:rsidRPr="003A4579" w:rsidRDefault="00A17B23" w:rsidP="00BA124B">
            <w:r w:rsidRPr="003A4579">
              <w:rPr>
                <w:b/>
              </w:rPr>
              <w:t>Slučajevi korištenja:</w:t>
            </w:r>
            <w:r w:rsidRPr="003A4579">
              <w:t xml:space="preserve"> </w:t>
            </w:r>
            <w:r w:rsidR="007B0021">
              <w:t>Registracija korisnika, prijava korisnika, prikaz detalja</w:t>
            </w:r>
          </w:p>
        </w:tc>
      </w:tr>
      <w:tr w:rsidR="00A17B23" w:rsidRPr="003A4579" w14:paraId="00B19A09" w14:textId="77777777" w:rsidTr="006D43CC">
        <w:trPr>
          <w:trHeight w:val="1511"/>
        </w:trPr>
        <w:tc>
          <w:tcPr>
            <w:tcW w:w="4794" w:type="dxa"/>
            <w:gridSpan w:val="3"/>
          </w:tcPr>
          <w:p w14:paraId="6AD618AD" w14:textId="77777777" w:rsidR="00A17B23" w:rsidRPr="003A4579" w:rsidRDefault="00A17B23" w:rsidP="00BA124B">
            <w:pPr>
              <w:jc w:val="center"/>
              <w:rPr>
                <w:b/>
                <w:u w:val="single"/>
              </w:rPr>
            </w:pPr>
            <w:r w:rsidRPr="003A4579">
              <w:rPr>
                <w:b/>
                <w:u w:val="single"/>
              </w:rPr>
              <w:t>Odgovornosti</w:t>
            </w:r>
          </w:p>
          <w:p w14:paraId="0E6A57FF" w14:textId="77777777" w:rsidR="003A4579" w:rsidRPr="003A4579" w:rsidRDefault="003A4579" w:rsidP="00BA124B">
            <w:pPr>
              <w:jc w:val="center"/>
              <w:rPr>
                <w:b/>
                <w:u w:val="single"/>
              </w:rPr>
            </w:pPr>
          </w:p>
          <w:p w14:paraId="108B038E" w14:textId="67CCD651" w:rsidR="003A4579" w:rsidRPr="003A4579" w:rsidRDefault="003A4579" w:rsidP="003A4579">
            <w:pPr>
              <w:jc w:val="center"/>
            </w:pPr>
            <w:r w:rsidRPr="003A4579">
              <w:t>Sprema i dohvaća korisničke podatke</w:t>
            </w:r>
          </w:p>
          <w:p w14:paraId="40142B8A" w14:textId="3846C65B" w:rsidR="003A4579" w:rsidRPr="003A4579" w:rsidRDefault="003A4579" w:rsidP="003A4579">
            <w:pPr>
              <w:jc w:val="center"/>
            </w:pPr>
            <w:r w:rsidRPr="003A4579">
              <w:t>Omogućuje prijavu korisnika u sustav</w:t>
            </w:r>
          </w:p>
          <w:p w14:paraId="050D1F6A" w14:textId="42DFD1CA" w:rsidR="00A17B23" w:rsidRPr="003A4579" w:rsidRDefault="003A4579" w:rsidP="003A4579">
            <w:pPr>
              <w:jc w:val="center"/>
            </w:pPr>
            <w:r w:rsidRPr="003A4579">
              <w:t>Povezuje korisnika s njegovom ulogom (role)</w:t>
            </w:r>
          </w:p>
        </w:tc>
        <w:tc>
          <w:tcPr>
            <w:tcW w:w="4680" w:type="dxa"/>
            <w:gridSpan w:val="2"/>
          </w:tcPr>
          <w:p w14:paraId="637AE6FE" w14:textId="77777777" w:rsidR="00A17B23" w:rsidRPr="003A4579" w:rsidRDefault="00A17B23" w:rsidP="00BA124B">
            <w:pPr>
              <w:jc w:val="center"/>
              <w:rPr>
                <w:b/>
                <w:u w:val="single"/>
              </w:rPr>
            </w:pPr>
            <w:r w:rsidRPr="003A4579">
              <w:rPr>
                <w:b/>
                <w:u w:val="single"/>
              </w:rPr>
              <w:t>Suradnici</w:t>
            </w:r>
          </w:p>
          <w:p w14:paraId="0572FC16" w14:textId="1F8251C1" w:rsidR="00A17B23" w:rsidRPr="003A4579" w:rsidRDefault="00A17B23" w:rsidP="00BA124B">
            <w:r w:rsidRPr="003A4579">
              <w:tab/>
            </w:r>
            <w:r w:rsidRPr="003A4579">
              <w:tab/>
              <w:t>_____________________________</w:t>
            </w:r>
          </w:p>
          <w:p w14:paraId="3CDFB46A" w14:textId="2FE03C16" w:rsidR="003A4579" w:rsidRPr="003A4579" w:rsidRDefault="003A4579" w:rsidP="003A4579">
            <w:pPr>
              <w:jc w:val="center"/>
            </w:pPr>
            <w:r w:rsidRPr="003A4579">
              <w:rPr>
                <w:b/>
                <w:bCs/>
              </w:rPr>
              <w:t>Role:</w:t>
            </w:r>
            <w:r w:rsidRPr="003A4579">
              <w:t xml:space="preserve"> Klasa koja definira korisničke uloge</w:t>
            </w:r>
          </w:p>
          <w:p w14:paraId="273D9609" w14:textId="436BD111" w:rsidR="00A17B23" w:rsidRPr="003A4579" w:rsidRDefault="003A4579" w:rsidP="003A4579">
            <w:pPr>
              <w:jc w:val="center"/>
            </w:pPr>
            <w:r w:rsidRPr="003A4579">
              <w:rPr>
                <w:b/>
                <w:bCs/>
              </w:rPr>
              <w:t>Task:</w:t>
            </w:r>
            <w:r w:rsidRPr="003A4579">
              <w:t xml:space="preserve"> Klasa koja povezuje korisnika s njegovim zadacima.</w:t>
            </w:r>
          </w:p>
        </w:tc>
      </w:tr>
      <w:tr w:rsidR="006D43CC" w:rsidRPr="003A4579" w14:paraId="487A3E35" w14:textId="77777777" w:rsidTr="006D43CC">
        <w:trPr>
          <w:trHeight w:val="1520"/>
        </w:trPr>
        <w:tc>
          <w:tcPr>
            <w:tcW w:w="4737" w:type="dxa"/>
            <w:gridSpan w:val="2"/>
            <w:tcBorders>
              <w:bottom w:val="single" w:sz="4" w:space="0" w:color="auto"/>
              <w:right w:val="nil"/>
            </w:tcBorders>
          </w:tcPr>
          <w:p w14:paraId="756C30A1" w14:textId="77777777" w:rsidR="006D43CC" w:rsidRDefault="006D43CC" w:rsidP="007B0021">
            <w:pPr>
              <w:rPr>
                <w:b/>
              </w:rPr>
            </w:pPr>
            <w:r w:rsidRPr="003A4579">
              <w:rPr>
                <w:b/>
              </w:rPr>
              <w:t>Atributi:</w:t>
            </w:r>
          </w:p>
          <w:p w14:paraId="52928B72" w14:textId="77777777" w:rsidR="006D43CC" w:rsidRPr="007B0021" w:rsidRDefault="006D43CC" w:rsidP="007B0021">
            <w:pPr>
              <w:numPr>
                <w:ilvl w:val="0"/>
                <w:numId w:val="31"/>
              </w:numPr>
              <w:rPr>
                <w:bCs/>
                <w:lang w:val="en-US"/>
              </w:rPr>
            </w:pPr>
            <w:r w:rsidRPr="007B0021">
              <w:rPr>
                <w:bCs/>
                <w:lang w:val="en-US"/>
              </w:rPr>
              <w:t>id: int</w:t>
            </w:r>
          </w:p>
          <w:p w14:paraId="37A38041" w14:textId="77777777" w:rsidR="006D43CC" w:rsidRDefault="006D43CC" w:rsidP="007B0021">
            <w:pPr>
              <w:numPr>
                <w:ilvl w:val="0"/>
                <w:numId w:val="31"/>
              </w:numPr>
              <w:rPr>
                <w:bCs/>
                <w:lang w:val="en-US"/>
              </w:rPr>
            </w:pPr>
            <w:proofErr w:type="spellStart"/>
            <w:r w:rsidRPr="007B0021">
              <w:rPr>
                <w:bCs/>
                <w:lang w:val="en-US"/>
              </w:rPr>
              <w:t>firstName</w:t>
            </w:r>
            <w:proofErr w:type="spellEnd"/>
            <w:r w:rsidRPr="007B0021">
              <w:rPr>
                <w:bCs/>
                <w:lang w:val="en-US"/>
              </w:rPr>
              <w:t>: String</w:t>
            </w:r>
          </w:p>
          <w:p w14:paraId="167C0CF7" w14:textId="77777777" w:rsidR="006D43CC" w:rsidRPr="007B0021" w:rsidRDefault="006D43CC" w:rsidP="006D43CC">
            <w:pPr>
              <w:numPr>
                <w:ilvl w:val="0"/>
                <w:numId w:val="31"/>
              </w:numPr>
              <w:rPr>
                <w:b/>
                <w:u w:val="single"/>
              </w:rPr>
            </w:pPr>
            <w:proofErr w:type="spellStart"/>
            <w:r w:rsidRPr="007B0021">
              <w:rPr>
                <w:bCs/>
                <w:lang w:val="en-US"/>
              </w:rPr>
              <w:t>lastName</w:t>
            </w:r>
            <w:proofErr w:type="spellEnd"/>
            <w:r w:rsidRPr="007B0021">
              <w:rPr>
                <w:bCs/>
                <w:lang w:val="en-US"/>
              </w:rPr>
              <w:t>: String</w:t>
            </w:r>
          </w:p>
          <w:p w14:paraId="16BC5AD5" w14:textId="300A20EB" w:rsidR="006D43CC" w:rsidRPr="007B0021" w:rsidRDefault="006D43CC" w:rsidP="006D43CC">
            <w:pPr>
              <w:numPr>
                <w:ilvl w:val="0"/>
                <w:numId w:val="31"/>
              </w:numPr>
              <w:rPr>
                <w:bCs/>
                <w:lang w:val="en-US"/>
              </w:rPr>
            </w:pPr>
            <w:r w:rsidRPr="007B0021">
              <w:rPr>
                <w:bCs/>
                <w:lang w:val="en-US"/>
              </w:rPr>
              <w:t>email: String</w:t>
            </w:r>
          </w:p>
        </w:tc>
        <w:tc>
          <w:tcPr>
            <w:tcW w:w="4737" w:type="dxa"/>
            <w:gridSpan w:val="3"/>
            <w:tcBorders>
              <w:left w:val="nil"/>
            </w:tcBorders>
          </w:tcPr>
          <w:p w14:paraId="2571CC5D" w14:textId="77777777" w:rsidR="006D43CC" w:rsidRDefault="006D43CC" w:rsidP="006D43CC">
            <w:pPr>
              <w:rPr>
                <w:bCs/>
                <w:lang w:val="en-US"/>
              </w:rPr>
            </w:pPr>
          </w:p>
          <w:p w14:paraId="2072E915" w14:textId="489F61A5" w:rsidR="006D43CC" w:rsidRPr="007B0021" w:rsidRDefault="006D43CC" w:rsidP="006D43CC">
            <w:pPr>
              <w:numPr>
                <w:ilvl w:val="0"/>
                <w:numId w:val="31"/>
              </w:num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address</w:t>
            </w:r>
            <w:r w:rsidRPr="007B0021">
              <w:rPr>
                <w:bCs/>
                <w:lang w:val="en-US"/>
              </w:rPr>
              <w:t>: String</w:t>
            </w:r>
          </w:p>
          <w:p w14:paraId="7364993A" w14:textId="2D7BC059" w:rsidR="006D43CC" w:rsidRDefault="006D43CC" w:rsidP="006D43CC">
            <w:pPr>
              <w:numPr>
                <w:ilvl w:val="0"/>
                <w:numId w:val="31"/>
              </w:numPr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phoneNumber</w:t>
            </w:r>
            <w:proofErr w:type="spellEnd"/>
            <w:r w:rsidRPr="007B0021">
              <w:rPr>
                <w:bCs/>
                <w:lang w:val="en-US"/>
              </w:rPr>
              <w:t>: String</w:t>
            </w:r>
          </w:p>
          <w:p w14:paraId="0656BC16" w14:textId="13AE23AF" w:rsidR="006D43CC" w:rsidRPr="003A4579" w:rsidRDefault="006D43CC" w:rsidP="006D43CC">
            <w:pPr>
              <w:numPr>
                <w:ilvl w:val="0"/>
                <w:numId w:val="31"/>
              </w:numPr>
              <w:rPr>
                <w:b/>
                <w:u w:val="single"/>
              </w:rPr>
            </w:pPr>
            <w:r>
              <w:rPr>
                <w:bCs/>
                <w:lang w:val="en-US"/>
              </w:rPr>
              <w:t>password</w:t>
            </w:r>
            <w:r w:rsidRPr="007B0021">
              <w:rPr>
                <w:bCs/>
                <w:lang w:val="en-US"/>
              </w:rPr>
              <w:t>: String</w:t>
            </w:r>
          </w:p>
        </w:tc>
      </w:tr>
      <w:tr w:rsidR="007B0021" w:rsidRPr="003A4579" w14:paraId="2C692855" w14:textId="77777777" w:rsidTr="007B0021">
        <w:trPr>
          <w:trHeight w:val="1250"/>
        </w:trPr>
        <w:tc>
          <w:tcPr>
            <w:tcW w:w="9474" w:type="dxa"/>
            <w:gridSpan w:val="5"/>
            <w:tcBorders>
              <w:bottom w:val="single" w:sz="4" w:space="0" w:color="auto"/>
            </w:tcBorders>
          </w:tcPr>
          <w:p w14:paraId="1E2CCBC1" w14:textId="77777777" w:rsidR="007B0021" w:rsidRPr="003A4579" w:rsidRDefault="007B0021" w:rsidP="007B0021">
            <w:r w:rsidRPr="003A4579">
              <w:rPr>
                <w:b/>
              </w:rPr>
              <w:t>Veze</w:t>
            </w:r>
            <w:r w:rsidRPr="003A4579">
              <w:t>:</w:t>
            </w:r>
          </w:p>
          <w:p w14:paraId="37915E84" w14:textId="77777777" w:rsidR="007B0021" w:rsidRPr="003A4579" w:rsidRDefault="007B0021" w:rsidP="007B0021">
            <w:r w:rsidRPr="003A4579">
              <w:tab/>
            </w:r>
            <w:r w:rsidRPr="003A4579">
              <w:rPr>
                <w:b/>
              </w:rPr>
              <w:t>Generalizacija (a-kind-of):</w:t>
            </w:r>
            <w:r>
              <w:t xml:space="preserve"> </w:t>
            </w:r>
            <w:r w:rsidRPr="007B0021">
              <w:t>Nema</w:t>
            </w:r>
          </w:p>
          <w:p w14:paraId="69A327E4" w14:textId="77777777" w:rsidR="007B0021" w:rsidRDefault="007B0021" w:rsidP="007B0021">
            <w:pPr>
              <w:rPr>
                <w:bCs/>
              </w:rPr>
            </w:pPr>
            <w:r w:rsidRPr="003A4579">
              <w:tab/>
            </w:r>
            <w:r w:rsidRPr="003A4579">
              <w:rPr>
                <w:b/>
              </w:rPr>
              <w:t>Agregacija (has-parts):</w:t>
            </w:r>
            <w:r>
              <w:rPr>
                <w:b/>
              </w:rPr>
              <w:t xml:space="preserve"> </w:t>
            </w:r>
            <w:r w:rsidRPr="007B0021">
              <w:rPr>
                <w:bCs/>
              </w:rPr>
              <w:t>Task, Role</w:t>
            </w:r>
          </w:p>
          <w:p w14:paraId="02665F78" w14:textId="3AD0719B" w:rsidR="007B0021" w:rsidRPr="003A4579" w:rsidRDefault="007B0021" w:rsidP="007B0021">
            <w:pPr>
              <w:rPr>
                <w:b/>
                <w:u w:val="single"/>
              </w:rPr>
            </w:pPr>
            <w:r w:rsidRPr="003A4579">
              <w:tab/>
            </w:r>
            <w:r w:rsidRPr="003A4579">
              <w:rPr>
                <w:b/>
              </w:rPr>
              <w:t>Ostale veze:</w:t>
            </w:r>
            <w:r>
              <w:rPr>
                <w:b/>
              </w:rPr>
              <w:t xml:space="preserve"> </w:t>
            </w:r>
            <w:r w:rsidRPr="007B0021">
              <w:rPr>
                <w:bCs/>
              </w:rPr>
              <w:t>Nema</w:t>
            </w:r>
          </w:p>
        </w:tc>
      </w:tr>
    </w:tbl>
    <w:p w14:paraId="386EF8AD" w14:textId="77777777" w:rsidR="00A17B23" w:rsidRPr="003A4579" w:rsidRDefault="00A17B23" w:rsidP="00A17B23"/>
    <w:tbl>
      <w:tblPr>
        <w:tblW w:w="9474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6"/>
        <w:gridCol w:w="834"/>
        <w:gridCol w:w="3780"/>
      </w:tblGrid>
      <w:tr w:rsidR="007B0021" w:rsidRPr="003A4579" w14:paraId="32EB267C" w14:textId="77777777" w:rsidTr="00BA124B">
        <w:trPr>
          <w:cantSplit/>
          <w:trHeight w:val="422"/>
        </w:trPr>
        <w:tc>
          <w:tcPr>
            <w:tcW w:w="3264" w:type="dxa"/>
          </w:tcPr>
          <w:p w14:paraId="3E328B98" w14:textId="3B2421A4" w:rsidR="007B0021" w:rsidRPr="003A4579" w:rsidRDefault="007B0021" w:rsidP="00BA124B">
            <w:r w:rsidRPr="003A4579">
              <w:rPr>
                <w:b/>
              </w:rPr>
              <w:t>Razred:</w:t>
            </w:r>
            <w:r w:rsidRPr="003A4579">
              <w:t xml:space="preserve"> </w:t>
            </w:r>
            <w:r>
              <w:t>Task</w:t>
            </w:r>
          </w:p>
        </w:tc>
        <w:tc>
          <w:tcPr>
            <w:tcW w:w="2430" w:type="dxa"/>
            <w:gridSpan w:val="2"/>
          </w:tcPr>
          <w:p w14:paraId="34220AEE" w14:textId="1829CD39" w:rsidR="007B0021" w:rsidRPr="003A4579" w:rsidRDefault="007B0021" w:rsidP="00BA124B">
            <w:r w:rsidRPr="003A4579">
              <w:rPr>
                <w:b/>
              </w:rPr>
              <w:t>ID:</w:t>
            </w:r>
            <w:r w:rsidRPr="003A4579">
              <w:t xml:space="preserve"> </w:t>
            </w:r>
            <w:r>
              <w:t>2</w:t>
            </w:r>
          </w:p>
        </w:tc>
        <w:tc>
          <w:tcPr>
            <w:tcW w:w="3780" w:type="dxa"/>
          </w:tcPr>
          <w:p w14:paraId="190A1598" w14:textId="77777777" w:rsidR="007B0021" w:rsidRPr="003A4579" w:rsidRDefault="007B0021" w:rsidP="00BA124B">
            <w:pPr>
              <w:rPr>
                <w:rFonts w:ascii="Brush Script MT" w:hAnsi="Brush Script MT"/>
              </w:rPr>
            </w:pPr>
            <w:r w:rsidRPr="003A4579">
              <w:rPr>
                <w:b/>
              </w:rPr>
              <w:t>Tip:</w:t>
            </w:r>
            <w:r w:rsidRPr="003A4579">
              <w:t xml:space="preserve"> Entitet</w:t>
            </w:r>
          </w:p>
        </w:tc>
      </w:tr>
      <w:tr w:rsidR="007B0021" w:rsidRPr="003A4579" w14:paraId="0423C529" w14:textId="77777777" w:rsidTr="00BA124B">
        <w:trPr>
          <w:cantSplit/>
          <w:trHeight w:val="58"/>
        </w:trPr>
        <w:tc>
          <w:tcPr>
            <w:tcW w:w="5694" w:type="dxa"/>
            <w:gridSpan w:val="3"/>
          </w:tcPr>
          <w:p w14:paraId="0F4945E4" w14:textId="38577600" w:rsidR="007B0021" w:rsidRPr="003A4579" w:rsidRDefault="007B0021" w:rsidP="00BA124B">
            <w:pPr>
              <w:rPr>
                <w:rFonts w:ascii="Brush Script MT" w:hAnsi="Brush Script MT"/>
              </w:rPr>
            </w:pPr>
            <w:r w:rsidRPr="003A4579">
              <w:rPr>
                <w:b/>
              </w:rPr>
              <w:t>Opis:</w:t>
            </w:r>
            <w:r w:rsidRPr="003A4579">
              <w:t xml:space="preserve"> </w:t>
            </w:r>
            <w:r w:rsidRPr="007B0021">
              <w:t>Klasa predstavlja zadatak kojeg korisnik izvršava u okviru projekta.</w:t>
            </w:r>
          </w:p>
        </w:tc>
        <w:tc>
          <w:tcPr>
            <w:tcW w:w="3780" w:type="dxa"/>
          </w:tcPr>
          <w:p w14:paraId="090AF348" w14:textId="0783BB06" w:rsidR="007B0021" w:rsidRPr="003A4579" w:rsidRDefault="007B0021" w:rsidP="00BA124B">
            <w:r w:rsidRPr="003A4579">
              <w:rPr>
                <w:b/>
              </w:rPr>
              <w:t>Slučajevi korištenja:</w:t>
            </w:r>
            <w:r w:rsidRPr="003A4579">
              <w:t xml:space="preserve"> </w:t>
            </w:r>
            <w:r>
              <w:t>Kreiranje novih zadataka, praćenje statistike</w:t>
            </w:r>
          </w:p>
        </w:tc>
      </w:tr>
      <w:tr w:rsidR="007B0021" w:rsidRPr="003A4579" w14:paraId="6A40008E" w14:textId="77777777" w:rsidTr="007B0021">
        <w:trPr>
          <w:trHeight w:val="1763"/>
        </w:trPr>
        <w:tc>
          <w:tcPr>
            <w:tcW w:w="4860" w:type="dxa"/>
            <w:gridSpan w:val="2"/>
          </w:tcPr>
          <w:p w14:paraId="6B4F6B9E" w14:textId="77777777" w:rsidR="007B0021" w:rsidRPr="003A4579" w:rsidRDefault="007B0021" w:rsidP="00BA124B">
            <w:pPr>
              <w:jc w:val="center"/>
              <w:rPr>
                <w:b/>
                <w:u w:val="single"/>
              </w:rPr>
            </w:pPr>
            <w:r w:rsidRPr="003A4579">
              <w:rPr>
                <w:b/>
                <w:u w:val="single"/>
              </w:rPr>
              <w:t>Odgovornosti</w:t>
            </w:r>
          </w:p>
          <w:p w14:paraId="60E06F4D" w14:textId="77777777" w:rsidR="007B0021" w:rsidRPr="003A4579" w:rsidRDefault="007B0021" w:rsidP="00BA124B">
            <w:pPr>
              <w:jc w:val="center"/>
              <w:rPr>
                <w:b/>
                <w:u w:val="single"/>
              </w:rPr>
            </w:pPr>
          </w:p>
          <w:p w14:paraId="6835C44F" w14:textId="55CDA605" w:rsidR="007B0021" w:rsidRPr="007B0021" w:rsidRDefault="007B0021" w:rsidP="007B0021">
            <w:pPr>
              <w:jc w:val="center"/>
              <w:rPr>
                <w:lang w:val="en-US"/>
              </w:rPr>
            </w:pPr>
            <w:proofErr w:type="spellStart"/>
            <w:r w:rsidRPr="007B0021">
              <w:rPr>
                <w:lang w:val="en-US"/>
              </w:rPr>
              <w:t>Sprema</w:t>
            </w:r>
            <w:proofErr w:type="spellEnd"/>
            <w:r w:rsidRPr="007B0021">
              <w:rPr>
                <w:lang w:val="en-US"/>
              </w:rPr>
              <w:t xml:space="preserve"> </w:t>
            </w:r>
            <w:proofErr w:type="spellStart"/>
            <w:r w:rsidRPr="007B0021">
              <w:rPr>
                <w:lang w:val="en-US"/>
              </w:rPr>
              <w:t>i</w:t>
            </w:r>
            <w:proofErr w:type="spellEnd"/>
            <w:r w:rsidRPr="007B0021">
              <w:rPr>
                <w:lang w:val="en-US"/>
              </w:rPr>
              <w:t xml:space="preserve"> </w:t>
            </w:r>
            <w:proofErr w:type="spellStart"/>
            <w:r w:rsidRPr="007B0021">
              <w:rPr>
                <w:lang w:val="en-US"/>
              </w:rPr>
              <w:t>dohvaća</w:t>
            </w:r>
            <w:proofErr w:type="spellEnd"/>
            <w:r w:rsidRPr="007B0021">
              <w:rPr>
                <w:lang w:val="en-US"/>
              </w:rPr>
              <w:t xml:space="preserve"> </w:t>
            </w:r>
            <w:proofErr w:type="spellStart"/>
            <w:r w:rsidRPr="007B0021">
              <w:rPr>
                <w:lang w:val="en-US"/>
              </w:rPr>
              <w:t>podatke</w:t>
            </w:r>
            <w:proofErr w:type="spellEnd"/>
            <w:r w:rsidRPr="007B0021">
              <w:rPr>
                <w:lang w:val="en-US"/>
              </w:rPr>
              <w:t xml:space="preserve"> o </w:t>
            </w:r>
            <w:proofErr w:type="spellStart"/>
            <w:r w:rsidRPr="007B0021">
              <w:rPr>
                <w:lang w:val="en-US"/>
              </w:rPr>
              <w:t>zadacima</w:t>
            </w:r>
            <w:proofErr w:type="spellEnd"/>
            <w:r w:rsidRPr="007B0021">
              <w:rPr>
                <w:lang w:val="en-US"/>
              </w:rPr>
              <w:t xml:space="preserve"> (datum, </w:t>
            </w:r>
            <w:proofErr w:type="spellStart"/>
            <w:r w:rsidRPr="007B0021">
              <w:rPr>
                <w:lang w:val="en-US"/>
              </w:rPr>
              <w:t>vrijeme</w:t>
            </w:r>
            <w:proofErr w:type="spellEnd"/>
            <w:r w:rsidRPr="007B0021">
              <w:rPr>
                <w:lang w:val="en-US"/>
              </w:rPr>
              <w:t xml:space="preserve"> </w:t>
            </w:r>
            <w:proofErr w:type="spellStart"/>
            <w:r w:rsidRPr="007B0021">
              <w:rPr>
                <w:lang w:val="en-US"/>
              </w:rPr>
              <w:t>početka</w:t>
            </w:r>
            <w:proofErr w:type="spellEnd"/>
            <w:r w:rsidRPr="007B0021">
              <w:rPr>
                <w:lang w:val="en-US"/>
              </w:rPr>
              <w:t xml:space="preserve">, </w:t>
            </w:r>
            <w:proofErr w:type="spellStart"/>
            <w:r w:rsidRPr="007B0021">
              <w:rPr>
                <w:lang w:val="en-US"/>
              </w:rPr>
              <w:t>vrijeme</w:t>
            </w:r>
            <w:proofErr w:type="spellEnd"/>
            <w:r w:rsidRPr="007B0021">
              <w:rPr>
                <w:lang w:val="en-US"/>
              </w:rPr>
              <w:t xml:space="preserve"> </w:t>
            </w:r>
            <w:proofErr w:type="spellStart"/>
            <w:r w:rsidRPr="007B0021">
              <w:rPr>
                <w:lang w:val="en-US"/>
              </w:rPr>
              <w:t>završetka</w:t>
            </w:r>
            <w:proofErr w:type="spellEnd"/>
            <w:r w:rsidRPr="007B0021">
              <w:rPr>
                <w:lang w:val="en-US"/>
              </w:rPr>
              <w:t>)</w:t>
            </w:r>
          </w:p>
          <w:p w14:paraId="0AFB0729" w14:textId="1F4283F9" w:rsidR="007B0021" w:rsidRPr="003A4579" w:rsidRDefault="007B0021" w:rsidP="007B0021">
            <w:pPr>
              <w:jc w:val="center"/>
            </w:pPr>
            <w:proofErr w:type="spellStart"/>
            <w:r w:rsidRPr="007B0021">
              <w:rPr>
                <w:lang w:val="en-US"/>
              </w:rPr>
              <w:t>Povezuje</w:t>
            </w:r>
            <w:proofErr w:type="spellEnd"/>
            <w:r w:rsidRPr="007B0021">
              <w:rPr>
                <w:lang w:val="en-US"/>
              </w:rPr>
              <w:t xml:space="preserve"> </w:t>
            </w:r>
            <w:proofErr w:type="spellStart"/>
            <w:r w:rsidRPr="007B0021">
              <w:rPr>
                <w:lang w:val="en-US"/>
              </w:rPr>
              <w:t>zadatak</w:t>
            </w:r>
            <w:proofErr w:type="spellEnd"/>
            <w:r w:rsidRPr="007B0021">
              <w:rPr>
                <w:lang w:val="en-US"/>
              </w:rPr>
              <w:t xml:space="preserve"> s </w:t>
            </w:r>
            <w:proofErr w:type="spellStart"/>
            <w:r w:rsidRPr="007B0021">
              <w:rPr>
                <w:lang w:val="en-US"/>
              </w:rPr>
              <w:t>korisnikom</w:t>
            </w:r>
            <w:proofErr w:type="spellEnd"/>
            <w:r w:rsidRPr="007B0021">
              <w:rPr>
                <w:lang w:val="en-US"/>
              </w:rPr>
              <w:t xml:space="preserve"> </w:t>
            </w:r>
            <w:proofErr w:type="spellStart"/>
            <w:r w:rsidRPr="007B0021">
              <w:rPr>
                <w:lang w:val="en-US"/>
              </w:rPr>
              <w:t>i</w:t>
            </w:r>
            <w:proofErr w:type="spellEnd"/>
            <w:r w:rsidRPr="007B0021">
              <w:rPr>
                <w:lang w:val="en-US"/>
              </w:rPr>
              <w:t xml:space="preserve"> </w:t>
            </w:r>
            <w:proofErr w:type="spellStart"/>
            <w:r w:rsidRPr="007B0021">
              <w:rPr>
                <w:lang w:val="en-US"/>
              </w:rPr>
              <w:t>klijentom</w:t>
            </w:r>
            <w:proofErr w:type="spellEnd"/>
          </w:p>
        </w:tc>
        <w:tc>
          <w:tcPr>
            <w:tcW w:w="4614" w:type="dxa"/>
            <w:gridSpan w:val="2"/>
          </w:tcPr>
          <w:p w14:paraId="5B4E66E4" w14:textId="77777777" w:rsidR="007B0021" w:rsidRPr="003A4579" w:rsidRDefault="007B0021" w:rsidP="00BA124B">
            <w:pPr>
              <w:jc w:val="center"/>
              <w:rPr>
                <w:b/>
                <w:u w:val="single"/>
              </w:rPr>
            </w:pPr>
            <w:r w:rsidRPr="003A4579">
              <w:rPr>
                <w:b/>
                <w:u w:val="single"/>
              </w:rPr>
              <w:t>Suradnici</w:t>
            </w:r>
          </w:p>
          <w:p w14:paraId="69CE1F1A" w14:textId="77777777" w:rsidR="007B0021" w:rsidRPr="003A4579" w:rsidRDefault="007B0021" w:rsidP="00BA124B">
            <w:r w:rsidRPr="003A4579">
              <w:tab/>
            </w:r>
            <w:r w:rsidRPr="003A4579">
              <w:tab/>
              <w:t>_____________________________</w:t>
            </w:r>
          </w:p>
          <w:p w14:paraId="5456D817" w14:textId="4637355D" w:rsidR="007B0021" w:rsidRPr="007B0021" w:rsidRDefault="007B0021" w:rsidP="007B0021">
            <w:pPr>
              <w:jc w:val="center"/>
              <w:rPr>
                <w:lang w:val="en-US"/>
              </w:rPr>
            </w:pPr>
            <w:r w:rsidRPr="007B0021">
              <w:rPr>
                <w:b/>
                <w:bCs/>
                <w:lang w:val="en-US"/>
              </w:rPr>
              <w:t>User</w:t>
            </w:r>
            <w:r w:rsidRPr="007B0021">
              <w:rPr>
                <w:lang w:val="en-US"/>
              </w:rPr>
              <w:t xml:space="preserve">: </w:t>
            </w:r>
            <w:proofErr w:type="spellStart"/>
            <w:r w:rsidRPr="007B0021">
              <w:rPr>
                <w:lang w:val="en-US"/>
              </w:rPr>
              <w:t>Korisnik</w:t>
            </w:r>
            <w:proofErr w:type="spellEnd"/>
            <w:r w:rsidRPr="007B0021">
              <w:rPr>
                <w:lang w:val="en-US"/>
              </w:rPr>
              <w:t xml:space="preserve"> koji </w:t>
            </w:r>
            <w:proofErr w:type="spellStart"/>
            <w:r w:rsidRPr="007B0021">
              <w:rPr>
                <w:lang w:val="en-US"/>
              </w:rPr>
              <w:t>izvršava</w:t>
            </w:r>
            <w:proofErr w:type="spellEnd"/>
            <w:r w:rsidRPr="007B0021">
              <w:rPr>
                <w:lang w:val="en-US"/>
              </w:rPr>
              <w:t xml:space="preserve"> </w:t>
            </w:r>
            <w:proofErr w:type="spellStart"/>
            <w:r w:rsidRPr="007B0021">
              <w:rPr>
                <w:lang w:val="en-US"/>
              </w:rPr>
              <w:t>zadatak</w:t>
            </w:r>
            <w:proofErr w:type="spellEnd"/>
            <w:r w:rsidRPr="007B0021">
              <w:rPr>
                <w:lang w:val="en-US"/>
              </w:rPr>
              <w:t>.</w:t>
            </w:r>
          </w:p>
          <w:p w14:paraId="22ACD85A" w14:textId="6F4E263B" w:rsidR="007B0021" w:rsidRPr="007B0021" w:rsidRDefault="007B0021" w:rsidP="007B0021">
            <w:pPr>
              <w:jc w:val="center"/>
              <w:rPr>
                <w:lang w:val="en-US"/>
              </w:rPr>
            </w:pPr>
            <w:r w:rsidRPr="007B0021">
              <w:rPr>
                <w:b/>
                <w:bCs/>
                <w:lang w:val="en-US"/>
              </w:rPr>
              <w:t>Client</w:t>
            </w:r>
            <w:r w:rsidRPr="007B0021">
              <w:rPr>
                <w:lang w:val="en-US"/>
              </w:rPr>
              <w:t xml:space="preserve">: </w:t>
            </w:r>
            <w:proofErr w:type="spellStart"/>
            <w:r w:rsidRPr="007B0021">
              <w:rPr>
                <w:lang w:val="en-US"/>
              </w:rPr>
              <w:t>Klijent</w:t>
            </w:r>
            <w:proofErr w:type="spellEnd"/>
            <w:r w:rsidRPr="007B0021">
              <w:rPr>
                <w:lang w:val="en-US"/>
              </w:rPr>
              <w:t xml:space="preserve"> za </w:t>
            </w:r>
            <w:proofErr w:type="spellStart"/>
            <w:r w:rsidRPr="007B0021">
              <w:rPr>
                <w:lang w:val="en-US"/>
              </w:rPr>
              <w:t>kojeg</w:t>
            </w:r>
            <w:proofErr w:type="spellEnd"/>
            <w:r w:rsidRPr="007B0021">
              <w:rPr>
                <w:lang w:val="en-US"/>
              </w:rPr>
              <w:t xml:space="preserve"> se </w:t>
            </w:r>
            <w:proofErr w:type="spellStart"/>
            <w:r w:rsidRPr="007B0021">
              <w:rPr>
                <w:lang w:val="en-US"/>
              </w:rPr>
              <w:t>zadatak</w:t>
            </w:r>
            <w:proofErr w:type="spellEnd"/>
            <w:r w:rsidRPr="007B0021">
              <w:rPr>
                <w:lang w:val="en-US"/>
              </w:rPr>
              <w:t xml:space="preserve"> </w:t>
            </w:r>
            <w:proofErr w:type="spellStart"/>
            <w:r w:rsidRPr="007B0021">
              <w:rPr>
                <w:lang w:val="en-US"/>
              </w:rPr>
              <w:t>obavlja</w:t>
            </w:r>
            <w:proofErr w:type="spellEnd"/>
            <w:r w:rsidRPr="007B0021">
              <w:rPr>
                <w:lang w:val="en-US"/>
              </w:rPr>
              <w:t>.</w:t>
            </w:r>
          </w:p>
          <w:p w14:paraId="70363299" w14:textId="13055C5B" w:rsidR="007B0021" w:rsidRPr="003A4579" w:rsidRDefault="007B0021" w:rsidP="007B0021">
            <w:pPr>
              <w:jc w:val="center"/>
            </w:pPr>
            <w:proofErr w:type="spellStart"/>
            <w:r w:rsidRPr="007B0021">
              <w:rPr>
                <w:b/>
                <w:bCs/>
                <w:lang w:val="en-US"/>
              </w:rPr>
              <w:t>MaterialConsumption</w:t>
            </w:r>
            <w:proofErr w:type="spellEnd"/>
            <w:r w:rsidRPr="007B0021">
              <w:rPr>
                <w:lang w:val="en-US"/>
              </w:rPr>
              <w:t xml:space="preserve">: </w:t>
            </w:r>
            <w:proofErr w:type="spellStart"/>
            <w:r w:rsidRPr="007B0021">
              <w:rPr>
                <w:lang w:val="en-US"/>
              </w:rPr>
              <w:t>Povezanost</w:t>
            </w:r>
            <w:proofErr w:type="spellEnd"/>
            <w:r w:rsidRPr="007B0021">
              <w:rPr>
                <w:lang w:val="en-US"/>
              </w:rPr>
              <w:t xml:space="preserve"> s </w:t>
            </w:r>
            <w:proofErr w:type="spellStart"/>
            <w:r w:rsidRPr="007B0021">
              <w:rPr>
                <w:lang w:val="en-US"/>
              </w:rPr>
              <w:t>materijalima</w:t>
            </w:r>
            <w:proofErr w:type="spellEnd"/>
            <w:r w:rsidRPr="007B0021">
              <w:rPr>
                <w:lang w:val="en-US"/>
              </w:rPr>
              <w:t xml:space="preserve"> koji se </w:t>
            </w:r>
            <w:proofErr w:type="spellStart"/>
            <w:r w:rsidRPr="007B0021">
              <w:rPr>
                <w:lang w:val="en-US"/>
              </w:rPr>
              <w:t>koriste</w:t>
            </w:r>
            <w:proofErr w:type="spellEnd"/>
            <w:r w:rsidRPr="007B0021">
              <w:rPr>
                <w:lang w:val="en-US"/>
              </w:rPr>
              <w:t xml:space="preserve"> </w:t>
            </w:r>
            <w:proofErr w:type="spellStart"/>
            <w:r w:rsidRPr="007B0021">
              <w:rPr>
                <w:lang w:val="en-US"/>
              </w:rPr>
              <w:t>tijekom</w:t>
            </w:r>
            <w:proofErr w:type="spellEnd"/>
            <w:r w:rsidRPr="007B0021">
              <w:rPr>
                <w:lang w:val="en-US"/>
              </w:rPr>
              <w:t xml:space="preserve"> </w:t>
            </w:r>
            <w:proofErr w:type="spellStart"/>
            <w:r w:rsidRPr="007B0021">
              <w:rPr>
                <w:lang w:val="en-US"/>
              </w:rPr>
              <w:t>zadatka</w:t>
            </w:r>
            <w:proofErr w:type="spellEnd"/>
            <w:r w:rsidRPr="007B0021">
              <w:rPr>
                <w:lang w:val="en-US"/>
              </w:rPr>
              <w:t>.</w:t>
            </w:r>
          </w:p>
        </w:tc>
      </w:tr>
      <w:tr w:rsidR="007B0021" w:rsidRPr="003A4579" w14:paraId="6420FDA4" w14:textId="77777777" w:rsidTr="00BA124B">
        <w:trPr>
          <w:trHeight w:val="1520"/>
        </w:trPr>
        <w:tc>
          <w:tcPr>
            <w:tcW w:w="9474" w:type="dxa"/>
            <w:gridSpan w:val="4"/>
          </w:tcPr>
          <w:p w14:paraId="346233DC" w14:textId="77777777" w:rsidR="007B0021" w:rsidRDefault="007B0021" w:rsidP="00BA124B">
            <w:pPr>
              <w:rPr>
                <w:b/>
              </w:rPr>
            </w:pPr>
            <w:r w:rsidRPr="003A4579">
              <w:rPr>
                <w:b/>
              </w:rPr>
              <w:t>Atributi:</w:t>
            </w:r>
          </w:p>
          <w:p w14:paraId="366C4475" w14:textId="77777777" w:rsidR="007B0021" w:rsidRPr="007B0021" w:rsidRDefault="007B0021" w:rsidP="00BA124B">
            <w:pPr>
              <w:numPr>
                <w:ilvl w:val="0"/>
                <w:numId w:val="31"/>
              </w:numPr>
              <w:rPr>
                <w:bCs/>
                <w:lang w:val="en-US"/>
              </w:rPr>
            </w:pPr>
            <w:r w:rsidRPr="007B0021">
              <w:rPr>
                <w:bCs/>
                <w:lang w:val="en-US"/>
              </w:rPr>
              <w:t>id: int</w:t>
            </w:r>
          </w:p>
          <w:p w14:paraId="728B058E" w14:textId="6F9E5093" w:rsidR="007B0021" w:rsidRPr="007B0021" w:rsidRDefault="007B0021" w:rsidP="00BA124B">
            <w:pPr>
              <w:numPr>
                <w:ilvl w:val="0"/>
                <w:numId w:val="31"/>
              </w:num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date</w:t>
            </w:r>
            <w:r w:rsidRPr="007B0021">
              <w:rPr>
                <w:bCs/>
                <w:lang w:val="en-US"/>
              </w:rPr>
              <w:t xml:space="preserve">: </w:t>
            </w:r>
            <w:r>
              <w:rPr>
                <w:bCs/>
                <w:lang w:val="en-US"/>
              </w:rPr>
              <w:t>date</w:t>
            </w:r>
          </w:p>
          <w:p w14:paraId="5A611C9C" w14:textId="68821DEB" w:rsidR="007B0021" w:rsidRPr="007B0021" w:rsidRDefault="007B0021" w:rsidP="00BA124B">
            <w:pPr>
              <w:numPr>
                <w:ilvl w:val="0"/>
                <w:numId w:val="31"/>
              </w:numPr>
              <w:rPr>
                <w:b/>
                <w:u w:val="single"/>
              </w:rPr>
            </w:pPr>
            <w:proofErr w:type="spellStart"/>
            <w:r>
              <w:rPr>
                <w:bCs/>
                <w:lang w:val="en-US"/>
              </w:rPr>
              <w:t>start_time</w:t>
            </w:r>
            <w:proofErr w:type="spellEnd"/>
            <w:r w:rsidRPr="007B0021">
              <w:rPr>
                <w:bCs/>
                <w:lang w:val="en-US"/>
              </w:rPr>
              <w:t xml:space="preserve">: </w:t>
            </w:r>
            <w:r>
              <w:rPr>
                <w:bCs/>
                <w:lang w:val="en-US"/>
              </w:rPr>
              <w:t>time</w:t>
            </w:r>
          </w:p>
          <w:p w14:paraId="5A93689C" w14:textId="35B75E4D" w:rsidR="007B0021" w:rsidRPr="003A4579" w:rsidRDefault="007B0021" w:rsidP="007B0021">
            <w:pPr>
              <w:numPr>
                <w:ilvl w:val="0"/>
                <w:numId w:val="31"/>
              </w:numPr>
              <w:rPr>
                <w:b/>
                <w:u w:val="single"/>
              </w:rPr>
            </w:pPr>
            <w:proofErr w:type="spellStart"/>
            <w:r>
              <w:rPr>
                <w:bCs/>
                <w:lang w:val="en-US"/>
              </w:rPr>
              <w:t>end_time</w:t>
            </w:r>
            <w:proofErr w:type="spellEnd"/>
            <w:r>
              <w:rPr>
                <w:bCs/>
                <w:lang w:val="en-US"/>
              </w:rPr>
              <w:t>: time</w:t>
            </w:r>
          </w:p>
        </w:tc>
      </w:tr>
      <w:tr w:rsidR="007B0021" w:rsidRPr="003A4579" w14:paraId="63D67F83" w14:textId="77777777" w:rsidTr="00BA124B">
        <w:trPr>
          <w:trHeight w:val="1250"/>
        </w:trPr>
        <w:tc>
          <w:tcPr>
            <w:tcW w:w="9474" w:type="dxa"/>
            <w:gridSpan w:val="4"/>
            <w:tcBorders>
              <w:bottom w:val="single" w:sz="4" w:space="0" w:color="auto"/>
            </w:tcBorders>
          </w:tcPr>
          <w:p w14:paraId="60AF55AB" w14:textId="77777777" w:rsidR="007B0021" w:rsidRPr="003A4579" w:rsidRDefault="007B0021" w:rsidP="00BA124B">
            <w:r w:rsidRPr="003A4579">
              <w:rPr>
                <w:b/>
              </w:rPr>
              <w:t>Veze</w:t>
            </w:r>
            <w:r w:rsidRPr="003A4579">
              <w:t>:</w:t>
            </w:r>
          </w:p>
          <w:p w14:paraId="417659D6" w14:textId="77777777" w:rsidR="007B0021" w:rsidRPr="003A4579" w:rsidRDefault="007B0021" w:rsidP="00BA124B">
            <w:r w:rsidRPr="003A4579">
              <w:tab/>
            </w:r>
            <w:r w:rsidRPr="003A4579">
              <w:rPr>
                <w:b/>
              </w:rPr>
              <w:t>Generalizacija (a-kind-of):</w:t>
            </w:r>
            <w:r>
              <w:t xml:space="preserve"> </w:t>
            </w:r>
            <w:r w:rsidRPr="007B0021">
              <w:t>Nema</w:t>
            </w:r>
          </w:p>
          <w:p w14:paraId="56D3F2D0" w14:textId="1C17092E" w:rsidR="006D43CC" w:rsidRDefault="007B0021" w:rsidP="00BA124B">
            <w:pPr>
              <w:rPr>
                <w:bCs/>
              </w:rPr>
            </w:pPr>
            <w:r w:rsidRPr="003A4579">
              <w:tab/>
            </w:r>
            <w:r w:rsidRPr="003A4579">
              <w:rPr>
                <w:b/>
              </w:rPr>
              <w:t>Agregacija (has-parts):</w:t>
            </w:r>
            <w:r>
              <w:rPr>
                <w:b/>
              </w:rPr>
              <w:t xml:space="preserve"> </w:t>
            </w:r>
            <w:r w:rsidR="006D43CC" w:rsidRPr="006D43CC">
              <w:rPr>
                <w:bCs/>
              </w:rPr>
              <w:t>User, Client, MaterialConsumption</w:t>
            </w:r>
          </w:p>
          <w:p w14:paraId="525361A9" w14:textId="7D2A322D" w:rsidR="007B0021" w:rsidRPr="003A4579" w:rsidRDefault="007B0021" w:rsidP="00BA124B">
            <w:pPr>
              <w:rPr>
                <w:b/>
                <w:u w:val="single"/>
              </w:rPr>
            </w:pPr>
            <w:r w:rsidRPr="003A4579">
              <w:tab/>
            </w:r>
            <w:r w:rsidRPr="003A4579">
              <w:rPr>
                <w:b/>
              </w:rPr>
              <w:t>Ostale veze:</w:t>
            </w:r>
            <w:r>
              <w:rPr>
                <w:b/>
              </w:rPr>
              <w:t xml:space="preserve"> </w:t>
            </w:r>
            <w:r w:rsidRPr="007B0021">
              <w:rPr>
                <w:bCs/>
              </w:rPr>
              <w:t>Nema</w:t>
            </w:r>
          </w:p>
        </w:tc>
      </w:tr>
    </w:tbl>
    <w:p w14:paraId="37CFE936" w14:textId="77777777" w:rsidR="007B0021" w:rsidRPr="007B0021" w:rsidRDefault="007B0021" w:rsidP="00A17B23">
      <w:pPr>
        <w:rPr>
          <w:bCs/>
        </w:rPr>
      </w:pPr>
    </w:p>
    <w:p w14:paraId="1F6BB17C" w14:textId="77777777" w:rsidR="00A17B23" w:rsidRDefault="00A17B23" w:rsidP="00A17B23"/>
    <w:p w14:paraId="33EBAB13" w14:textId="77777777" w:rsidR="006D43CC" w:rsidRDefault="006D43CC" w:rsidP="00A17B23"/>
    <w:p w14:paraId="172A3EE2" w14:textId="77777777" w:rsidR="006D43CC" w:rsidRDefault="006D43CC" w:rsidP="00A17B23"/>
    <w:p w14:paraId="099DB6BF" w14:textId="77777777" w:rsidR="006D43CC" w:rsidRDefault="006D43CC" w:rsidP="00A17B23"/>
    <w:p w14:paraId="6382C974" w14:textId="77777777" w:rsidR="006D43CC" w:rsidRDefault="006D43CC" w:rsidP="00A17B23"/>
    <w:tbl>
      <w:tblPr>
        <w:tblW w:w="9474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473"/>
        <w:gridCol w:w="57"/>
        <w:gridCol w:w="900"/>
        <w:gridCol w:w="3780"/>
      </w:tblGrid>
      <w:tr w:rsidR="006D43CC" w:rsidRPr="003A4579" w14:paraId="03AF7171" w14:textId="77777777" w:rsidTr="00BA124B">
        <w:trPr>
          <w:cantSplit/>
          <w:trHeight w:val="422"/>
        </w:trPr>
        <w:tc>
          <w:tcPr>
            <w:tcW w:w="3264" w:type="dxa"/>
          </w:tcPr>
          <w:p w14:paraId="60F638A0" w14:textId="66226851" w:rsidR="006D43CC" w:rsidRPr="003A4579" w:rsidRDefault="006D43CC" w:rsidP="00BA124B">
            <w:r w:rsidRPr="003A4579">
              <w:rPr>
                <w:b/>
              </w:rPr>
              <w:lastRenderedPageBreak/>
              <w:t>Razred:</w:t>
            </w:r>
            <w:r w:rsidRPr="003A4579">
              <w:t xml:space="preserve"> </w:t>
            </w:r>
            <w:r w:rsidRPr="006D43CC">
              <w:t>Client</w:t>
            </w:r>
          </w:p>
        </w:tc>
        <w:tc>
          <w:tcPr>
            <w:tcW w:w="2430" w:type="dxa"/>
            <w:gridSpan w:val="3"/>
          </w:tcPr>
          <w:p w14:paraId="60E733C1" w14:textId="676AF024" w:rsidR="006D43CC" w:rsidRPr="003A4579" w:rsidRDefault="006D43CC" w:rsidP="00BA124B">
            <w:r w:rsidRPr="003A4579">
              <w:rPr>
                <w:b/>
              </w:rPr>
              <w:t>ID:</w:t>
            </w:r>
            <w:r w:rsidRPr="003A4579">
              <w:t xml:space="preserve"> </w:t>
            </w:r>
            <w:r>
              <w:t>3</w:t>
            </w:r>
          </w:p>
        </w:tc>
        <w:tc>
          <w:tcPr>
            <w:tcW w:w="3780" w:type="dxa"/>
          </w:tcPr>
          <w:p w14:paraId="20B966F4" w14:textId="77777777" w:rsidR="006D43CC" w:rsidRPr="003A4579" w:rsidRDefault="006D43CC" w:rsidP="00BA124B">
            <w:pPr>
              <w:rPr>
                <w:rFonts w:ascii="Brush Script MT" w:hAnsi="Brush Script MT"/>
              </w:rPr>
            </w:pPr>
            <w:r w:rsidRPr="003A4579">
              <w:rPr>
                <w:b/>
              </w:rPr>
              <w:t>Tip:</w:t>
            </w:r>
            <w:r w:rsidRPr="003A4579">
              <w:t xml:space="preserve"> Entitet</w:t>
            </w:r>
          </w:p>
        </w:tc>
      </w:tr>
      <w:tr w:rsidR="006D43CC" w:rsidRPr="003A4579" w14:paraId="21E2F34E" w14:textId="77777777" w:rsidTr="00BA124B">
        <w:trPr>
          <w:cantSplit/>
          <w:trHeight w:val="58"/>
        </w:trPr>
        <w:tc>
          <w:tcPr>
            <w:tcW w:w="5694" w:type="dxa"/>
            <w:gridSpan w:val="4"/>
          </w:tcPr>
          <w:p w14:paraId="137712BB" w14:textId="3CD5C828" w:rsidR="006D43CC" w:rsidRPr="003A4579" w:rsidRDefault="006D43CC" w:rsidP="00BA124B">
            <w:pPr>
              <w:rPr>
                <w:rFonts w:ascii="Brush Script MT" w:hAnsi="Brush Script MT"/>
              </w:rPr>
            </w:pPr>
            <w:r w:rsidRPr="003A4579">
              <w:rPr>
                <w:b/>
              </w:rPr>
              <w:t>Opis:</w:t>
            </w:r>
            <w:r w:rsidRPr="003A4579">
              <w:t xml:space="preserve"> </w:t>
            </w:r>
            <w:r w:rsidRPr="006D43CC">
              <w:t>Klasa predstavlja klijenta kojem se pružaju usluge ili proizvodi.</w:t>
            </w:r>
          </w:p>
        </w:tc>
        <w:tc>
          <w:tcPr>
            <w:tcW w:w="3780" w:type="dxa"/>
          </w:tcPr>
          <w:p w14:paraId="5A163B04" w14:textId="7AA5E36E" w:rsidR="006D43CC" w:rsidRPr="003A4579" w:rsidRDefault="006D43CC" w:rsidP="00BA124B">
            <w:r w:rsidRPr="003A4579">
              <w:rPr>
                <w:b/>
              </w:rPr>
              <w:t>Slučajevi korištenja:</w:t>
            </w:r>
            <w:r w:rsidRPr="003A4579">
              <w:t xml:space="preserve"> </w:t>
            </w:r>
            <w:r w:rsidR="00F00BAE">
              <w:t>Prikaz detalja o klijentu, izdavanje računa</w:t>
            </w:r>
          </w:p>
        </w:tc>
      </w:tr>
      <w:tr w:rsidR="006D43CC" w:rsidRPr="003A4579" w14:paraId="62301082" w14:textId="77777777" w:rsidTr="00BA124B">
        <w:trPr>
          <w:trHeight w:val="1511"/>
        </w:trPr>
        <w:tc>
          <w:tcPr>
            <w:tcW w:w="4794" w:type="dxa"/>
            <w:gridSpan w:val="3"/>
          </w:tcPr>
          <w:p w14:paraId="1A9CAB90" w14:textId="77777777" w:rsidR="006D43CC" w:rsidRPr="003A4579" w:rsidRDefault="006D43CC" w:rsidP="00BA124B">
            <w:pPr>
              <w:jc w:val="center"/>
              <w:rPr>
                <w:b/>
                <w:u w:val="single"/>
              </w:rPr>
            </w:pPr>
            <w:r w:rsidRPr="003A4579">
              <w:rPr>
                <w:b/>
                <w:u w:val="single"/>
              </w:rPr>
              <w:t>Odgovornosti</w:t>
            </w:r>
          </w:p>
          <w:p w14:paraId="076E7DF2" w14:textId="77777777" w:rsidR="006D43CC" w:rsidRPr="003A4579" w:rsidRDefault="006D43CC" w:rsidP="00BA124B">
            <w:pPr>
              <w:jc w:val="center"/>
              <w:rPr>
                <w:b/>
                <w:u w:val="single"/>
              </w:rPr>
            </w:pPr>
          </w:p>
          <w:p w14:paraId="12FB7E9B" w14:textId="56DF02D6" w:rsidR="006D43CC" w:rsidRPr="006D43CC" w:rsidRDefault="006D43CC" w:rsidP="006D43CC">
            <w:pPr>
              <w:jc w:val="center"/>
              <w:rPr>
                <w:lang w:val="en-US"/>
              </w:rPr>
            </w:pPr>
            <w:proofErr w:type="spellStart"/>
            <w:r w:rsidRPr="006D43CC">
              <w:rPr>
                <w:lang w:val="en-US"/>
              </w:rPr>
              <w:t>Sprema</w:t>
            </w:r>
            <w:proofErr w:type="spellEnd"/>
            <w:r w:rsidRPr="006D43CC">
              <w:rPr>
                <w:lang w:val="en-US"/>
              </w:rPr>
              <w:t xml:space="preserve"> </w:t>
            </w:r>
            <w:proofErr w:type="spellStart"/>
            <w:r w:rsidRPr="006D43CC">
              <w:rPr>
                <w:lang w:val="en-US"/>
              </w:rPr>
              <w:t>i</w:t>
            </w:r>
            <w:proofErr w:type="spellEnd"/>
            <w:r w:rsidRPr="006D43CC">
              <w:rPr>
                <w:lang w:val="en-US"/>
              </w:rPr>
              <w:t xml:space="preserve"> </w:t>
            </w:r>
            <w:proofErr w:type="spellStart"/>
            <w:r w:rsidRPr="006D43CC">
              <w:rPr>
                <w:lang w:val="en-US"/>
              </w:rPr>
              <w:t>dohvaća</w:t>
            </w:r>
            <w:proofErr w:type="spellEnd"/>
            <w:r w:rsidRPr="006D43CC">
              <w:rPr>
                <w:lang w:val="en-US"/>
              </w:rPr>
              <w:t xml:space="preserve"> </w:t>
            </w:r>
            <w:proofErr w:type="spellStart"/>
            <w:r w:rsidRPr="006D43CC">
              <w:rPr>
                <w:lang w:val="en-US"/>
              </w:rPr>
              <w:t>podatke</w:t>
            </w:r>
            <w:proofErr w:type="spellEnd"/>
            <w:r w:rsidRPr="006D43CC">
              <w:rPr>
                <w:lang w:val="en-US"/>
              </w:rPr>
              <w:t xml:space="preserve"> o </w:t>
            </w:r>
            <w:proofErr w:type="spellStart"/>
            <w:r w:rsidRPr="006D43CC">
              <w:rPr>
                <w:lang w:val="en-US"/>
              </w:rPr>
              <w:t>klijentima</w:t>
            </w:r>
            <w:proofErr w:type="spellEnd"/>
            <w:r w:rsidRPr="006D43CC">
              <w:rPr>
                <w:lang w:val="en-US"/>
              </w:rPr>
              <w:t xml:space="preserve"> (</w:t>
            </w:r>
            <w:proofErr w:type="spellStart"/>
            <w:r w:rsidRPr="006D43CC">
              <w:rPr>
                <w:lang w:val="en-US"/>
              </w:rPr>
              <w:t>ime</w:t>
            </w:r>
            <w:proofErr w:type="spellEnd"/>
            <w:r w:rsidRPr="006D43CC">
              <w:rPr>
                <w:lang w:val="en-US"/>
              </w:rPr>
              <w:t xml:space="preserve">, </w:t>
            </w:r>
            <w:proofErr w:type="spellStart"/>
            <w:r w:rsidRPr="006D43CC">
              <w:rPr>
                <w:lang w:val="en-US"/>
              </w:rPr>
              <w:t>adresa</w:t>
            </w:r>
            <w:proofErr w:type="spellEnd"/>
            <w:r w:rsidRPr="006D43CC">
              <w:rPr>
                <w:lang w:val="en-US"/>
              </w:rPr>
              <w:t xml:space="preserve">, </w:t>
            </w:r>
            <w:proofErr w:type="spellStart"/>
            <w:r w:rsidRPr="006D43CC">
              <w:rPr>
                <w:lang w:val="en-US"/>
              </w:rPr>
              <w:t>kontakt</w:t>
            </w:r>
            <w:proofErr w:type="spellEnd"/>
            <w:r w:rsidRPr="006D43CC">
              <w:rPr>
                <w:lang w:val="en-US"/>
              </w:rPr>
              <w:t xml:space="preserve"> </w:t>
            </w:r>
            <w:proofErr w:type="spellStart"/>
            <w:r w:rsidRPr="006D43CC">
              <w:rPr>
                <w:lang w:val="en-US"/>
              </w:rPr>
              <w:t>informacije</w:t>
            </w:r>
            <w:proofErr w:type="spellEnd"/>
            <w:r w:rsidRPr="006D43CC">
              <w:rPr>
                <w:lang w:val="en-US"/>
              </w:rPr>
              <w:t>)</w:t>
            </w:r>
          </w:p>
          <w:p w14:paraId="673DDC33" w14:textId="014889E7" w:rsidR="006D43CC" w:rsidRPr="003A4579" w:rsidRDefault="006D43CC" w:rsidP="006D43CC">
            <w:pPr>
              <w:jc w:val="center"/>
            </w:pPr>
            <w:proofErr w:type="spellStart"/>
            <w:r w:rsidRPr="006D43CC">
              <w:rPr>
                <w:lang w:val="en-US"/>
              </w:rPr>
              <w:t>Povezuje</w:t>
            </w:r>
            <w:proofErr w:type="spellEnd"/>
            <w:r w:rsidRPr="006D43CC">
              <w:rPr>
                <w:lang w:val="en-US"/>
              </w:rPr>
              <w:t xml:space="preserve"> </w:t>
            </w:r>
            <w:proofErr w:type="spellStart"/>
            <w:r w:rsidRPr="006D43CC">
              <w:rPr>
                <w:lang w:val="en-US"/>
              </w:rPr>
              <w:t>klijente</w:t>
            </w:r>
            <w:proofErr w:type="spellEnd"/>
            <w:r w:rsidRPr="006D43CC">
              <w:rPr>
                <w:lang w:val="en-US"/>
              </w:rPr>
              <w:t xml:space="preserve"> </w:t>
            </w:r>
            <w:proofErr w:type="spellStart"/>
            <w:r w:rsidRPr="006D43CC">
              <w:rPr>
                <w:lang w:val="en-US"/>
              </w:rPr>
              <w:t>sa</w:t>
            </w:r>
            <w:proofErr w:type="spellEnd"/>
            <w:r w:rsidRPr="006D43CC">
              <w:rPr>
                <w:lang w:val="en-US"/>
              </w:rPr>
              <w:t xml:space="preserve"> </w:t>
            </w:r>
            <w:proofErr w:type="spellStart"/>
            <w:r w:rsidRPr="006D43CC">
              <w:rPr>
                <w:lang w:val="en-US"/>
              </w:rPr>
              <w:t>zadacima</w:t>
            </w:r>
            <w:proofErr w:type="spellEnd"/>
          </w:p>
        </w:tc>
        <w:tc>
          <w:tcPr>
            <w:tcW w:w="4680" w:type="dxa"/>
            <w:gridSpan w:val="2"/>
          </w:tcPr>
          <w:p w14:paraId="4B3574B5" w14:textId="77777777" w:rsidR="006D43CC" w:rsidRPr="003A4579" w:rsidRDefault="006D43CC" w:rsidP="00BA124B">
            <w:pPr>
              <w:jc w:val="center"/>
              <w:rPr>
                <w:b/>
                <w:u w:val="single"/>
              </w:rPr>
            </w:pPr>
            <w:r w:rsidRPr="003A4579">
              <w:rPr>
                <w:b/>
                <w:u w:val="single"/>
              </w:rPr>
              <w:t>Suradnici</w:t>
            </w:r>
          </w:p>
          <w:p w14:paraId="5CCB17F9" w14:textId="77777777" w:rsidR="006D43CC" w:rsidRPr="003A4579" w:rsidRDefault="006D43CC" w:rsidP="00BA124B">
            <w:r w:rsidRPr="003A4579">
              <w:tab/>
            </w:r>
            <w:r w:rsidRPr="003A4579">
              <w:tab/>
              <w:t>_____________________________</w:t>
            </w:r>
          </w:p>
          <w:p w14:paraId="63EEFB6A" w14:textId="30E39A0F" w:rsidR="006D43CC" w:rsidRPr="003A4579" w:rsidRDefault="006D43CC" w:rsidP="00BA124B">
            <w:pPr>
              <w:jc w:val="center"/>
            </w:pPr>
            <w:r w:rsidRPr="006D43CC">
              <w:rPr>
                <w:b/>
                <w:bCs/>
              </w:rPr>
              <w:t xml:space="preserve">Task: </w:t>
            </w:r>
            <w:r w:rsidRPr="006D43CC">
              <w:t>Zadatak koji se obavlja za klijenta</w:t>
            </w:r>
          </w:p>
        </w:tc>
      </w:tr>
      <w:tr w:rsidR="006D43CC" w:rsidRPr="003A4579" w14:paraId="7DB042EF" w14:textId="77777777" w:rsidTr="00BA124B">
        <w:trPr>
          <w:trHeight w:val="1520"/>
        </w:trPr>
        <w:tc>
          <w:tcPr>
            <w:tcW w:w="4737" w:type="dxa"/>
            <w:gridSpan w:val="2"/>
            <w:tcBorders>
              <w:bottom w:val="single" w:sz="4" w:space="0" w:color="auto"/>
              <w:right w:val="nil"/>
            </w:tcBorders>
          </w:tcPr>
          <w:p w14:paraId="68F646DB" w14:textId="77777777" w:rsidR="006D43CC" w:rsidRDefault="006D43CC" w:rsidP="00BA124B">
            <w:pPr>
              <w:rPr>
                <w:b/>
              </w:rPr>
            </w:pPr>
            <w:r w:rsidRPr="003A4579">
              <w:rPr>
                <w:b/>
              </w:rPr>
              <w:t>Atributi:</w:t>
            </w:r>
          </w:p>
          <w:p w14:paraId="4B093485" w14:textId="77777777" w:rsidR="006D43CC" w:rsidRPr="007B0021" w:rsidRDefault="006D43CC" w:rsidP="00BA124B">
            <w:pPr>
              <w:numPr>
                <w:ilvl w:val="0"/>
                <w:numId w:val="31"/>
              </w:numPr>
              <w:rPr>
                <w:bCs/>
                <w:lang w:val="en-US"/>
              </w:rPr>
            </w:pPr>
            <w:r w:rsidRPr="007B0021">
              <w:rPr>
                <w:bCs/>
                <w:lang w:val="en-US"/>
              </w:rPr>
              <w:t>id: int</w:t>
            </w:r>
          </w:p>
          <w:p w14:paraId="3B30C0E9" w14:textId="77777777" w:rsidR="006D43CC" w:rsidRDefault="006D43CC" w:rsidP="00BA124B">
            <w:pPr>
              <w:numPr>
                <w:ilvl w:val="0"/>
                <w:numId w:val="31"/>
              </w:numPr>
              <w:rPr>
                <w:bCs/>
                <w:lang w:val="en-US"/>
              </w:rPr>
            </w:pPr>
            <w:proofErr w:type="spellStart"/>
            <w:r w:rsidRPr="007B0021">
              <w:rPr>
                <w:bCs/>
                <w:lang w:val="en-US"/>
              </w:rPr>
              <w:t>firstName</w:t>
            </w:r>
            <w:proofErr w:type="spellEnd"/>
            <w:r w:rsidRPr="007B0021">
              <w:rPr>
                <w:bCs/>
                <w:lang w:val="en-US"/>
              </w:rPr>
              <w:t>: String</w:t>
            </w:r>
          </w:p>
          <w:p w14:paraId="4A2DD3FE" w14:textId="0B84E26B" w:rsidR="006D43CC" w:rsidRPr="007B0021" w:rsidRDefault="006D43CC" w:rsidP="006D43CC">
            <w:pPr>
              <w:numPr>
                <w:ilvl w:val="0"/>
                <w:numId w:val="31"/>
              </w:numPr>
              <w:rPr>
                <w:bCs/>
                <w:lang w:val="en-US"/>
              </w:rPr>
            </w:pPr>
            <w:proofErr w:type="spellStart"/>
            <w:r w:rsidRPr="007B0021">
              <w:rPr>
                <w:bCs/>
                <w:lang w:val="en-US"/>
              </w:rPr>
              <w:t>lastName</w:t>
            </w:r>
            <w:proofErr w:type="spellEnd"/>
            <w:r w:rsidRPr="007B0021">
              <w:rPr>
                <w:bCs/>
                <w:lang w:val="en-US"/>
              </w:rPr>
              <w:t>: String</w:t>
            </w:r>
          </w:p>
        </w:tc>
        <w:tc>
          <w:tcPr>
            <w:tcW w:w="4737" w:type="dxa"/>
            <w:gridSpan w:val="3"/>
            <w:tcBorders>
              <w:left w:val="nil"/>
            </w:tcBorders>
          </w:tcPr>
          <w:p w14:paraId="20B7DCD4" w14:textId="77777777" w:rsidR="006D43CC" w:rsidRDefault="006D43CC" w:rsidP="006D43CC">
            <w:pPr>
              <w:rPr>
                <w:bCs/>
                <w:lang w:val="en-US"/>
              </w:rPr>
            </w:pPr>
          </w:p>
          <w:p w14:paraId="5B2AA08C" w14:textId="7F314884" w:rsidR="006D43CC" w:rsidRPr="007B0021" w:rsidRDefault="006D43CC" w:rsidP="00BA124B">
            <w:pPr>
              <w:numPr>
                <w:ilvl w:val="0"/>
                <w:numId w:val="31"/>
              </w:num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address</w:t>
            </w:r>
            <w:r w:rsidRPr="007B0021">
              <w:rPr>
                <w:bCs/>
                <w:lang w:val="en-US"/>
              </w:rPr>
              <w:t>: String</w:t>
            </w:r>
          </w:p>
          <w:p w14:paraId="69AF1B1E" w14:textId="03EEE76F" w:rsidR="006D43CC" w:rsidRPr="003A4579" w:rsidRDefault="006D43CC" w:rsidP="006D43CC">
            <w:pPr>
              <w:numPr>
                <w:ilvl w:val="0"/>
                <w:numId w:val="31"/>
              </w:numPr>
              <w:rPr>
                <w:b/>
                <w:u w:val="single"/>
              </w:rPr>
            </w:pPr>
            <w:proofErr w:type="spellStart"/>
            <w:r>
              <w:rPr>
                <w:bCs/>
                <w:lang w:val="en-US"/>
              </w:rPr>
              <w:t>phoneNumber</w:t>
            </w:r>
            <w:proofErr w:type="spellEnd"/>
            <w:r w:rsidRPr="007B0021">
              <w:rPr>
                <w:bCs/>
                <w:lang w:val="en-US"/>
              </w:rPr>
              <w:t>: String</w:t>
            </w:r>
          </w:p>
        </w:tc>
      </w:tr>
      <w:tr w:rsidR="006D43CC" w:rsidRPr="003A4579" w14:paraId="30A9241C" w14:textId="77777777" w:rsidTr="00BA124B">
        <w:trPr>
          <w:trHeight w:val="1250"/>
        </w:trPr>
        <w:tc>
          <w:tcPr>
            <w:tcW w:w="9474" w:type="dxa"/>
            <w:gridSpan w:val="5"/>
            <w:tcBorders>
              <w:bottom w:val="single" w:sz="4" w:space="0" w:color="auto"/>
            </w:tcBorders>
          </w:tcPr>
          <w:p w14:paraId="6E04C062" w14:textId="77777777" w:rsidR="006D43CC" w:rsidRPr="003A4579" w:rsidRDefault="006D43CC" w:rsidP="00BA124B">
            <w:r w:rsidRPr="003A4579">
              <w:rPr>
                <w:b/>
              </w:rPr>
              <w:t>Veze</w:t>
            </w:r>
            <w:r w:rsidRPr="003A4579">
              <w:t>:</w:t>
            </w:r>
          </w:p>
          <w:p w14:paraId="47556FA7" w14:textId="77777777" w:rsidR="006D43CC" w:rsidRPr="003A4579" w:rsidRDefault="006D43CC" w:rsidP="00BA124B">
            <w:r w:rsidRPr="003A4579">
              <w:tab/>
            </w:r>
            <w:r w:rsidRPr="003A4579">
              <w:rPr>
                <w:b/>
              </w:rPr>
              <w:t>Generalizacija (a-kind-of):</w:t>
            </w:r>
            <w:r>
              <w:t xml:space="preserve"> </w:t>
            </w:r>
            <w:r w:rsidRPr="007B0021">
              <w:t>Nema</w:t>
            </w:r>
          </w:p>
          <w:p w14:paraId="33A943D8" w14:textId="0AA8BF40" w:rsidR="006D43CC" w:rsidRDefault="006D43CC" w:rsidP="00BA124B">
            <w:pPr>
              <w:rPr>
                <w:bCs/>
              </w:rPr>
            </w:pPr>
            <w:r w:rsidRPr="003A4579">
              <w:tab/>
            </w:r>
            <w:r w:rsidRPr="003A4579">
              <w:rPr>
                <w:b/>
              </w:rPr>
              <w:t>Agregacija (has-parts):</w:t>
            </w:r>
            <w:r>
              <w:rPr>
                <w:b/>
              </w:rPr>
              <w:t xml:space="preserve"> </w:t>
            </w:r>
            <w:r w:rsidRPr="007B0021">
              <w:rPr>
                <w:bCs/>
              </w:rPr>
              <w:t>Task</w:t>
            </w:r>
          </w:p>
          <w:p w14:paraId="7F9C77B4" w14:textId="77777777" w:rsidR="006D43CC" w:rsidRPr="003A4579" w:rsidRDefault="006D43CC" w:rsidP="00BA124B">
            <w:pPr>
              <w:rPr>
                <w:b/>
                <w:u w:val="single"/>
              </w:rPr>
            </w:pPr>
            <w:r w:rsidRPr="003A4579">
              <w:tab/>
            </w:r>
            <w:r w:rsidRPr="003A4579">
              <w:rPr>
                <w:b/>
              </w:rPr>
              <w:t>Ostale veze:</w:t>
            </w:r>
            <w:r>
              <w:rPr>
                <w:b/>
              </w:rPr>
              <w:t xml:space="preserve"> </w:t>
            </w:r>
            <w:r w:rsidRPr="007B0021">
              <w:rPr>
                <w:bCs/>
              </w:rPr>
              <w:t>Nema</w:t>
            </w:r>
          </w:p>
        </w:tc>
      </w:tr>
    </w:tbl>
    <w:p w14:paraId="1AB9B234" w14:textId="77777777" w:rsidR="006D43CC" w:rsidRPr="003A4579" w:rsidRDefault="006D43CC" w:rsidP="00A17B23"/>
    <w:p w14:paraId="335D2666" w14:textId="1E56F8D6" w:rsidR="009C476C" w:rsidRPr="003A4579" w:rsidRDefault="009C476C" w:rsidP="009C476C">
      <w:pPr>
        <w:pStyle w:val="Heading1"/>
      </w:pPr>
      <w:bookmarkStart w:id="19" w:name="_Toc176457998"/>
      <w:r w:rsidRPr="003A4579">
        <w:lastRenderedPageBreak/>
        <w:t>Model arhitekture</w:t>
      </w:r>
      <w:bookmarkEnd w:id="19"/>
    </w:p>
    <w:p w14:paraId="5A3F39D5" w14:textId="196EFFA7" w:rsidR="009C476C" w:rsidRDefault="009C476C" w:rsidP="007707EF">
      <w:pPr>
        <w:pStyle w:val="Heading2"/>
      </w:pPr>
      <w:bookmarkStart w:id="20" w:name="_Toc176457999"/>
      <w:r w:rsidRPr="003A4579">
        <w:t>Dijagram razreda (klasa) na temelju CRC kartica</w:t>
      </w:r>
      <w:bookmarkEnd w:id="20"/>
    </w:p>
    <w:p w14:paraId="4D884E5E" w14:textId="490AF3CB" w:rsidR="00237290" w:rsidRPr="00237290" w:rsidRDefault="00B5768E" w:rsidP="00237290">
      <w:r w:rsidRPr="003A4579">
        <w:rPr>
          <w:noProof/>
        </w:rPr>
        <w:drawing>
          <wp:inline distT="0" distB="0" distL="0" distR="0" wp14:anchorId="0133488A" wp14:editId="13B95BFF">
            <wp:extent cx="5729605" cy="5207635"/>
            <wp:effectExtent l="0" t="0" r="0" b="0"/>
            <wp:docPr id="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20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D39D4" w14:textId="586057F7" w:rsidR="009C476C" w:rsidRDefault="009C476C" w:rsidP="009C476C">
      <w:pPr>
        <w:pStyle w:val="Heading2"/>
      </w:pPr>
      <w:bookmarkStart w:id="21" w:name="_Toc176458000"/>
      <w:r w:rsidRPr="003A4579">
        <w:lastRenderedPageBreak/>
        <w:t>Dijagram komponenti s reprezentativnim klasama</w:t>
      </w:r>
      <w:bookmarkEnd w:id="21"/>
    </w:p>
    <w:p w14:paraId="61110F9E" w14:textId="53A7036E" w:rsidR="0044597C" w:rsidRPr="0044597C" w:rsidRDefault="00B5768E" w:rsidP="0044597C">
      <w:r w:rsidRPr="000E3F41">
        <w:rPr>
          <w:noProof/>
        </w:rPr>
        <w:drawing>
          <wp:inline distT="0" distB="0" distL="0" distR="0" wp14:anchorId="34E3BC7B" wp14:editId="4680BB87">
            <wp:extent cx="5729605" cy="4979035"/>
            <wp:effectExtent l="0" t="0" r="0" b="0"/>
            <wp:docPr id="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97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A71E5" w14:textId="121BBA85" w:rsidR="009C476C" w:rsidRDefault="009C476C" w:rsidP="009C476C">
      <w:pPr>
        <w:pStyle w:val="Heading2"/>
      </w:pPr>
      <w:bookmarkStart w:id="22" w:name="_Toc176458001"/>
      <w:r w:rsidRPr="003A4579">
        <w:t>Dijagram ugradnje s komponentama</w:t>
      </w:r>
      <w:bookmarkEnd w:id="22"/>
    </w:p>
    <w:p w14:paraId="28525FA1" w14:textId="60C74084" w:rsidR="00390B8F" w:rsidRPr="00390B8F" w:rsidRDefault="00B5768E" w:rsidP="00390B8F">
      <w:r>
        <w:rPr>
          <w:noProof/>
        </w:rPr>
        <w:drawing>
          <wp:anchor distT="0" distB="0" distL="114300" distR="114300" simplePos="0" relativeHeight="251659264" behindDoc="1" locked="0" layoutInCell="1" allowOverlap="1" wp14:anchorId="71351DFC" wp14:editId="100D140F">
            <wp:simplePos x="0" y="0"/>
            <wp:positionH relativeFrom="column">
              <wp:posOffset>0</wp:posOffset>
            </wp:positionH>
            <wp:positionV relativeFrom="paragraph">
              <wp:align>top</wp:align>
            </wp:positionV>
            <wp:extent cx="3721735" cy="3043555"/>
            <wp:effectExtent l="0" t="0" r="0" b="0"/>
            <wp:wrapTight wrapText="bothSides">
              <wp:wrapPolygon edited="0">
                <wp:start x="0" y="0"/>
                <wp:lineTo x="0" y="21496"/>
                <wp:lineTo x="21449" y="21496"/>
                <wp:lineTo x="21449" y="0"/>
                <wp:lineTo x="0" y="0"/>
              </wp:wrapPolygon>
            </wp:wrapTight>
            <wp:docPr id="118355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73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B8F">
        <w:rPr>
          <w:noProof/>
        </w:rPr>
        <w:t xml:space="preserve">Dijagram ugradnje prikazuje klijent i server stranu. Na klijent strani se nalazi samo aplikacija koja komunicira sa serverom ali sva poslovna logika se nalazi na serveru kao i baza podataka. </w:t>
      </w:r>
    </w:p>
    <w:sectPr w:rsidR="00390B8F" w:rsidRPr="00390B8F" w:rsidSect="00856102">
      <w:headerReference w:type="default" r:id="rId14"/>
      <w:footerReference w:type="even" r:id="rId15"/>
      <w:footerReference w:type="default" r:id="rId16"/>
      <w:type w:val="continuous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52B31C" w14:textId="77777777" w:rsidR="00CB5897" w:rsidRDefault="00CB5897">
      <w:r>
        <w:separator/>
      </w:r>
    </w:p>
    <w:p w14:paraId="52AE2B10" w14:textId="77777777" w:rsidR="00CB5897" w:rsidRDefault="00CB5897"/>
  </w:endnote>
  <w:endnote w:type="continuationSeparator" w:id="0">
    <w:p w14:paraId="49127822" w14:textId="77777777" w:rsidR="00CB5897" w:rsidRDefault="00CB5897">
      <w:r>
        <w:continuationSeparator/>
      </w:r>
    </w:p>
    <w:p w14:paraId="649783E5" w14:textId="77777777" w:rsidR="00CB5897" w:rsidRDefault="00CB58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F2D9B" w14:textId="77777777" w:rsidR="00D70BEC" w:rsidRDefault="00D70BEC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05989A" w14:textId="77777777" w:rsidR="00D70BEC" w:rsidRDefault="00D70BEC" w:rsidP="00497761">
    <w:pPr>
      <w:pStyle w:val="Footer"/>
      <w:ind w:right="360"/>
    </w:pPr>
  </w:p>
  <w:p w14:paraId="21BC518B" w14:textId="77777777" w:rsidR="00D70BEC" w:rsidRDefault="00D70BE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725"/>
      <w:gridCol w:w="2323"/>
      <w:gridCol w:w="2978"/>
    </w:tblGrid>
    <w:tr w:rsidR="0024419B" w14:paraId="5953AAEF" w14:textId="77777777" w:rsidTr="003E074C">
      <w:tc>
        <w:tcPr>
          <w:tcW w:w="3865" w:type="dxa"/>
          <w:shd w:val="clear" w:color="auto" w:fill="auto"/>
        </w:tcPr>
        <w:p w14:paraId="4FCA14B2" w14:textId="77777777" w:rsidR="0024419B" w:rsidRDefault="0024419B" w:rsidP="0024419B">
          <w:pPr>
            <w:pStyle w:val="Footer"/>
          </w:pPr>
          <w:r w:rsidRPr="004324B7">
            <w:t xml:space="preserve">Projektiranje </w:t>
          </w:r>
          <w:r w:rsidRPr="004324B7">
            <w:t>informacijskih sustava</w:t>
          </w:r>
        </w:p>
      </w:tc>
      <w:tc>
        <w:tcPr>
          <w:tcW w:w="2415" w:type="dxa"/>
          <w:shd w:val="clear" w:color="auto" w:fill="auto"/>
        </w:tcPr>
        <w:p w14:paraId="1688C111" w14:textId="77777777" w:rsidR="0024419B" w:rsidRDefault="0024419B" w:rsidP="0024419B">
          <w:pPr>
            <w:pStyle w:val="Footer"/>
          </w:pPr>
          <w:r>
            <w:t>FSRE, 2024</w:t>
          </w:r>
        </w:p>
      </w:tc>
      <w:tc>
        <w:tcPr>
          <w:tcW w:w="3140" w:type="dxa"/>
          <w:shd w:val="clear" w:color="auto" w:fill="auto"/>
        </w:tcPr>
        <w:p w14:paraId="176358D5" w14:textId="77777777" w:rsidR="0024419B" w:rsidRDefault="0024419B" w:rsidP="0024419B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2</w:t>
          </w:r>
          <w:r>
            <w:rPr>
              <w:noProof/>
            </w:rPr>
            <w:fldChar w:fldCharType="end"/>
          </w:r>
        </w:p>
      </w:tc>
    </w:tr>
  </w:tbl>
  <w:p w14:paraId="7C1D1518" w14:textId="77777777" w:rsidR="00B738D1" w:rsidRPr="0024419B" w:rsidRDefault="00B738D1" w:rsidP="002441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4034B4" w14:textId="77777777" w:rsidR="00CB5897" w:rsidRDefault="00CB5897">
      <w:r>
        <w:separator/>
      </w:r>
    </w:p>
    <w:p w14:paraId="0F32BE0D" w14:textId="77777777" w:rsidR="00CB5897" w:rsidRDefault="00CB5897"/>
  </w:footnote>
  <w:footnote w:type="continuationSeparator" w:id="0">
    <w:p w14:paraId="44F99D40" w14:textId="77777777" w:rsidR="00CB5897" w:rsidRDefault="00CB5897">
      <w:r>
        <w:continuationSeparator/>
      </w:r>
    </w:p>
    <w:p w14:paraId="37126A35" w14:textId="77777777" w:rsidR="00CB5897" w:rsidRDefault="00CB58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382DB" w14:textId="3DFD6191" w:rsidR="00B738D1" w:rsidRPr="00856102" w:rsidRDefault="00856102" w:rsidP="00856102">
    <w:pPr>
      <w:pStyle w:val="Header"/>
      <w:pBdr>
        <w:bottom w:val="single" w:sz="4" w:space="1" w:color="auto"/>
      </w:pBdr>
      <w:rPr>
        <w:sz w:val="22"/>
      </w:rPr>
    </w:pPr>
    <w:r w:rsidRPr="007B1108">
      <w:rPr>
        <w:sz w:val="22"/>
      </w:rPr>
      <w:t>Activity Report Generator</w:t>
    </w:r>
    <w:r>
      <w:rPr>
        <w:sz w:val="22"/>
      </w:rPr>
      <w:t xml:space="preserve">    </w:t>
    </w:r>
    <w:r w:rsidRPr="007B1108">
      <w:rPr>
        <w:sz w:val="22"/>
      </w:rPr>
      <w:t xml:space="preserve">                                                      </w:t>
    </w:r>
    <w:r>
      <w:rPr>
        <w:sz w:val="22"/>
      </w:rPr>
      <w:t xml:space="preserve">                Specifikacija</w:t>
    </w:r>
    <w:r w:rsidRPr="007B1108">
      <w:rPr>
        <w:sz w:val="22"/>
      </w:rPr>
      <w:t xml:space="preserve"> </w:t>
    </w:r>
    <w:r>
      <w:rPr>
        <w:sz w:val="22"/>
      </w:rPr>
      <w:t>dizanja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2" w15:restartNumberingAfterBreak="0">
    <w:nsid w:val="0D1B7CB7"/>
    <w:multiLevelType w:val="multilevel"/>
    <w:tmpl w:val="A1AA9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E040E"/>
    <w:multiLevelType w:val="hybridMultilevel"/>
    <w:tmpl w:val="72CC8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C5ABC"/>
    <w:multiLevelType w:val="multilevel"/>
    <w:tmpl w:val="32E61478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43DF0"/>
    <w:multiLevelType w:val="multilevel"/>
    <w:tmpl w:val="94E46C1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1C837C4"/>
    <w:multiLevelType w:val="hybridMultilevel"/>
    <w:tmpl w:val="5434B58C"/>
    <w:lvl w:ilvl="0" w:tplc="B05A1022">
      <w:start w:val="1"/>
      <w:numFmt w:val="bullet"/>
      <w:pStyle w:val="Naglasak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3445B"/>
    <w:multiLevelType w:val="singleLevel"/>
    <w:tmpl w:val="BF1AE6A0"/>
    <w:lvl w:ilvl="0">
      <w:start w:val="1"/>
      <w:numFmt w:val="lowerLetter"/>
      <w:pStyle w:val="Ab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6FE1FA3"/>
    <w:multiLevelType w:val="hybridMultilevel"/>
    <w:tmpl w:val="D02824DE"/>
    <w:lvl w:ilvl="0" w:tplc="041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A995C27"/>
    <w:multiLevelType w:val="multilevel"/>
    <w:tmpl w:val="24368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32AC32C1"/>
    <w:multiLevelType w:val="multilevel"/>
    <w:tmpl w:val="94E46C1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3213422"/>
    <w:multiLevelType w:val="multilevel"/>
    <w:tmpl w:val="57783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0B723C"/>
    <w:multiLevelType w:val="multilevel"/>
    <w:tmpl w:val="94E46C1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A0E6566"/>
    <w:multiLevelType w:val="singleLevel"/>
    <w:tmpl w:val="EF8C85FA"/>
    <w:lvl w:ilvl="0">
      <w:start w:val="1"/>
      <w:numFmt w:val="bullet"/>
      <w:pStyle w:val="Zrn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 w15:restartNumberingAfterBreak="0">
    <w:nsid w:val="3CC1775F"/>
    <w:multiLevelType w:val="hybridMultilevel"/>
    <w:tmpl w:val="B1D6C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F05CC"/>
    <w:multiLevelType w:val="multilevel"/>
    <w:tmpl w:val="F8AEDA0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16B642A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43A26447"/>
    <w:multiLevelType w:val="hybridMultilevel"/>
    <w:tmpl w:val="6C963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06F17"/>
    <w:multiLevelType w:val="hybridMultilevel"/>
    <w:tmpl w:val="16DEA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431CA2"/>
    <w:multiLevelType w:val="hybridMultilevel"/>
    <w:tmpl w:val="79484B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86068F"/>
    <w:multiLevelType w:val="multilevel"/>
    <w:tmpl w:val="426C8F7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Natuknice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50AE728F"/>
    <w:multiLevelType w:val="multilevel"/>
    <w:tmpl w:val="4344D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916B23"/>
    <w:multiLevelType w:val="multilevel"/>
    <w:tmpl w:val="94E46C1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F99308F"/>
    <w:multiLevelType w:val="hybridMultilevel"/>
    <w:tmpl w:val="394EF594"/>
    <w:lvl w:ilvl="0" w:tplc="041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38352FD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68717576"/>
    <w:multiLevelType w:val="singleLevel"/>
    <w:tmpl w:val="31F86AE6"/>
    <w:lvl w:ilvl="0">
      <w:start w:val="1"/>
      <w:numFmt w:val="bullet"/>
      <w:pStyle w:val="Slijedi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0A789B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7F429BE"/>
    <w:multiLevelType w:val="multilevel"/>
    <w:tmpl w:val="20B65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68586B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7B234EA1"/>
    <w:multiLevelType w:val="multilevel"/>
    <w:tmpl w:val="6E44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9552454">
    <w:abstractNumId w:val="10"/>
  </w:num>
  <w:num w:numId="2" w16cid:durableId="1603537430">
    <w:abstractNumId w:val="7"/>
  </w:num>
  <w:num w:numId="3" w16cid:durableId="74860830">
    <w:abstractNumId w:val="1"/>
  </w:num>
  <w:num w:numId="4" w16cid:durableId="145128597">
    <w:abstractNumId w:val="21"/>
  </w:num>
  <w:num w:numId="5" w16cid:durableId="897057397">
    <w:abstractNumId w:val="26"/>
  </w:num>
  <w:num w:numId="6" w16cid:durableId="1964605306">
    <w:abstractNumId w:val="14"/>
  </w:num>
  <w:num w:numId="7" w16cid:durableId="1559823270">
    <w:abstractNumId w:val="6"/>
  </w:num>
  <w:num w:numId="8" w16cid:durableId="374620596">
    <w:abstractNumId w:val="0"/>
  </w:num>
  <w:num w:numId="9" w16cid:durableId="968583115">
    <w:abstractNumId w:val="8"/>
  </w:num>
  <w:num w:numId="10" w16cid:durableId="95180773">
    <w:abstractNumId w:val="24"/>
  </w:num>
  <w:num w:numId="11" w16cid:durableId="613900248">
    <w:abstractNumId w:val="29"/>
  </w:num>
  <w:num w:numId="12" w16cid:durableId="243225127">
    <w:abstractNumId w:val="17"/>
  </w:num>
  <w:num w:numId="13" w16cid:durableId="1063017095">
    <w:abstractNumId w:val="27"/>
  </w:num>
  <w:num w:numId="14" w16cid:durableId="689528854">
    <w:abstractNumId w:val="25"/>
  </w:num>
  <w:num w:numId="15" w16cid:durableId="1077560481">
    <w:abstractNumId w:val="4"/>
  </w:num>
  <w:num w:numId="16" w16cid:durableId="2076736597">
    <w:abstractNumId w:val="12"/>
  </w:num>
  <w:num w:numId="17" w16cid:durableId="670526921">
    <w:abstractNumId w:val="2"/>
  </w:num>
  <w:num w:numId="18" w16cid:durableId="664748608">
    <w:abstractNumId w:val="20"/>
  </w:num>
  <w:num w:numId="19" w16cid:durableId="442925023">
    <w:abstractNumId w:val="30"/>
  </w:num>
  <w:num w:numId="20" w16cid:durableId="397017355">
    <w:abstractNumId w:val="22"/>
  </w:num>
  <w:num w:numId="21" w16cid:durableId="76639468">
    <w:abstractNumId w:val="9"/>
  </w:num>
  <w:num w:numId="22" w16cid:durableId="804393198">
    <w:abstractNumId w:val="28"/>
  </w:num>
  <w:num w:numId="23" w16cid:durableId="489367617">
    <w:abstractNumId w:val="3"/>
  </w:num>
  <w:num w:numId="24" w16cid:durableId="86971676">
    <w:abstractNumId w:val="13"/>
  </w:num>
  <w:num w:numId="25" w16cid:durableId="2114134021">
    <w:abstractNumId w:val="5"/>
  </w:num>
  <w:num w:numId="26" w16cid:durableId="1392850575">
    <w:abstractNumId w:val="19"/>
  </w:num>
  <w:num w:numId="27" w16cid:durableId="1408725701">
    <w:abstractNumId w:val="15"/>
  </w:num>
  <w:num w:numId="28" w16cid:durableId="250741691">
    <w:abstractNumId w:val="23"/>
  </w:num>
  <w:num w:numId="29" w16cid:durableId="1341662511">
    <w:abstractNumId w:val="11"/>
  </w:num>
  <w:num w:numId="30" w16cid:durableId="26375509">
    <w:abstractNumId w:val="16"/>
  </w:num>
  <w:num w:numId="31" w16cid:durableId="20113746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59"/>
    <w:rsid w:val="00002C5B"/>
    <w:rsid w:val="00003F0B"/>
    <w:rsid w:val="0001292D"/>
    <w:rsid w:val="000138A4"/>
    <w:rsid w:val="00014D28"/>
    <w:rsid w:val="00017FC8"/>
    <w:rsid w:val="00026467"/>
    <w:rsid w:val="000315F9"/>
    <w:rsid w:val="00034273"/>
    <w:rsid w:val="00035AC0"/>
    <w:rsid w:val="00037F90"/>
    <w:rsid w:val="000404F4"/>
    <w:rsid w:val="00045363"/>
    <w:rsid w:val="00045DB9"/>
    <w:rsid w:val="0005059B"/>
    <w:rsid w:val="000523C9"/>
    <w:rsid w:val="00052FC6"/>
    <w:rsid w:val="00054577"/>
    <w:rsid w:val="00054BB2"/>
    <w:rsid w:val="00056D78"/>
    <w:rsid w:val="00065D5E"/>
    <w:rsid w:val="00066B4C"/>
    <w:rsid w:val="00070C09"/>
    <w:rsid w:val="00075F7A"/>
    <w:rsid w:val="000776DD"/>
    <w:rsid w:val="000834EC"/>
    <w:rsid w:val="000837D3"/>
    <w:rsid w:val="00084EF6"/>
    <w:rsid w:val="000870C7"/>
    <w:rsid w:val="0009583F"/>
    <w:rsid w:val="0009634E"/>
    <w:rsid w:val="000A6CE2"/>
    <w:rsid w:val="000A6D55"/>
    <w:rsid w:val="000B02CA"/>
    <w:rsid w:val="000B2032"/>
    <w:rsid w:val="000B7FC8"/>
    <w:rsid w:val="000C2466"/>
    <w:rsid w:val="000D2D20"/>
    <w:rsid w:val="000D32F5"/>
    <w:rsid w:val="000D36A7"/>
    <w:rsid w:val="000D5413"/>
    <w:rsid w:val="000D7F6E"/>
    <w:rsid w:val="000E1CAF"/>
    <w:rsid w:val="000E4CAE"/>
    <w:rsid w:val="000E4FE9"/>
    <w:rsid w:val="000E609B"/>
    <w:rsid w:val="000E611C"/>
    <w:rsid w:val="000F2356"/>
    <w:rsid w:val="000F6EF8"/>
    <w:rsid w:val="00101DF7"/>
    <w:rsid w:val="001053D0"/>
    <w:rsid w:val="00105A77"/>
    <w:rsid w:val="00106356"/>
    <w:rsid w:val="00114A11"/>
    <w:rsid w:val="00114FF2"/>
    <w:rsid w:val="00121855"/>
    <w:rsid w:val="00122067"/>
    <w:rsid w:val="0012221B"/>
    <w:rsid w:val="0012374F"/>
    <w:rsid w:val="0012582B"/>
    <w:rsid w:val="001260D9"/>
    <w:rsid w:val="00143DAD"/>
    <w:rsid w:val="00145D2E"/>
    <w:rsid w:val="00147429"/>
    <w:rsid w:val="0014752D"/>
    <w:rsid w:val="00150E1B"/>
    <w:rsid w:val="00152D31"/>
    <w:rsid w:val="0015407A"/>
    <w:rsid w:val="00155EC6"/>
    <w:rsid w:val="00155F7A"/>
    <w:rsid w:val="00163CF3"/>
    <w:rsid w:val="00164561"/>
    <w:rsid w:val="00164C72"/>
    <w:rsid w:val="00166200"/>
    <w:rsid w:val="001666B1"/>
    <w:rsid w:val="00174CB8"/>
    <w:rsid w:val="00182A3C"/>
    <w:rsid w:val="0018339D"/>
    <w:rsid w:val="00185E59"/>
    <w:rsid w:val="00186E8B"/>
    <w:rsid w:val="001872AB"/>
    <w:rsid w:val="00187458"/>
    <w:rsid w:val="0019498A"/>
    <w:rsid w:val="00194D73"/>
    <w:rsid w:val="001A0711"/>
    <w:rsid w:val="001A0E3F"/>
    <w:rsid w:val="001A13F9"/>
    <w:rsid w:val="001A2578"/>
    <w:rsid w:val="001B4C3C"/>
    <w:rsid w:val="001B60B1"/>
    <w:rsid w:val="001B7830"/>
    <w:rsid w:val="001C2131"/>
    <w:rsid w:val="001C23D7"/>
    <w:rsid w:val="001C7884"/>
    <w:rsid w:val="001D0CB4"/>
    <w:rsid w:val="001D16E0"/>
    <w:rsid w:val="001D185F"/>
    <w:rsid w:val="001D192F"/>
    <w:rsid w:val="001D3139"/>
    <w:rsid w:val="001D6264"/>
    <w:rsid w:val="001D6717"/>
    <w:rsid w:val="001E0A00"/>
    <w:rsid w:val="001E1DDF"/>
    <w:rsid w:val="001E3D0A"/>
    <w:rsid w:val="001E3D1C"/>
    <w:rsid w:val="001E3DFA"/>
    <w:rsid w:val="001E6F7F"/>
    <w:rsid w:val="001F1676"/>
    <w:rsid w:val="001F1742"/>
    <w:rsid w:val="001F1775"/>
    <w:rsid w:val="001F3DF8"/>
    <w:rsid w:val="001F7BC1"/>
    <w:rsid w:val="0020011F"/>
    <w:rsid w:val="002050CF"/>
    <w:rsid w:val="002069C0"/>
    <w:rsid w:val="002238FD"/>
    <w:rsid w:val="00223ADF"/>
    <w:rsid w:val="002275EA"/>
    <w:rsid w:val="0023054B"/>
    <w:rsid w:val="00230DA7"/>
    <w:rsid w:val="00231F4B"/>
    <w:rsid w:val="002320EC"/>
    <w:rsid w:val="00236B53"/>
    <w:rsid w:val="00237290"/>
    <w:rsid w:val="0024012C"/>
    <w:rsid w:val="0024253F"/>
    <w:rsid w:val="0024419B"/>
    <w:rsid w:val="00250708"/>
    <w:rsid w:val="002535E6"/>
    <w:rsid w:val="0027255D"/>
    <w:rsid w:val="0027643C"/>
    <w:rsid w:val="0028121C"/>
    <w:rsid w:val="00281D31"/>
    <w:rsid w:val="00281FE7"/>
    <w:rsid w:val="00285FD7"/>
    <w:rsid w:val="002863C3"/>
    <w:rsid w:val="002864C0"/>
    <w:rsid w:val="002A060C"/>
    <w:rsid w:val="002A1E4D"/>
    <w:rsid w:val="002A1F25"/>
    <w:rsid w:val="002A518A"/>
    <w:rsid w:val="002A7D2E"/>
    <w:rsid w:val="002B03BE"/>
    <w:rsid w:val="002B5F2A"/>
    <w:rsid w:val="002C493C"/>
    <w:rsid w:val="002C540A"/>
    <w:rsid w:val="002D3403"/>
    <w:rsid w:val="002D7373"/>
    <w:rsid w:val="002E1057"/>
    <w:rsid w:val="002E4A9F"/>
    <w:rsid w:val="002E7404"/>
    <w:rsid w:val="002F17E1"/>
    <w:rsid w:val="002F18F6"/>
    <w:rsid w:val="002F7613"/>
    <w:rsid w:val="002F7A71"/>
    <w:rsid w:val="00300D75"/>
    <w:rsid w:val="00302C34"/>
    <w:rsid w:val="003059B8"/>
    <w:rsid w:val="00316AE4"/>
    <w:rsid w:val="0031788A"/>
    <w:rsid w:val="00321B30"/>
    <w:rsid w:val="0032435B"/>
    <w:rsid w:val="003256EC"/>
    <w:rsid w:val="00325743"/>
    <w:rsid w:val="00325D4C"/>
    <w:rsid w:val="0032730F"/>
    <w:rsid w:val="00332735"/>
    <w:rsid w:val="003327AF"/>
    <w:rsid w:val="00332D40"/>
    <w:rsid w:val="00337803"/>
    <w:rsid w:val="00340E98"/>
    <w:rsid w:val="00341F58"/>
    <w:rsid w:val="00344D04"/>
    <w:rsid w:val="0034713A"/>
    <w:rsid w:val="0035692E"/>
    <w:rsid w:val="003604C8"/>
    <w:rsid w:val="003626B2"/>
    <w:rsid w:val="00363089"/>
    <w:rsid w:val="0037265A"/>
    <w:rsid w:val="003756AE"/>
    <w:rsid w:val="00375A8F"/>
    <w:rsid w:val="00381294"/>
    <w:rsid w:val="0038384F"/>
    <w:rsid w:val="00385A79"/>
    <w:rsid w:val="00385B2C"/>
    <w:rsid w:val="00386EF0"/>
    <w:rsid w:val="00387814"/>
    <w:rsid w:val="0039070E"/>
    <w:rsid w:val="00390B8F"/>
    <w:rsid w:val="0039300F"/>
    <w:rsid w:val="00393D8C"/>
    <w:rsid w:val="003960F9"/>
    <w:rsid w:val="003A2023"/>
    <w:rsid w:val="003A26D5"/>
    <w:rsid w:val="003A42AF"/>
    <w:rsid w:val="003A4579"/>
    <w:rsid w:val="003A4B88"/>
    <w:rsid w:val="003A4C58"/>
    <w:rsid w:val="003A5A49"/>
    <w:rsid w:val="003A63E5"/>
    <w:rsid w:val="003B13A4"/>
    <w:rsid w:val="003B1B5A"/>
    <w:rsid w:val="003B2C59"/>
    <w:rsid w:val="003B52BF"/>
    <w:rsid w:val="003B540C"/>
    <w:rsid w:val="003B60A3"/>
    <w:rsid w:val="003C44E3"/>
    <w:rsid w:val="003C662B"/>
    <w:rsid w:val="003C7090"/>
    <w:rsid w:val="003C79C4"/>
    <w:rsid w:val="003D20EA"/>
    <w:rsid w:val="003D29B5"/>
    <w:rsid w:val="003D55B9"/>
    <w:rsid w:val="003D66E0"/>
    <w:rsid w:val="003E2B21"/>
    <w:rsid w:val="003E3CA1"/>
    <w:rsid w:val="003E49E7"/>
    <w:rsid w:val="003E6D88"/>
    <w:rsid w:val="003E7E7D"/>
    <w:rsid w:val="003F1749"/>
    <w:rsid w:val="003F471E"/>
    <w:rsid w:val="003F6877"/>
    <w:rsid w:val="004008E4"/>
    <w:rsid w:val="00402038"/>
    <w:rsid w:val="0040219D"/>
    <w:rsid w:val="004041B9"/>
    <w:rsid w:val="00411A69"/>
    <w:rsid w:val="00414967"/>
    <w:rsid w:val="00421423"/>
    <w:rsid w:val="004253F1"/>
    <w:rsid w:val="00425B96"/>
    <w:rsid w:val="0043623E"/>
    <w:rsid w:val="004365AD"/>
    <w:rsid w:val="00444383"/>
    <w:rsid w:val="00445488"/>
    <w:rsid w:val="0044597C"/>
    <w:rsid w:val="00450219"/>
    <w:rsid w:val="00450C30"/>
    <w:rsid w:val="0045297C"/>
    <w:rsid w:val="00455987"/>
    <w:rsid w:val="00455ADD"/>
    <w:rsid w:val="00460214"/>
    <w:rsid w:val="00463CC2"/>
    <w:rsid w:val="00464168"/>
    <w:rsid w:val="004644E6"/>
    <w:rsid w:val="004651A3"/>
    <w:rsid w:val="00466ABD"/>
    <w:rsid w:val="00483E16"/>
    <w:rsid w:val="004918A6"/>
    <w:rsid w:val="0049461F"/>
    <w:rsid w:val="00495A1C"/>
    <w:rsid w:val="00495D0E"/>
    <w:rsid w:val="00497761"/>
    <w:rsid w:val="004A1E38"/>
    <w:rsid w:val="004A2E2F"/>
    <w:rsid w:val="004B26DB"/>
    <w:rsid w:val="004B421E"/>
    <w:rsid w:val="004B7F19"/>
    <w:rsid w:val="004C12E6"/>
    <w:rsid w:val="004C61DE"/>
    <w:rsid w:val="004D394D"/>
    <w:rsid w:val="004E0592"/>
    <w:rsid w:val="004E07F7"/>
    <w:rsid w:val="004E5A26"/>
    <w:rsid w:val="004E7238"/>
    <w:rsid w:val="004E73EB"/>
    <w:rsid w:val="004E79C5"/>
    <w:rsid w:val="004F1B49"/>
    <w:rsid w:val="004F1F37"/>
    <w:rsid w:val="004F51B3"/>
    <w:rsid w:val="004F5493"/>
    <w:rsid w:val="004F7B61"/>
    <w:rsid w:val="00500ADB"/>
    <w:rsid w:val="005048AC"/>
    <w:rsid w:val="00505107"/>
    <w:rsid w:val="00507873"/>
    <w:rsid w:val="00514D0B"/>
    <w:rsid w:val="005173D1"/>
    <w:rsid w:val="00521A35"/>
    <w:rsid w:val="00532940"/>
    <w:rsid w:val="00534EDD"/>
    <w:rsid w:val="00535861"/>
    <w:rsid w:val="005359B3"/>
    <w:rsid w:val="00536A8F"/>
    <w:rsid w:val="0053745B"/>
    <w:rsid w:val="0054058F"/>
    <w:rsid w:val="005435BC"/>
    <w:rsid w:val="00544866"/>
    <w:rsid w:val="00546F99"/>
    <w:rsid w:val="00550C58"/>
    <w:rsid w:val="0055525D"/>
    <w:rsid w:val="00556F40"/>
    <w:rsid w:val="00557751"/>
    <w:rsid w:val="00563A7F"/>
    <w:rsid w:val="00565D22"/>
    <w:rsid w:val="00575E2C"/>
    <w:rsid w:val="00577A57"/>
    <w:rsid w:val="00582254"/>
    <w:rsid w:val="00582DE2"/>
    <w:rsid w:val="005849FB"/>
    <w:rsid w:val="00584F65"/>
    <w:rsid w:val="00587335"/>
    <w:rsid w:val="005968BA"/>
    <w:rsid w:val="005B0024"/>
    <w:rsid w:val="005B1C3B"/>
    <w:rsid w:val="005B2259"/>
    <w:rsid w:val="005C381B"/>
    <w:rsid w:val="005C56E9"/>
    <w:rsid w:val="005D48FF"/>
    <w:rsid w:val="005D6AAE"/>
    <w:rsid w:val="005E1211"/>
    <w:rsid w:val="005E3736"/>
    <w:rsid w:val="005E6A3E"/>
    <w:rsid w:val="005F3113"/>
    <w:rsid w:val="00601DA1"/>
    <w:rsid w:val="00603F53"/>
    <w:rsid w:val="006127BA"/>
    <w:rsid w:val="00612A14"/>
    <w:rsid w:val="0061423B"/>
    <w:rsid w:val="00614BA6"/>
    <w:rsid w:val="006159AD"/>
    <w:rsid w:val="006226A1"/>
    <w:rsid w:val="00625020"/>
    <w:rsid w:val="00626524"/>
    <w:rsid w:val="00626F44"/>
    <w:rsid w:val="00626F9F"/>
    <w:rsid w:val="0062768A"/>
    <w:rsid w:val="00630C2A"/>
    <w:rsid w:val="00632A8B"/>
    <w:rsid w:val="00633761"/>
    <w:rsid w:val="0063726A"/>
    <w:rsid w:val="00637345"/>
    <w:rsid w:val="00637ECA"/>
    <w:rsid w:val="00645F1F"/>
    <w:rsid w:val="00646AEA"/>
    <w:rsid w:val="00647D85"/>
    <w:rsid w:val="00651851"/>
    <w:rsid w:val="00652E8B"/>
    <w:rsid w:val="006546AB"/>
    <w:rsid w:val="00656293"/>
    <w:rsid w:val="006614AD"/>
    <w:rsid w:val="00670743"/>
    <w:rsid w:val="00671C35"/>
    <w:rsid w:val="00671DEE"/>
    <w:rsid w:val="00674EA6"/>
    <w:rsid w:val="00675082"/>
    <w:rsid w:val="00675978"/>
    <w:rsid w:val="006773AD"/>
    <w:rsid w:val="006832AA"/>
    <w:rsid w:val="00685254"/>
    <w:rsid w:val="0068691C"/>
    <w:rsid w:val="00691CA4"/>
    <w:rsid w:val="00692CE5"/>
    <w:rsid w:val="00697254"/>
    <w:rsid w:val="00697585"/>
    <w:rsid w:val="006A2CD3"/>
    <w:rsid w:val="006A4C6D"/>
    <w:rsid w:val="006A69FD"/>
    <w:rsid w:val="006B5012"/>
    <w:rsid w:val="006B5276"/>
    <w:rsid w:val="006B6ECF"/>
    <w:rsid w:val="006C24B2"/>
    <w:rsid w:val="006C6001"/>
    <w:rsid w:val="006C6928"/>
    <w:rsid w:val="006D43CC"/>
    <w:rsid w:val="006E02D6"/>
    <w:rsid w:val="006E0E17"/>
    <w:rsid w:val="006E3BDA"/>
    <w:rsid w:val="006E5111"/>
    <w:rsid w:val="006F0196"/>
    <w:rsid w:val="006F3159"/>
    <w:rsid w:val="006F48AF"/>
    <w:rsid w:val="006F49B8"/>
    <w:rsid w:val="0070159C"/>
    <w:rsid w:val="007016A5"/>
    <w:rsid w:val="007033FD"/>
    <w:rsid w:val="00705A34"/>
    <w:rsid w:val="00711E01"/>
    <w:rsid w:val="00713FF8"/>
    <w:rsid w:val="0071436B"/>
    <w:rsid w:val="00714AC9"/>
    <w:rsid w:val="007152A9"/>
    <w:rsid w:val="00720C49"/>
    <w:rsid w:val="00723A60"/>
    <w:rsid w:val="007245F6"/>
    <w:rsid w:val="00724AF2"/>
    <w:rsid w:val="0072542C"/>
    <w:rsid w:val="00730397"/>
    <w:rsid w:val="007366A1"/>
    <w:rsid w:val="0073762D"/>
    <w:rsid w:val="0074008F"/>
    <w:rsid w:val="0074278E"/>
    <w:rsid w:val="00742801"/>
    <w:rsid w:val="00742B26"/>
    <w:rsid w:val="0074696A"/>
    <w:rsid w:val="0075014F"/>
    <w:rsid w:val="00750FD0"/>
    <w:rsid w:val="00754C53"/>
    <w:rsid w:val="00755103"/>
    <w:rsid w:val="00756A37"/>
    <w:rsid w:val="00760822"/>
    <w:rsid w:val="00764CFC"/>
    <w:rsid w:val="00765B36"/>
    <w:rsid w:val="00767D49"/>
    <w:rsid w:val="00775968"/>
    <w:rsid w:val="00776BC5"/>
    <w:rsid w:val="00782A20"/>
    <w:rsid w:val="007A1DBF"/>
    <w:rsid w:val="007A2A87"/>
    <w:rsid w:val="007A4CE3"/>
    <w:rsid w:val="007A4DFF"/>
    <w:rsid w:val="007A70F1"/>
    <w:rsid w:val="007A74F6"/>
    <w:rsid w:val="007B0021"/>
    <w:rsid w:val="007B1912"/>
    <w:rsid w:val="007B300B"/>
    <w:rsid w:val="007B3713"/>
    <w:rsid w:val="007B678D"/>
    <w:rsid w:val="007C2A10"/>
    <w:rsid w:val="007C34FC"/>
    <w:rsid w:val="007D0FB8"/>
    <w:rsid w:val="007D2D6A"/>
    <w:rsid w:val="007D2DE0"/>
    <w:rsid w:val="007D34A8"/>
    <w:rsid w:val="007D42F6"/>
    <w:rsid w:val="007D5537"/>
    <w:rsid w:val="007E094C"/>
    <w:rsid w:val="007E3AA7"/>
    <w:rsid w:val="007E6DE0"/>
    <w:rsid w:val="007F0B3B"/>
    <w:rsid w:val="007F2DD8"/>
    <w:rsid w:val="007F51F7"/>
    <w:rsid w:val="007F5C2E"/>
    <w:rsid w:val="007F6528"/>
    <w:rsid w:val="008053AE"/>
    <w:rsid w:val="00806FED"/>
    <w:rsid w:val="00806FF8"/>
    <w:rsid w:val="008118B9"/>
    <w:rsid w:val="00812982"/>
    <w:rsid w:val="0081322A"/>
    <w:rsid w:val="0082123C"/>
    <w:rsid w:val="008218AB"/>
    <w:rsid w:val="00822887"/>
    <w:rsid w:val="0082714A"/>
    <w:rsid w:val="00841A41"/>
    <w:rsid w:val="00846C94"/>
    <w:rsid w:val="00846FAC"/>
    <w:rsid w:val="00847440"/>
    <w:rsid w:val="008552F6"/>
    <w:rsid w:val="00856102"/>
    <w:rsid w:val="0085671E"/>
    <w:rsid w:val="00861E04"/>
    <w:rsid w:val="00865616"/>
    <w:rsid w:val="0086655E"/>
    <w:rsid w:val="00874376"/>
    <w:rsid w:val="00880B27"/>
    <w:rsid w:val="00881B3F"/>
    <w:rsid w:val="008825C8"/>
    <w:rsid w:val="00884B8B"/>
    <w:rsid w:val="00886E3B"/>
    <w:rsid w:val="008871F3"/>
    <w:rsid w:val="008877AC"/>
    <w:rsid w:val="008921AD"/>
    <w:rsid w:val="00895E7F"/>
    <w:rsid w:val="008973F0"/>
    <w:rsid w:val="008A0D9A"/>
    <w:rsid w:val="008A1433"/>
    <w:rsid w:val="008A19A7"/>
    <w:rsid w:val="008A5846"/>
    <w:rsid w:val="008A6B61"/>
    <w:rsid w:val="008B09EE"/>
    <w:rsid w:val="008B238E"/>
    <w:rsid w:val="008B32C8"/>
    <w:rsid w:val="008B59EB"/>
    <w:rsid w:val="008C6159"/>
    <w:rsid w:val="008C658B"/>
    <w:rsid w:val="008D035B"/>
    <w:rsid w:val="008D3E6D"/>
    <w:rsid w:val="008D53C4"/>
    <w:rsid w:val="008D5E1D"/>
    <w:rsid w:val="008D6DF3"/>
    <w:rsid w:val="008E25B1"/>
    <w:rsid w:val="008E2819"/>
    <w:rsid w:val="008E2974"/>
    <w:rsid w:val="008E3800"/>
    <w:rsid w:val="008E391C"/>
    <w:rsid w:val="008E3D49"/>
    <w:rsid w:val="008E503B"/>
    <w:rsid w:val="008E5A4B"/>
    <w:rsid w:val="008E6513"/>
    <w:rsid w:val="008E6580"/>
    <w:rsid w:val="008E7D9B"/>
    <w:rsid w:val="008F07E0"/>
    <w:rsid w:val="008F39E8"/>
    <w:rsid w:val="00901A46"/>
    <w:rsid w:val="00906413"/>
    <w:rsid w:val="00911CEC"/>
    <w:rsid w:val="0091377B"/>
    <w:rsid w:val="00921156"/>
    <w:rsid w:val="00921D2D"/>
    <w:rsid w:val="0092475E"/>
    <w:rsid w:val="00924F83"/>
    <w:rsid w:val="00926BFC"/>
    <w:rsid w:val="0093258D"/>
    <w:rsid w:val="00932E24"/>
    <w:rsid w:val="009414EE"/>
    <w:rsid w:val="009427BE"/>
    <w:rsid w:val="00942D1B"/>
    <w:rsid w:val="00955D55"/>
    <w:rsid w:val="0096015C"/>
    <w:rsid w:val="00961619"/>
    <w:rsid w:val="009621CB"/>
    <w:rsid w:val="00964732"/>
    <w:rsid w:val="0096612C"/>
    <w:rsid w:val="00967F41"/>
    <w:rsid w:val="0098377F"/>
    <w:rsid w:val="00987D41"/>
    <w:rsid w:val="00991A2D"/>
    <w:rsid w:val="00995308"/>
    <w:rsid w:val="0099582A"/>
    <w:rsid w:val="009A1306"/>
    <w:rsid w:val="009A1E05"/>
    <w:rsid w:val="009A3D3F"/>
    <w:rsid w:val="009A4D88"/>
    <w:rsid w:val="009A501D"/>
    <w:rsid w:val="009A56A4"/>
    <w:rsid w:val="009A7268"/>
    <w:rsid w:val="009B0019"/>
    <w:rsid w:val="009B054B"/>
    <w:rsid w:val="009B4F4A"/>
    <w:rsid w:val="009C324E"/>
    <w:rsid w:val="009C476C"/>
    <w:rsid w:val="009C4792"/>
    <w:rsid w:val="009C5D8F"/>
    <w:rsid w:val="009C7BEE"/>
    <w:rsid w:val="009D0298"/>
    <w:rsid w:val="009D351F"/>
    <w:rsid w:val="009D50D5"/>
    <w:rsid w:val="009D6306"/>
    <w:rsid w:val="009D71FE"/>
    <w:rsid w:val="009E1132"/>
    <w:rsid w:val="009E53B9"/>
    <w:rsid w:val="009E6841"/>
    <w:rsid w:val="009E7096"/>
    <w:rsid w:val="009F1AD9"/>
    <w:rsid w:val="009F6819"/>
    <w:rsid w:val="009F7269"/>
    <w:rsid w:val="009F7611"/>
    <w:rsid w:val="00A00201"/>
    <w:rsid w:val="00A002F7"/>
    <w:rsid w:val="00A03E5B"/>
    <w:rsid w:val="00A04A20"/>
    <w:rsid w:val="00A07D55"/>
    <w:rsid w:val="00A1058B"/>
    <w:rsid w:val="00A108F8"/>
    <w:rsid w:val="00A1145F"/>
    <w:rsid w:val="00A12B77"/>
    <w:rsid w:val="00A14215"/>
    <w:rsid w:val="00A147C0"/>
    <w:rsid w:val="00A17B23"/>
    <w:rsid w:val="00A17C41"/>
    <w:rsid w:val="00A20D0B"/>
    <w:rsid w:val="00A21D21"/>
    <w:rsid w:val="00A22BA0"/>
    <w:rsid w:val="00A313CE"/>
    <w:rsid w:val="00A31D05"/>
    <w:rsid w:val="00A328EE"/>
    <w:rsid w:val="00A345CB"/>
    <w:rsid w:val="00A355CD"/>
    <w:rsid w:val="00A35FE3"/>
    <w:rsid w:val="00A46E64"/>
    <w:rsid w:val="00A47B66"/>
    <w:rsid w:val="00A50A68"/>
    <w:rsid w:val="00A54A62"/>
    <w:rsid w:val="00A55486"/>
    <w:rsid w:val="00A560EF"/>
    <w:rsid w:val="00A57E65"/>
    <w:rsid w:val="00A63223"/>
    <w:rsid w:val="00A66529"/>
    <w:rsid w:val="00A72C80"/>
    <w:rsid w:val="00A82173"/>
    <w:rsid w:val="00A82D6C"/>
    <w:rsid w:val="00A84F5D"/>
    <w:rsid w:val="00A90B4D"/>
    <w:rsid w:val="00A945DC"/>
    <w:rsid w:val="00A960E4"/>
    <w:rsid w:val="00A97C77"/>
    <w:rsid w:val="00AA08D4"/>
    <w:rsid w:val="00AB079C"/>
    <w:rsid w:val="00AB1CC1"/>
    <w:rsid w:val="00AB33D1"/>
    <w:rsid w:val="00AB6BE9"/>
    <w:rsid w:val="00AC3F3B"/>
    <w:rsid w:val="00AC5110"/>
    <w:rsid w:val="00AD5CAC"/>
    <w:rsid w:val="00AE2609"/>
    <w:rsid w:val="00AE4E34"/>
    <w:rsid w:val="00AE6F12"/>
    <w:rsid w:val="00AF54B4"/>
    <w:rsid w:val="00B0231A"/>
    <w:rsid w:val="00B0692D"/>
    <w:rsid w:val="00B10A8F"/>
    <w:rsid w:val="00B20CF3"/>
    <w:rsid w:val="00B23E07"/>
    <w:rsid w:val="00B26315"/>
    <w:rsid w:val="00B26C46"/>
    <w:rsid w:val="00B27003"/>
    <w:rsid w:val="00B33721"/>
    <w:rsid w:val="00B41563"/>
    <w:rsid w:val="00B4736D"/>
    <w:rsid w:val="00B50A13"/>
    <w:rsid w:val="00B50A93"/>
    <w:rsid w:val="00B50B41"/>
    <w:rsid w:val="00B53D46"/>
    <w:rsid w:val="00B54F75"/>
    <w:rsid w:val="00B551CA"/>
    <w:rsid w:val="00B560DF"/>
    <w:rsid w:val="00B561DA"/>
    <w:rsid w:val="00B5768E"/>
    <w:rsid w:val="00B61F07"/>
    <w:rsid w:val="00B63663"/>
    <w:rsid w:val="00B66442"/>
    <w:rsid w:val="00B67D7E"/>
    <w:rsid w:val="00B70E57"/>
    <w:rsid w:val="00B72EAE"/>
    <w:rsid w:val="00B7326A"/>
    <w:rsid w:val="00B738D1"/>
    <w:rsid w:val="00B74B2F"/>
    <w:rsid w:val="00B751F5"/>
    <w:rsid w:val="00B76B74"/>
    <w:rsid w:val="00B80CA5"/>
    <w:rsid w:val="00B83641"/>
    <w:rsid w:val="00B8482A"/>
    <w:rsid w:val="00B8732A"/>
    <w:rsid w:val="00B95A8C"/>
    <w:rsid w:val="00BA12D7"/>
    <w:rsid w:val="00BA54CE"/>
    <w:rsid w:val="00BA69E2"/>
    <w:rsid w:val="00BA7EA6"/>
    <w:rsid w:val="00BB1CCD"/>
    <w:rsid w:val="00BB432A"/>
    <w:rsid w:val="00BB658A"/>
    <w:rsid w:val="00BC2137"/>
    <w:rsid w:val="00BC34D3"/>
    <w:rsid w:val="00BC4EB7"/>
    <w:rsid w:val="00BC501D"/>
    <w:rsid w:val="00BD50AE"/>
    <w:rsid w:val="00BD6218"/>
    <w:rsid w:val="00BD63C0"/>
    <w:rsid w:val="00BE0B9B"/>
    <w:rsid w:val="00BE2CC3"/>
    <w:rsid w:val="00BE5F5F"/>
    <w:rsid w:val="00BF3D3C"/>
    <w:rsid w:val="00BF7AF3"/>
    <w:rsid w:val="00C012BD"/>
    <w:rsid w:val="00C037B6"/>
    <w:rsid w:val="00C05A6E"/>
    <w:rsid w:val="00C05AD9"/>
    <w:rsid w:val="00C06D7F"/>
    <w:rsid w:val="00C10ED3"/>
    <w:rsid w:val="00C12F45"/>
    <w:rsid w:val="00C140E2"/>
    <w:rsid w:val="00C164B7"/>
    <w:rsid w:val="00C20BFA"/>
    <w:rsid w:val="00C22943"/>
    <w:rsid w:val="00C25EB8"/>
    <w:rsid w:val="00C260DE"/>
    <w:rsid w:val="00C3352C"/>
    <w:rsid w:val="00C344D9"/>
    <w:rsid w:val="00C35A8B"/>
    <w:rsid w:val="00C372B4"/>
    <w:rsid w:val="00C40563"/>
    <w:rsid w:val="00C43B6F"/>
    <w:rsid w:val="00C4479D"/>
    <w:rsid w:val="00C4532F"/>
    <w:rsid w:val="00C456C4"/>
    <w:rsid w:val="00C46062"/>
    <w:rsid w:val="00C46B43"/>
    <w:rsid w:val="00C514A7"/>
    <w:rsid w:val="00C53544"/>
    <w:rsid w:val="00C57A1D"/>
    <w:rsid w:val="00C6227A"/>
    <w:rsid w:val="00C64621"/>
    <w:rsid w:val="00C646F4"/>
    <w:rsid w:val="00C65CE2"/>
    <w:rsid w:val="00C71CC9"/>
    <w:rsid w:val="00C7722C"/>
    <w:rsid w:val="00C77B6D"/>
    <w:rsid w:val="00C84424"/>
    <w:rsid w:val="00C8538F"/>
    <w:rsid w:val="00C90135"/>
    <w:rsid w:val="00C942A9"/>
    <w:rsid w:val="00C954A3"/>
    <w:rsid w:val="00C97800"/>
    <w:rsid w:val="00CA2916"/>
    <w:rsid w:val="00CA2A9D"/>
    <w:rsid w:val="00CA3D20"/>
    <w:rsid w:val="00CB14F2"/>
    <w:rsid w:val="00CB20A0"/>
    <w:rsid w:val="00CB47C3"/>
    <w:rsid w:val="00CB5897"/>
    <w:rsid w:val="00CB6620"/>
    <w:rsid w:val="00CC0D36"/>
    <w:rsid w:val="00CC7AAA"/>
    <w:rsid w:val="00CC7CC0"/>
    <w:rsid w:val="00CD421E"/>
    <w:rsid w:val="00CD68DE"/>
    <w:rsid w:val="00CE2EB8"/>
    <w:rsid w:val="00CF15F9"/>
    <w:rsid w:val="00CF169C"/>
    <w:rsid w:val="00CF5AF3"/>
    <w:rsid w:val="00D017FD"/>
    <w:rsid w:val="00D03296"/>
    <w:rsid w:val="00D03B1E"/>
    <w:rsid w:val="00D041B7"/>
    <w:rsid w:val="00D06AC1"/>
    <w:rsid w:val="00D06FFA"/>
    <w:rsid w:val="00D07AA4"/>
    <w:rsid w:val="00D22787"/>
    <w:rsid w:val="00D316F9"/>
    <w:rsid w:val="00D32750"/>
    <w:rsid w:val="00D35B98"/>
    <w:rsid w:val="00D35E49"/>
    <w:rsid w:val="00D41C85"/>
    <w:rsid w:val="00D4265C"/>
    <w:rsid w:val="00D46444"/>
    <w:rsid w:val="00D52FD1"/>
    <w:rsid w:val="00D61E8F"/>
    <w:rsid w:val="00D644AE"/>
    <w:rsid w:val="00D66DA5"/>
    <w:rsid w:val="00D70BEC"/>
    <w:rsid w:val="00D73B2A"/>
    <w:rsid w:val="00D805E7"/>
    <w:rsid w:val="00D90879"/>
    <w:rsid w:val="00D92FA3"/>
    <w:rsid w:val="00D940F2"/>
    <w:rsid w:val="00D97D6E"/>
    <w:rsid w:val="00DA29F7"/>
    <w:rsid w:val="00DA5FA9"/>
    <w:rsid w:val="00DA7682"/>
    <w:rsid w:val="00DA76C8"/>
    <w:rsid w:val="00DB06F6"/>
    <w:rsid w:val="00DB0C29"/>
    <w:rsid w:val="00DB0CC3"/>
    <w:rsid w:val="00DB228E"/>
    <w:rsid w:val="00DB46CE"/>
    <w:rsid w:val="00DC09A8"/>
    <w:rsid w:val="00DC42D1"/>
    <w:rsid w:val="00DC4A18"/>
    <w:rsid w:val="00DC5EF9"/>
    <w:rsid w:val="00DC68EA"/>
    <w:rsid w:val="00DC7A10"/>
    <w:rsid w:val="00DD015B"/>
    <w:rsid w:val="00DD4B1C"/>
    <w:rsid w:val="00DE06AB"/>
    <w:rsid w:val="00DE5BCC"/>
    <w:rsid w:val="00DE5F2F"/>
    <w:rsid w:val="00DE6B73"/>
    <w:rsid w:val="00DF2369"/>
    <w:rsid w:val="00DF5F94"/>
    <w:rsid w:val="00E06DEB"/>
    <w:rsid w:val="00E12677"/>
    <w:rsid w:val="00E1427E"/>
    <w:rsid w:val="00E14A04"/>
    <w:rsid w:val="00E20D5F"/>
    <w:rsid w:val="00E215EC"/>
    <w:rsid w:val="00E225F4"/>
    <w:rsid w:val="00E314CB"/>
    <w:rsid w:val="00E34083"/>
    <w:rsid w:val="00E3534D"/>
    <w:rsid w:val="00E35A78"/>
    <w:rsid w:val="00E412A7"/>
    <w:rsid w:val="00E41768"/>
    <w:rsid w:val="00E45DF6"/>
    <w:rsid w:val="00E47D7D"/>
    <w:rsid w:val="00E503B1"/>
    <w:rsid w:val="00E50753"/>
    <w:rsid w:val="00E5095F"/>
    <w:rsid w:val="00E5133A"/>
    <w:rsid w:val="00E51A11"/>
    <w:rsid w:val="00E521B2"/>
    <w:rsid w:val="00E60EE9"/>
    <w:rsid w:val="00E6231A"/>
    <w:rsid w:val="00E6338C"/>
    <w:rsid w:val="00E6492E"/>
    <w:rsid w:val="00E66170"/>
    <w:rsid w:val="00E67AE3"/>
    <w:rsid w:val="00E70B90"/>
    <w:rsid w:val="00E84B2B"/>
    <w:rsid w:val="00E84F8E"/>
    <w:rsid w:val="00E85437"/>
    <w:rsid w:val="00E86604"/>
    <w:rsid w:val="00E87914"/>
    <w:rsid w:val="00E946B3"/>
    <w:rsid w:val="00E952EA"/>
    <w:rsid w:val="00EA1AE7"/>
    <w:rsid w:val="00EA44FD"/>
    <w:rsid w:val="00EA492E"/>
    <w:rsid w:val="00EB2FF1"/>
    <w:rsid w:val="00EB4923"/>
    <w:rsid w:val="00EC4018"/>
    <w:rsid w:val="00EC44F3"/>
    <w:rsid w:val="00EC54F3"/>
    <w:rsid w:val="00EC6AD5"/>
    <w:rsid w:val="00ED086D"/>
    <w:rsid w:val="00EE200B"/>
    <w:rsid w:val="00EE462A"/>
    <w:rsid w:val="00EE4B5D"/>
    <w:rsid w:val="00EF2F37"/>
    <w:rsid w:val="00EF468B"/>
    <w:rsid w:val="00EF4F2A"/>
    <w:rsid w:val="00EF6D14"/>
    <w:rsid w:val="00EF71B5"/>
    <w:rsid w:val="00EF7388"/>
    <w:rsid w:val="00F00BAE"/>
    <w:rsid w:val="00F0331B"/>
    <w:rsid w:val="00F039A2"/>
    <w:rsid w:val="00F04F2B"/>
    <w:rsid w:val="00F058B8"/>
    <w:rsid w:val="00F07543"/>
    <w:rsid w:val="00F128CA"/>
    <w:rsid w:val="00F13028"/>
    <w:rsid w:val="00F1634B"/>
    <w:rsid w:val="00F208F3"/>
    <w:rsid w:val="00F22392"/>
    <w:rsid w:val="00F238DF"/>
    <w:rsid w:val="00F31E0A"/>
    <w:rsid w:val="00F35942"/>
    <w:rsid w:val="00F41AA6"/>
    <w:rsid w:val="00F44884"/>
    <w:rsid w:val="00F44A2E"/>
    <w:rsid w:val="00F47206"/>
    <w:rsid w:val="00F51163"/>
    <w:rsid w:val="00F5236E"/>
    <w:rsid w:val="00F538ED"/>
    <w:rsid w:val="00F56B43"/>
    <w:rsid w:val="00F56F70"/>
    <w:rsid w:val="00F601F6"/>
    <w:rsid w:val="00F61053"/>
    <w:rsid w:val="00F62D6A"/>
    <w:rsid w:val="00F63A1B"/>
    <w:rsid w:val="00F67761"/>
    <w:rsid w:val="00F67FF1"/>
    <w:rsid w:val="00F76024"/>
    <w:rsid w:val="00F7764A"/>
    <w:rsid w:val="00F8045D"/>
    <w:rsid w:val="00F86383"/>
    <w:rsid w:val="00F90803"/>
    <w:rsid w:val="00F92F46"/>
    <w:rsid w:val="00F941D5"/>
    <w:rsid w:val="00F951FB"/>
    <w:rsid w:val="00F96275"/>
    <w:rsid w:val="00FA2539"/>
    <w:rsid w:val="00FA2555"/>
    <w:rsid w:val="00FA3E2A"/>
    <w:rsid w:val="00FB3448"/>
    <w:rsid w:val="00FB5230"/>
    <w:rsid w:val="00FB7A0D"/>
    <w:rsid w:val="00FB7A19"/>
    <w:rsid w:val="00FC2D66"/>
    <w:rsid w:val="00FC3DEE"/>
    <w:rsid w:val="00FC64CF"/>
    <w:rsid w:val="00FD2671"/>
    <w:rsid w:val="00FD3F9E"/>
    <w:rsid w:val="00FD4F76"/>
    <w:rsid w:val="00FD56C0"/>
    <w:rsid w:val="00FD6F71"/>
    <w:rsid w:val="00FD7113"/>
    <w:rsid w:val="00FE22B9"/>
    <w:rsid w:val="00FE22D1"/>
    <w:rsid w:val="00FE494C"/>
    <w:rsid w:val="00FF0F28"/>
    <w:rsid w:val="00FF128F"/>
    <w:rsid w:val="00FF14FE"/>
    <w:rsid w:val="00FF27DF"/>
    <w:rsid w:val="00FF3CE9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CC8F52"/>
  <w15:chartTrackingRefBased/>
  <w15:docId w15:val="{5721EE0E-8766-42F2-87A6-7FF537A3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 w:qFormat="1"/>
    <w:lsdException w:name="caption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7269"/>
    <w:rPr>
      <w:sz w:val="24"/>
      <w:szCs w:val="24"/>
      <w:lang w:val="hr-HR"/>
    </w:rPr>
  </w:style>
  <w:style w:type="paragraph" w:styleId="Heading1">
    <w:name w:val="heading 1"/>
    <w:basedOn w:val="Normal"/>
    <w:next w:val="Normal"/>
    <w:qFormat/>
    <w:rsid w:val="00316AE4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316AE4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316AE4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Heading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316AE4"/>
    <w:rPr>
      <w:rFonts w:cs="Arial"/>
      <w:b/>
      <w:i/>
      <w:sz w:val="24"/>
      <w:szCs w:val="22"/>
      <w:lang w:val="hr-HR" w:eastAsia="hr-HR" w:bidi="ar-SA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">
    <w:name w:val="Naslov"/>
    <w:basedOn w:val="Naslovnica"/>
    <w:rsid w:val="00FF0F28"/>
    <w:rPr>
      <w:sz w:val="36"/>
    </w:rPr>
  </w:style>
  <w:style w:type="character" w:customStyle="1" w:styleId="Original">
    <w:name w:val="Original"/>
    <w:rPr>
      <w:i/>
    </w:rPr>
  </w:style>
  <w:style w:type="character" w:customStyle="1" w:styleId="Primjer">
    <w:name w:val="Primjer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Title">
    <w:name w:val="Title"/>
    <w:basedOn w:val="Normal"/>
    <w:uiPriority w:val="10"/>
    <w:qFormat/>
    <w:pPr>
      <w:spacing w:before="60" w:after="60"/>
      <w:jc w:val="center"/>
    </w:pPr>
    <w:rPr>
      <w:b/>
      <w:sz w:val="28"/>
    </w:rPr>
  </w:style>
  <w:style w:type="paragraph" w:styleId="Salutation">
    <w:name w:val="Salutation"/>
    <w:basedOn w:val="Normal"/>
    <w:next w:val="Normal"/>
  </w:style>
  <w:style w:type="paragraph" w:styleId="BodyText">
    <w:name w:val="Body Text"/>
    <w:basedOn w:val="Normal"/>
  </w:style>
  <w:style w:type="character" w:styleId="LineNumber">
    <w:name w:val="line number"/>
    <w:basedOn w:val="DefaultParagraphFont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link w:val="Natuknice2"/>
    <w:rsid w:val="00582254"/>
    <w:rPr>
      <w:rFonts w:cs="Arial"/>
      <w:noProof/>
      <w:sz w:val="24"/>
      <w:szCs w:val="22"/>
      <w:lang w:val="hr-HR" w:eastAsia="hr-HR" w:bidi="ar-SA"/>
    </w:rPr>
  </w:style>
  <w:style w:type="paragraph" w:styleId="Header">
    <w:name w:val="header"/>
    <w:basedOn w:val="Normal"/>
    <w:link w:val="HeaderChar"/>
    <w:uiPriority w:val="99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Footer">
    <w:name w:val="footer"/>
    <w:basedOn w:val="Normal"/>
    <w:link w:val="FooterChar"/>
    <w:uiPriority w:val="99"/>
    <w:qFormat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sid w:val="00450219"/>
    <w:rPr>
      <w:sz w:val="16"/>
      <w:szCs w:val="16"/>
    </w:rPr>
  </w:style>
  <w:style w:type="paragraph" w:styleId="CommentText">
    <w:name w:val="annotation text"/>
    <w:basedOn w:val="Normal"/>
    <w:semiHidden/>
    <w:rsid w:val="0045021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50219"/>
    <w:rPr>
      <w:b/>
      <w:bCs/>
    </w:rPr>
  </w:style>
  <w:style w:type="paragraph" w:styleId="BalloonText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uiPriority w:val="39"/>
    <w:rsid w:val="004E7238"/>
  </w:style>
  <w:style w:type="paragraph" w:styleId="TOC2">
    <w:name w:val="toc 2"/>
    <w:basedOn w:val="Normal"/>
    <w:next w:val="Normal"/>
    <w:autoRedefine/>
    <w:uiPriority w:val="39"/>
    <w:rsid w:val="004E7238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4E7238"/>
    <w:pPr>
      <w:ind w:left="480"/>
    </w:pPr>
  </w:style>
  <w:style w:type="character" w:styleId="Hyperlink">
    <w:name w:val="Hyperlink"/>
    <w:uiPriority w:val="99"/>
    <w:rsid w:val="004E7238"/>
    <w:rPr>
      <w:color w:val="0000FF"/>
      <w:u w:val="single"/>
    </w:rPr>
  </w:style>
  <w:style w:type="table" w:styleId="TableGrid">
    <w:name w:val="Table Grid"/>
    <w:basedOn w:val="TableNormal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026467"/>
    <w:rPr>
      <w:color w:val="800080"/>
      <w:u w:val="single"/>
    </w:rPr>
  </w:style>
  <w:style w:type="paragraph" w:styleId="NormalWeb">
    <w:name w:val="Normal (Web)"/>
    <w:basedOn w:val="Normal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paragraph" w:customStyle="1" w:styleId="Upute">
    <w:name w:val="Upute"/>
    <w:basedOn w:val="Normal"/>
    <w:rsid w:val="00B26C46"/>
    <w:rPr>
      <w:rFonts w:ascii="Arial" w:hAnsi="Arial"/>
      <w:color w:val="0000FF"/>
      <w:sz w:val="20"/>
    </w:rPr>
  </w:style>
  <w:style w:type="paragraph" w:customStyle="1" w:styleId="FrontPage">
    <w:name w:val="Front Page"/>
    <w:basedOn w:val="Normal"/>
    <w:link w:val="FrontPageChar"/>
    <w:qFormat/>
    <w:rsid w:val="00856102"/>
    <w:pPr>
      <w:widowControl w:val="0"/>
      <w:autoSpaceDE w:val="0"/>
      <w:autoSpaceDN w:val="0"/>
      <w:spacing w:before="59" w:line="360" w:lineRule="auto"/>
      <w:ind w:left="1491" w:right="1689"/>
      <w:jc w:val="center"/>
    </w:pPr>
    <w:rPr>
      <w:b/>
      <w:sz w:val="28"/>
      <w:szCs w:val="22"/>
    </w:rPr>
  </w:style>
  <w:style w:type="character" w:customStyle="1" w:styleId="FrontPageChar">
    <w:name w:val="Front Page Char"/>
    <w:link w:val="FrontPage"/>
    <w:rsid w:val="00856102"/>
    <w:rPr>
      <w:b/>
      <w:sz w:val="28"/>
      <w:szCs w:val="22"/>
      <w:lang w:eastAsia="en-US"/>
    </w:rPr>
  </w:style>
  <w:style w:type="character" w:customStyle="1" w:styleId="HeaderChar">
    <w:name w:val="Header Char"/>
    <w:link w:val="Header"/>
    <w:uiPriority w:val="99"/>
    <w:rsid w:val="00856102"/>
    <w:rPr>
      <w:rFonts w:ascii="Arial" w:hAnsi="Arial"/>
      <w:lang w:eastAsia="en-US"/>
    </w:rPr>
  </w:style>
  <w:style w:type="character" w:customStyle="1" w:styleId="FooterChar">
    <w:name w:val="Footer Char"/>
    <w:link w:val="Footer"/>
    <w:uiPriority w:val="99"/>
    <w:rsid w:val="0024419B"/>
    <w:rPr>
      <w:rFonts w:ascii="Arial" w:hAnsi="Arial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4419B"/>
    <w:pPr>
      <w:keepLines/>
      <w:numPr>
        <w:numId w:val="0"/>
      </w:numPr>
      <w:spacing w:before="240" w:after="0" w:line="259" w:lineRule="auto"/>
      <w:outlineLvl w:val="9"/>
    </w:pPr>
    <w:rPr>
      <w:rFonts w:ascii="Aptos Display" w:hAnsi="Aptos Display"/>
      <w:b w:val="0"/>
      <w:color w:val="0F4761"/>
      <w:kern w:val="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esi\OneDrive%20-%20fer.hr\NASTAVA\RIS\Predlo&#353;ci\SpecifikacijaDizajn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5CF03-CCBA-4C0B-A0ED-22B99C536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SpecifikacijaDizajna.dot</Template>
  <TotalTime>619</TotalTime>
  <Pages>1</Pages>
  <Words>1545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 dizajna</vt:lpstr>
    </vt:vector>
  </TitlesOfParts>
  <Manager>Krešimir Fertalj</Manager>
  <Company>FER</Company>
  <LinksUpToDate>false</LinksUpToDate>
  <CharactersWithSpaces>10334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dizajna</dc:title>
  <dc:subject>Predložak</dc:subject>
  <dc:creator>Krešimir Fertalj</dc:creator>
  <cp:keywords/>
  <cp:lastModifiedBy>Mijo Kozina</cp:lastModifiedBy>
  <cp:revision>15</cp:revision>
  <cp:lastPrinted>2024-09-05T17:46:00Z</cp:lastPrinted>
  <dcterms:created xsi:type="dcterms:W3CDTF">2022-02-27T22:06:00Z</dcterms:created>
  <dcterms:modified xsi:type="dcterms:W3CDTF">2024-09-05T17:47:00Z</dcterms:modified>
</cp:coreProperties>
</file>