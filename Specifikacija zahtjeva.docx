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3CCC" w14:textId="77777777" w:rsidR="006C58A3" w:rsidRPr="00FE4C80" w:rsidRDefault="006C58A3" w:rsidP="006C58A3">
      <w:pPr>
        <w:pStyle w:val="FrontPage"/>
      </w:pPr>
      <w:bookmarkStart w:id="0" w:name="_Toc31191194"/>
      <w:bookmarkStart w:id="1" w:name="_Toc87966960"/>
      <w:r w:rsidRPr="00FE4C80">
        <w:t>Fakultet strojarstva, računarstva i</w:t>
      </w:r>
    </w:p>
    <w:p w14:paraId="53294C41" w14:textId="77777777" w:rsidR="006C58A3" w:rsidRPr="00FE4C80" w:rsidRDefault="006C58A3" w:rsidP="006C58A3">
      <w:pPr>
        <w:pStyle w:val="FrontPage"/>
      </w:pPr>
      <w:r w:rsidRPr="00FE4C80">
        <w:t>elektrotehnike,</w:t>
      </w:r>
      <w:r w:rsidRPr="00FE4C80">
        <w:rPr>
          <w:spacing w:val="-9"/>
        </w:rPr>
        <w:t xml:space="preserve"> </w:t>
      </w:r>
      <w:r w:rsidRPr="00FE4C80">
        <w:t>Mostar</w:t>
      </w:r>
    </w:p>
    <w:p w14:paraId="725F340D" w14:textId="77777777" w:rsidR="006C58A3" w:rsidRPr="00FE4C80" w:rsidRDefault="006C58A3" w:rsidP="006C58A3">
      <w:pPr>
        <w:pStyle w:val="FrontPage"/>
      </w:pPr>
      <w:r w:rsidRPr="00FE4C80">
        <w:t>Projektiranje informacijskih sustava</w:t>
      </w:r>
    </w:p>
    <w:p w14:paraId="495CB9C7" w14:textId="77777777" w:rsidR="006C58A3" w:rsidRPr="00FE4C80" w:rsidRDefault="006C58A3" w:rsidP="006C58A3">
      <w:pPr>
        <w:pStyle w:val="FrontPage"/>
      </w:pPr>
    </w:p>
    <w:p w14:paraId="054FE63B" w14:textId="77777777" w:rsidR="006C58A3" w:rsidRPr="00FE4C80" w:rsidRDefault="006C58A3" w:rsidP="006C58A3">
      <w:pPr>
        <w:pStyle w:val="FrontPage"/>
      </w:pPr>
    </w:p>
    <w:p w14:paraId="65401E3A" w14:textId="77777777" w:rsidR="006C58A3" w:rsidRPr="00FE4C80" w:rsidRDefault="006C58A3" w:rsidP="006C58A3">
      <w:pPr>
        <w:pStyle w:val="FrontPage"/>
      </w:pPr>
    </w:p>
    <w:p w14:paraId="67D48B22" w14:textId="77777777" w:rsidR="006C58A3" w:rsidRPr="00FE4C80" w:rsidRDefault="006C58A3" w:rsidP="006C58A3">
      <w:pPr>
        <w:pStyle w:val="FrontPage"/>
      </w:pPr>
    </w:p>
    <w:p w14:paraId="5FEA7F0D" w14:textId="77777777" w:rsidR="006C58A3" w:rsidRPr="00FE4C80" w:rsidRDefault="006C58A3" w:rsidP="006C58A3">
      <w:pPr>
        <w:pStyle w:val="FrontPage"/>
      </w:pPr>
    </w:p>
    <w:p w14:paraId="4218FE8C" w14:textId="77777777" w:rsidR="006C58A3" w:rsidRPr="00FE4C80" w:rsidRDefault="006C58A3" w:rsidP="006C58A3">
      <w:pPr>
        <w:pStyle w:val="FrontPage"/>
      </w:pPr>
    </w:p>
    <w:p w14:paraId="53EA1F1E" w14:textId="77777777" w:rsidR="006C58A3" w:rsidRPr="00FE4C80" w:rsidRDefault="006C58A3" w:rsidP="006C58A3">
      <w:pPr>
        <w:pStyle w:val="FrontPage"/>
      </w:pPr>
      <w:r w:rsidRPr="00FE4C80">
        <w:t>Specifikacija zahtjeva</w:t>
      </w:r>
      <w:r w:rsidRPr="00FE4C80">
        <w:rPr>
          <w:spacing w:val="-2"/>
        </w:rPr>
        <w:t>:</w:t>
      </w:r>
    </w:p>
    <w:p w14:paraId="57B8AF11" w14:textId="77777777" w:rsidR="006C58A3" w:rsidRPr="00FE4C80" w:rsidRDefault="006C58A3" w:rsidP="006C58A3">
      <w:pPr>
        <w:pStyle w:val="FrontPage"/>
      </w:pPr>
    </w:p>
    <w:p w14:paraId="632111F7" w14:textId="77777777" w:rsidR="006C58A3" w:rsidRPr="00FE4C80" w:rsidRDefault="006C58A3" w:rsidP="006C58A3">
      <w:pPr>
        <w:pStyle w:val="Title"/>
      </w:pPr>
      <w:r w:rsidRPr="00FE4C80">
        <w:t xml:space="preserve">Evidencija radnog vremena i performance reporting </w:t>
      </w:r>
    </w:p>
    <w:p w14:paraId="06BB1510" w14:textId="77777777" w:rsidR="006C58A3" w:rsidRPr="00FE4C80" w:rsidRDefault="006C58A3" w:rsidP="006C58A3">
      <w:pPr>
        <w:pStyle w:val="Title"/>
      </w:pPr>
      <w:r w:rsidRPr="00FE4C80">
        <w:t>„Activity Report Generator“</w:t>
      </w:r>
    </w:p>
    <w:p w14:paraId="5223C29B" w14:textId="77777777" w:rsidR="006C58A3" w:rsidRPr="00FE4C80" w:rsidRDefault="006C58A3" w:rsidP="006C58A3">
      <w:pPr>
        <w:pStyle w:val="FrontPage"/>
      </w:pPr>
    </w:p>
    <w:p w14:paraId="40ED8C33" w14:textId="77777777" w:rsidR="006C58A3" w:rsidRPr="00FE4C80" w:rsidRDefault="006C58A3" w:rsidP="006C58A3">
      <w:pPr>
        <w:pStyle w:val="FrontPage"/>
        <w:rPr>
          <w:b w:val="0"/>
          <w:bCs/>
        </w:rPr>
      </w:pPr>
      <w:r w:rsidRPr="00FE4C80">
        <w:t>Verzija:</w:t>
      </w:r>
      <w:r w:rsidRPr="00FE4C80">
        <w:rPr>
          <w:spacing w:val="-4"/>
        </w:rPr>
        <w:t xml:space="preserve"> </w:t>
      </w:r>
      <w:r w:rsidRPr="00FE4C80">
        <w:rPr>
          <w:b w:val="0"/>
          <w:bCs/>
          <w:spacing w:val="-5"/>
        </w:rPr>
        <w:t>1.0</w:t>
      </w:r>
    </w:p>
    <w:p w14:paraId="74285CD6" w14:textId="77777777" w:rsidR="006C58A3" w:rsidRPr="00FE4C80" w:rsidRDefault="006C58A3" w:rsidP="006C58A3">
      <w:pPr>
        <w:pStyle w:val="FrontPage"/>
      </w:pPr>
    </w:p>
    <w:p w14:paraId="4B7E758D" w14:textId="77777777" w:rsidR="006C58A3" w:rsidRPr="00FE4C80" w:rsidRDefault="006C58A3" w:rsidP="006C58A3">
      <w:pPr>
        <w:pStyle w:val="FrontPage"/>
      </w:pPr>
    </w:p>
    <w:p w14:paraId="4D708D25" w14:textId="77777777" w:rsidR="006C58A3" w:rsidRPr="00FE4C80" w:rsidRDefault="006C58A3" w:rsidP="006C58A3">
      <w:pPr>
        <w:pStyle w:val="FrontPage"/>
      </w:pPr>
    </w:p>
    <w:p w14:paraId="71E3A5FF" w14:textId="77777777" w:rsidR="006C58A3" w:rsidRPr="00FE4C80" w:rsidRDefault="006C58A3" w:rsidP="006C58A3">
      <w:pPr>
        <w:pStyle w:val="FrontPage"/>
      </w:pPr>
      <w:r w:rsidRPr="00FE4C80">
        <w:t>Voditelj</w:t>
      </w:r>
      <w:r w:rsidRPr="00FE4C80">
        <w:rPr>
          <w:spacing w:val="-6"/>
        </w:rPr>
        <w:t xml:space="preserve"> </w:t>
      </w:r>
      <w:r w:rsidRPr="00FE4C80">
        <w:t>projekta:</w:t>
      </w:r>
      <w:r w:rsidRPr="00FE4C80">
        <w:rPr>
          <w:spacing w:val="-5"/>
        </w:rPr>
        <w:t xml:space="preserve"> </w:t>
      </w:r>
      <w:r w:rsidRPr="00FE4C80">
        <w:rPr>
          <w:b w:val="0"/>
          <w:bCs/>
        </w:rPr>
        <w:t>Mijo Kozina</w:t>
      </w:r>
    </w:p>
    <w:p w14:paraId="45641482" w14:textId="77777777" w:rsidR="006C58A3" w:rsidRPr="00FE4C80" w:rsidRDefault="006C58A3" w:rsidP="006C58A3">
      <w:pPr>
        <w:pStyle w:val="FrontPage"/>
      </w:pPr>
    </w:p>
    <w:p w14:paraId="2B739638" w14:textId="77777777" w:rsidR="006C58A3" w:rsidRPr="00FE4C80" w:rsidRDefault="006C58A3" w:rsidP="006C58A3">
      <w:pPr>
        <w:pStyle w:val="FrontPage"/>
      </w:pPr>
    </w:p>
    <w:p w14:paraId="0C56B7C4" w14:textId="77777777" w:rsidR="006C58A3" w:rsidRPr="00FE4C80" w:rsidRDefault="006C58A3" w:rsidP="006C58A3">
      <w:pPr>
        <w:pStyle w:val="FrontPage"/>
      </w:pPr>
    </w:p>
    <w:p w14:paraId="75D49060" w14:textId="77777777" w:rsidR="006C58A3" w:rsidRPr="00FE4C80" w:rsidRDefault="006C58A3" w:rsidP="006C58A3">
      <w:pPr>
        <w:pStyle w:val="FrontPage"/>
      </w:pPr>
    </w:p>
    <w:p w14:paraId="4C701FDB" w14:textId="77777777" w:rsidR="006C58A3" w:rsidRPr="00FE4C80" w:rsidRDefault="006C58A3" w:rsidP="006C58A3">
      <w:pPr>
        <w:pStyle w:val="FrontPage"/>
        <w:rPr>
          <w:spacing w:val="-6"/>
        </w:rPr>
      </w:pPr>
      <w:r w:rsidRPr="00FE4C80">
        <w:t>Mostar,</w:t>
      </w:r>
      <w:r w:rsidRPr="00FE4C80">
        <w:rPr>
          <w:spacing w:val="-6"/>
        </w:rPr>
        <w:t xml:space="preserve"> rujan 2024</w:t>
      </w:r>
    </w:p>
    <w:p w14:paraId="69356457" w14:textId="77777777" w:rsidR="006C58A3" w:rsidRPr="00FE4C80" w:rsidRDefault="006C58A3" w:rsidP="006C58A3">
      <w:pPr>
        <w:pStyle w:val="FrontPage"/>
        <w:rPr>
          <w:spacing w:val="-6"/>
        </w:rPr>
      </w:pPr>
    </w:p>
    <w:p w14:paraId="6E1C2BE5" w14:textId="77777777" w:rsidR="006C58A3" w:rsidRPr="00FE4C80" w:rsidRDefault="006C58A3" w:rsidP="006C58A3">
      <w:pPr>
        <w:pStyle w:val="FrontPage"/>
        <w:rPr>
          <w:spacing w:val="-6"/>
        </w:rPr>
      </w:pPr>
    </w:p>
    <w:p w14:paraId="303C96FE" w14:textId="322AA413" w:rsidR="006C58A3" w:rsidRPr="00FE4C80" w:rsidRDefault="006C58A3" w:rsidP="006C58A3">
      <w:pPr>
        <w:pStyle w:val="Caption"/>
        <w:rPr>
          <w:sz w:val="32"/>
          <w:szCs w:val="32"/>
          <w:lang w:val="hr-HR"/>
        </w:rPr>
      </w:pPr>
      <w:r w:rsidRPr="00FE4C80">
        <w:rPr>
          <w:sz w:val="32"/>
          <w:szCs w:val="32"/>
          <w:lang w:val="hr-HR"/>
        </w:rPr>
        <w:lastRenderedPageBreak/>
        <w:t>Sadržaj</w:t>
      </w:r>
    </w:p>
    <w:p w14:paraId="73BAE9CD" w14:textId="6CB651DC" w:rsidR="003A2540" w:rsidRDefault="006C58A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r w:rsidRPr="00FE4C80">
        <w:fldChar w:fldCharType="begin"/>
      </w:r>
      <w:r w:rsidRPr="00FE4C80">
        <w:instrText xml:space="preserve"> TOC \o "1-3" \h \z \u </w:instrText>
      </w:r>
      <w:r w:rsidRPr="00FE4C80">
        <w:fldChar w:fldCharType="separate"/>
      </w:r>
      <w:hyperlink w:anchor="_Toc176518048" w:history="1">
        <w:r w:rsidR="003A2540" w:rsidRPr="00283A2D">
          <w:rPr>
            <w:rStyle w:val="Hyperlink"/>
            <w:noProof/>
          </w:rPr>
          <w:t>1. Uvod</w:t>
        </w:r>
        <w:r w:rsidR="003A2540">
          <w:rPr>
            <w:noProof/>
            <w:webHidden/>
          </w:rPr>
          <w:tab/>
        </w:r>
        <w:r w:rsidR="003A2540">
          <w:rPr>
            <w:noProof/>
            <w:webHidden/>
          </w:rPr>
          <w:fldChar w:fldCharType="begin"/>
        </w:r>
        <w:r w:rsidR="003A2540">
          <w:rPr>
            <w:noProof/>
            <w:webHidden/>
          </w:rPr>
          <w:instrText xml:space="preserve"> PAGEREF _Toc176518048 \h </w:instrText>
        </w:r>
        <w:r w:rsidR="003A2540">
          <w:rPr>
            <w:noProof/>
            <w:webHidden/>
          </w:rPr>
        </w:r>
        <w:r w:rsidR="003A2540">
          <w:rPr>
            <w:noProof/>
            <w:webHidden/>
          </w:rPr>
          <w:fldChar w:fldCharType="separate"/>
        </w:r>
        <w:r w:rsidR="003A2540">
          <w:rPr>
            <w:noProof/>
            <w:webHidden/>
          </w:rPr>
          <w:t>3</w:t>
        </w:r>
        <w:r w:rsidR="003A2540">
          <w:rPr>
            <w:noProof/>
            <w:webHidden/>
          </w:rPr>
          <w:fldChar w:fldCharType="end"/>
        </w:r>
      </w:hyperlink>
    </w:p>
    <w:p w14:paraId="64A84792" w14:textId="5A9FDDFC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49" w:history="1">
        <w:r w:rsidRPr="00283A2D">
          <w:rPr>
            <w:rStyle w:val="Hyperlink"/>
            <w:bCs/>
            <w:noProof/>
          </w:rPr>
          <w:t>1.1.</w:t>
        </w:r>
        <w:r w:rsidRPr="00283A2D">
          <w:rPr>
            <w:rStyle w:val="Hyperlink"/>
            <w:noProof/>
          </w:rPr>
          <w:t xml:space="preserve"> Svrha 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CE8DAC" w14:textId="47101A34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0" w:history="1">
        <w:r w:rsidRPr="00283A2D">
          <w:rPr>
            <w:rStyle w:val="Hyperlink"/>
            <w:bCs/>
            <w:noProof/>
          </w:rPr>
          <w:t>1.2.</w:t>
        </w:r>
        <w:r w:rsidRPr="00283A2D">
          <w:rPr>
            <w:rStyle w:val="Hyperlink"/>
            <w:noProof/>
          </w:rPr>
          <w:t xml:space="preserve"> Opseg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1DCCF5" w14:textId="339D6C9D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1" w:history="1">
        <w:r w:rsidRPr="00283A2D">
          <w:rPr>
            <w:rStyle w:val="Hyperlink"/>
            <w:bCs/>
            <w:noProof/>
          </w:rPr>
          <w:t>1.3.</w:t>
        </w:r>
        <w:r w:rsidRPr="00283A2D">
          <w:rPr>
            <w:rStyle w:val="Hyperlink"/>
            <w:noProof/>
          </w:rPr>
          <w:t xml:space="preserve"> Kontekst programske opreme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4CCC29" w14:textId="0B92634E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2" w:history="1">
        <w:r w:rsidRPr="00283A2D">
          <w:rPr>
            <w:rStyle w:val="Hyperlink"/>
            <w:bCs/>
            <w:noProof/>
          </w:rPr>
          <w:t>1.4.</w:t>
        </w:r>
        <w:r w:rsidRPr="00283A2D">
          <w:rPr>
            <w:rStyle w:val="Hyperlink"/>
            <w:noProof/>
          </w:rPr>
          <w:t xml:space="preserve"> Osnovna 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413615" w14:textId="1D5319F2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3" w:history="1">
        <w:r w:rsidRPr="00283A2D">
          <w:rPr>
            <w:rStyle w:val="Hyperlink"/>
            <w:noProof/>
          </w:rPr>
          <w:t>2. Scenarij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4A0C3" w14:textId="3CDAC530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4" w:history="1">
        <w:r w:rsidRPr="00283A2D">
          <w:rPr>
            <w:rStyle w:val="Hyperlink"/>
            <w:bCs/>
            <w:noProof/>
          </w:rPr>
          <w:t>2.1.</w:t>
        </w:r>
        <w:r w:rsidRPr="00283A2D">
          <w:rPr>
            <w:rStyle w:val="Hyperlink"/>
            <w:noProof/>
          </w:rPr>
          <w:t xml:space="preserve"> Profil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585092" w14:textId="11F4BF79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5" w:history="1">
        <w:r w:rsidRPr="00283A2D">
          <w:rPr>
            <w:rStyle w:val="Hyperlink"/>
            <w:bCs/>
            <w:noProof/>
          </w:rPr>
          <w:t>2.2.</w:t>
        </w:r>
        <w:r w:rsidRPr="00283A2D">
          <w:rPr>
            <w:rStyle w:val="Hyperlink"/>
            <w:noProof/>
          </w:rPr>
          <w:t xml:space="preserve"> Korisnički 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17FB49" w14:textId="2DD46D6E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6" w:history="1">
        <w:r w:rsidRPr="00283A2D">
          <w:rPr>
            <w:rStyle w:val="Hyperlink"/>
            <w:bCs/>
            <w:noProof/>
          </w:rPr>
          <w:t>2.3.</w:t>
        </w:r>
        <w:r w:rsidRPr="00283A2D">
          <w:rPr>
            <w:rStyle w:val="Hyperlink"/>
            <w:noProof/>
          </w:rPr>
          <w:t xml:space="preserve"> Posebni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0FD7F1" w14:textId="422A86AD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7" w:history="1">
        <w:r w:rsidRPr="00283A2D">
          <w:rPr>
            <w:rStyle w:val="Hyperlink"/>
            <w:noProof/>
          </w:rPr>
          <w:t>2.3.1. Poslovni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DC09C6" w14:textId="2BFCC775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8" w:history="1">
        <w:r w:rsidRPr="00283A2D">
          <w:rPr>
            <w:rStyle w:val="Hyperlink"/>
            <w:noProof/>
          </w:rPr>
          <w:t>2.3.2. Korisnički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6FC6E0" w14:textId="30AD96D4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59" w:history="1">
        <w:r w:rsidRPr="00283A2D">
          <w:rPr>
            <w:rStyle w:val="Hyperlink"/>
            <w:noProof/>
          </w:rPr>
          <w:t>2.3.3. 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2D3FF7" w14:textId="3A1A9E11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0" w:history="1">
        <w:r w:rsidRPr="00283A2D">
          <w:rPr>
            <w:rStyle w:val="Hyperlink"/>
            <w:noProof/>
          </w:rPr>
          <w:t>2.3.4. Nefunkcionalni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BB03E" w14:textId="3722C635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1" w:history="1">
        <w:r w:rsidRPr="00283A2D">
          <w:rPr>
            <w:rStyle w:val="Hyperlink"/>
            <w:noProof/>
          </w:rPr>
          <w:t>3. Model i opis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4E5E8" w14:textId="5B0142AD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2" w:history="1">
        <w:r w:rsidRPr="00283A2D">
          <w:rPr>
            <w:rStyle w:val="Hyperlink"/>
            <w:bCs/>
            <w:noProof/>
          </w:rPr>
          <w:t>3.1.</w:t>
        </w:r>
        <w:r w:rsidRPr="00283A2D">
          <w:rPr>
            <w:rStyle w:val="Hyperlink"/>
            <w:noProof/>
          </w:rPr>
          <w:t xml:space="preserve"> Opis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4D5A3" w14:textId="5AE353DB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3" w:history="1">
        <w:r w:rsidRPr="00283A2D">
          <w:rPr>
            <w:rStyle w:val="Hyperlink"/>
            <w:noProof/>
          </w:rPr>
          <w:t>3.1.1. Podatkovni objekti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4BEAF" w14:textId="04EF77EB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4" w:history="1">
        <w:r w:rsidRPr="00283A2D">
          <w:rPr>
            <w:rStyle w:val="Hyperlink"/>
            <w:noProof/>
          </w:rPr>
          <w:t>3.1.2. Veze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40BC8" w14:textId="2D0D52F7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5" w:history="1">
        <w:r w:rsidRPr="00283A2D">
          <w:rPr>
            <w:rStyle w:val="Hyperlink"/>
            <w:noProof/>
          </w:rPr>
          <w:t>3.1.3. Kompletni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E4A0B8" w14:textId="62ED4B8E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6" w:history="1">
        <w:r w:rsidRPr="00283A2D">
          <w:rPr>
            <w:rStyle w:val="Hyperlink"/>
            <w:noProof/>
          </w:rPr>
          <w:t>3.1.4. Rječnik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F67AFF" w14:textId="38D75D2A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7" w:history="1">
        <w:r w:rsidRPr="00283A2D">
          <w:rPr>
            <w:rStyle w:val="Hyperlink"/>
            <w:noProof/>
          </w:rPr>
          <w:t>4. Opis i model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985C5" w14:textId="023836FB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8" w:history="1">
        <w:r w:rsidRPr="00283A2D">
          <w:rPr>
            <w:rStyle w:val="Hyperlink"/>
            <w:bCs/>
            <w:noProof/>
          </w:rPr>
          <w:t>4.1.</w:t>
        </w:r>
        <w:r w:rsidRPr="00283A2D">
          <w:rPr>
            <w:rStyle w:val="Hyperlink"/>
            <w:noProof/>
          </w:rPr>
          <w:t xml:space="preserve"> Opis funkcije Evidencija radnog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D973B" w14:textId="761237DA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69" w:history="1">
        <w:r w:rsidRPr="00283A2D">
          <w:rPr>
            <w:rStyle w:val="Hyperlink"/>
            <w:noProof/>
          </w:rPr>
          <w:t>4.1.1. Opis funkcije Evidencija radnog vremena i prioriteti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CF82E8" w14:textId="378F1664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0" w:history="1">
        <w:r w:rsidRPr="00283A2D">
          <w:rPr>
            <w:rStyle w:val="Hyperlink"/>
            <w:noProof/>
          </w:rPr>
          <w:t>4.1.2. Dijagram tijeka funkcije Evidencija radnog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DDDB45" w14:textId="2EF32C30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1" w:history="1">
        <w:r w:rsidRPr="00283A2D">
          <w:rPr>
            <w:rStyle w:val="Hyperlink"/>
            <w:noProof/>
          </w:rPr>
          <w:t>4.1.3. Opis sučelja funkcije Evidencija radnog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31A980" w14:textId="22415E61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2" w:history="1">
        <w:r w:rsidRPr="00283A2D">
          <w:rPr>
            <w:rStyle w:val="Hyperlink"/>
            <w:bCs/>
            <w:noProof/>
          </w:rPr>
          <w:t>4.2.</w:t>
        </w:r>
        <w:r w:rsidRPr="00283A2D">
          <w:rPr>
            <w:rStyle w:val="Hyperlink"/>
            <w:noProof/>
          </w:rPr>
          <w:t xml:space="preserve"> Opis funkcije Obrada radnih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407FA0" w14:textId="1675D35B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3" w:history="1">
        <w:r w:rsidRPr="00283A2D">
          <w:rPr>
            <w:rStyle w:val="Hyperlink"/>
            <w:noProof/>
          </w:rPr>
          <w:t>4.2.1. Opis funkcije Obrade radnih vremena i prioriteti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CD4B8" w14:textId="267E9E50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4" w:history="1">
        <w:r w:rsidRPr="00283A2D">
          <w:rPr>
            <w:rStyle w:val="Hyperlink"/>
            <w:noProof/>
          </w:rPr>
          <w:t>4.2.2. Dijagram tijeka funkcije Obrade radnih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98E82" w14:textId="09D2BF7B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5" w:history="1">
        <w:r w:rsidRPr="00283A2D">
          <w:rPr>
            <w:rStyle w:val="Hyperlink"/>
            <w:bCs/>
            <w:noProof/>
          </w:rPr>
          <w:t>4.3.</w:t>
        </w:r>
        <w:r w:rsidRPr="00283A2D">
          <w:rPr>
            <w:rStyle w:val="Hyperlink"/>
            <w:noProof/>
          </w:rPr>
          <w:t xml:space="preserve"> Dijagram dekompozicije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4CC7D9" w14:textId="5BCA5957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6" w:history="1">
        <w:r w:rsidRPr="00283A2D">
          <w:rPr>
            <w:rStyle w:val="Hyperlink"/>
            <w:noProof/>
          </w:rPr>
          <w:t>5. Ponašajni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9BB9A1" w14:textId="303E0E42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7" w:history="1">
        <w:r w:rsidRPr="00283A2D">
          <w:rPr>
            <w:rStyle w:val="Hyperlink"/>
            <w:bCs/>
            <w:noProof/>
          </w:rPr>
          <w:t>5.1.</w:t>
        </w:r>
        <w:r w:rsidRPr="00283A2D">
          <w:rPr>
            <w:rStyle w:val="Hyperlink"/>
            <w:noProof/>
          </w:rPr>
          <w:t xml:space="preserve"> Opis ponašanja programske opreme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2D419C" w14:textId="562BD8BA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8" w:history="1">
        <w:r w:rsidRPr="00283A2D">
          <w:rPr>
            <w:rStyle w:val="Hyperlink"/>
            <w:noProof/>
          </w:rPr>
          <w:t>5.1.1. Događaji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3ADBA2" w14:textId="365B5B0B" w:rsidR="003A2540" w:rsidRDefault="003A254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79" w:history="1">
        <w:r w:rsidRPr="00283A2D">
          <w:rPr>
            <w:rStyle w:val="Hyperlink"/>
            <w:noProof/>
          </w:rPr>
          <w:t>5.1.2. Stanja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08A727" w14:textId="1BF4D752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0" w:history="1">
        <w:r w:rsidRPr="00283A2D">
          <w:rPr>
            <w:rStyle w:val="Hyperlink"/>
            <w:bCs/>
            <w:noProof/>
          </w:rPr>
          <w:t>5.2.</w:t>
        </w:r>
        <w:r w:rsidRPr="00283A2D">
          <w:rPr>
            <w:rStyle w:val="Hyperlink"/>
            <w:noProof/>
          </w:rPr>
          <w:t xml:space="preserve"> Dijagram promjene stanja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139B8" w14:textId="52373953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1" w:history="1">
        <w:r w:rsidRPr="00283A2D">
          <w:rPr>
            <w:rStyle w:val="Hyperlink"/>
            <w:bCs/>
            <w:noProof/>
          </w:rPr>
          <w:t>5.3.</w:t>
        </w:r>
        <w:r w:rsidRPr="00283A2D">
          <w:rPr>
            <w:rStyle w:val="Hyperlink"/>
            <w:noProof/>
          </w:rPr>
          <w:t xml:space="preserve"> Specifikacija kontrole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10044F" w14:textId="271E0A94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2" w:history="1">
        <w:r w:rsidRPr="00283A2D">
          <w:rPr>
            <w:rStyle w:val="Hyperlink"/>
            <w:noProof/>
          </w:rPr>
          <w:t>6. 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823AF1" w14:textId="302344DA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3" w:history="1">
        <w:r w:rsidRPr="00283A2D">
          <w:rPr>
            <w:rStyle w:val="Hyperlink"/>
            <w:noProof/>
          </w:rPr>
          <w:t>7. Kriterij pravovaljanosti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1C0D23" w14:textId="16AEB498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4" w:history="1">
        <w:r w:rsidRPr="00283A2D">
          <w:rPr>
            <w:rStyle w:val="Hyperlink"/>
            <w:bCs/>
            <w:noProof/>
          </w:rPr>
          <w:t>7.1.</w:t>
        </w:r>
        <w:r w:rsidRPr="00283A2D">
          <w:rPr>
            <w:rStyle w:val="Hyperlink"/>
            <w:noProof/>
          </w:rPr>
          <w:t xml:space="preserve"> Klase testova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30CC8A" w14:textId="55C11C31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5" w:history="1">
        <w:r w:rsidRPr="00283A2D">
          <w:rPr>
            <w:rStyle w:val="Hyperlink"/>
            <w:bCs/>
            <w:noProof/>
          </w:rPr>
          <w:t>7.2.</w:t>
        </w:r>
        <w:r w:rsidRPr="00283A2D">
          <w:rPr>
            <w:rStyle w:val="Hyperlink"/>
            <w:noProof/>
          </w:rPr>
          <w:t xml:space="preserve"> Očekivani odziv programske opreme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236EEC" w14:textId="656F2B78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6" w:history="1">
        <w:r w:rsidRPr="00283A2D">
          <w:rPr>
            <w:rStyle w:val="Hyperlink"/>
            <w:bCs/>
            <w:noProof/>
          </w:rPr>
          <w:t>7.3.</w:t>
        </w:r>
        <w:r w:rsidRPr="00283A2D">
          <w:rPr>
            <w:rStyle w:val="Hyperlink"/>
            <w:noProof/>
          </w:rPr>
          <w:t xml:space="preserve"> Ograničenja performansi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6334B0" w14:textId="2FD8652B" w:rsidR="003A2540" w:rsidRDefault="003A254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7" w:history="1">
        <w:r w:rsidRPr="00283A2D">
          <w:rPr>
            <w:rStyle w:val="Hyperlink"/>
            <w:noProof/>
          </w:rPr>
          <w:t>8. Dodaci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E945CB" w14:textId="48ECB887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8" w:history="1">
        <w:r w:rsidRPr="00283A2D">
          <w:rPr>
            <w:rStyle w:val="Hyperlink"/>
            <w:bCs/>
            <w:noProof/>
          </w:rPr>
          <w:t>8.1.</w:t>
        </w:r>
        <w:r w:rsidRPr="00283A2D">
          <w:rPr>
            <w:rStyle w:val="Hyperlink"/>
            <w:noProof/>
          </w:rPr>
          <w:t xml:space="preserve"> Dijagram konteksta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2727FB" w14:textId="52EB9C23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89" w:history="1">
        <w:r w:rsidRPr="00283A2D">
          <w:rPr>
            <w:rStyle w:val="Hyperlink"/>
            <w:bCs/>
            <w:noProof/>
          </w:rPr>
          <w:t>8.2.</w:t>
        </w:r>
        <w:r w:rsidRPr="00283A2D">
          <w:rPr>
            <w:rStyle w:val="Hyperlink"/>
            <w:noProof/>
          </w:rPr>
          <w:t xml:space="preserve"> Dijagram glavniih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59A9B" w14:textId="41AAE862" w:rsidR="003A2540" w:rsidRDefault="003A254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176518090" w:history="1">
        <w:r w:rsidRPr="00283A2D">
          <w:rPr>
            <w:rStyle w:val="Hyperlink"/>
            <w:bCs/>
            <w:noProof/>
          </w:rPr>
          <w:t>8.3.</w:t>
        </w:r>
        <w:r w:rsidRPr="00283A2D">
          <w:rPr>
            <w:rStyle w:val="Hyperlink"/>
            <w:noProof/>
          </w:rPr>
          <w:t xml:space="preserve"> Detaljni dijagram za odabrani proces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_Toc176518090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B4D397" w14:textId="7D78FEA7" w:rsidR="006C58A3" w:rsidRPr="00FE4C80" w:rsidRDefault="006C58A3" w:rsidP="006C58A3">
      <w:pPr>
        <w:rPr>
          <w:b/>
          <w:bCs/>
        </w:rPr>
      </w:pPr>
      <w:r w:rsidRPr="00FE4C80">
        <w:rPr>
          <w:b/>
          <w:bCs/>
        </w:rPr>
        <w:fldChar w:fldCharType="end"/>
      </w:r>
    </w:p>
    <w:p w14:paraId="0192AE97" w14:textId="77777777" w:rsidR="006C58A3" w:rsidRPr="00FE4C80" w:rsidRDefault="006C58A3" w:rsidP="006C58A3">
      <w:pPr>
        <w:pStyle w:val="Heading1"/>
      </w:pPr>
      <w:r w:rsidRPr="00FE4C80">
        <w:rPr>
          <w:bCs/>
        </w:rPr>
        <w:br w:type="page"/>
      </w:r>
      <w:bookmarkStart w:id="2" w:name="_Toc176518048"/>
      <w:bookmarkEnd w:id="0"/>
      <w:bookmarkEnd w:id="1"/>
      <w:r w:rsidRPr="00FE4C80">
        <w:lastRenderedPageBreak/>
        <w:t>Uvod</w:t>
      </w:r>
      <w:bookmarkEnd w:id="2"/>
    </w:p>
    <w:p w14:paraId="734075CC" w14:textId="77777777" w:rsidR="006C58A3" w:rsidRPr="00FE4C80" w:rsidRDefault="006C58A3" w:rsidP="006C58A3">
      <w:pPr>
        <w:pStyle w:val="Body"/>
      </w:pPr>
      <w:r w:rsidRPr="00FE4C80">
        <w:t>Ovaj dokument pruža detaljan pregled funkcionalnih, podatkovnih i ponašajnih zahtjeva za razvoj programske opreme "Activity Report Generator" (ARG). Dokument opisuje ciljeve, opseg, kontekst, scenarije korištenja i ostale aspekte sustava koji su ključni za njegovu implementaciju.</w:t>
      </w:r>
    </w:p>
    <w:p w14:paraId="0AF413FE" w14:textId="77777777" w:rsidR="006C58A3" w:rsidRPr="00FE4C80" w:rsidRDefault="006C58A3" w:rsidP="006C58A3">
      <w:pPr>
        <w:pStyle w:val="Heading2"/>
      </w:pPr>
      <w:bookmarkStart w:id="3" w:name="_Toc176518049"/>
      <w:r w:rsidRPr="00FE4C80">
        <w:t>Svrha i ciljevi</w:t>
      </w:r>
      <w:bookmarkEnd w:id="3"/>
    </w:p>
    <w:p w14:paraId="50AFA01C" w14:textId="77777777" w:rsidR="006C58A3" w:rsidRPr="00FE4C80" w:rsidRDefault="006C58A3" w:rsidP="006C58A3">
      <w:pPr>
        <w:pStyle w:val="Body"/>
      </w:pPr>
      <w:r w:rsidRPr="00FE4C80">
        <w:t>Svrha programske opreme ARG je osigurati pouzdan i učinkovit sustav za evidenciju radnog vremena i generiranje izvještaja o performansama zaposlenika. Cilj je razviti integrirano rješenje koje će automatizirati ove procese, smanjujući administrativne napore i povećavajući točnost podataka, čime se omogućuje bolje upravljanje ljudskim resursima.</w:t>
      </w:r>
    </w:p>
    <w:p w14:paraId="7C9E2BC8" w14:textId="77777777" w:rsidR="006C58A3" w:rsidRPr="00FE4C80" w:rsidRDefault="006C58A3" w:rsidP="006C58A3">
      <w:pPr>
        <w:pStyle w:val="Heading2"/>
      </w:pPr>
      <w:bookmarkStart w:id="4" w:name="_Toc176518050"/>
      <w:r w:rsidRPr="00FE4C80">
        <w:t>Opseg proizvoda</w:t>
      </w:r>
      <w:bookmarkEnd w:id="4"/>
    </w:p>
    <w:p w14:paraId="5B02A126" w14:textId="77777777" w:rsidR="006C58A3" w:rsidRPr="00FE4C80" w:rsidRDefault="006C58A3" w:rsidP="006C58A3">
      <w:pPr>
        <w:pStyle w:val="Body"/>
      </w:pPr>
      <w:r w:rsidRPr="00FE4C80">
        <w:t>ARG će omogućiti zaposlenicima prijavu i odjavu radnog vremena putem digitalnih uređaja, a menadžerima omogućiti generiranje prilagodljivih izvještaja o performansama. Sustav će obuhvaćati module za evidenciju radnog vremena i reporting, koji će biti povezani s postojećim sustavima za obračun plaća. Izlazni podaci će uključivati točne izvještaje i analize učinka zaposlenika.</w:t>
      </w:r>
    </w:p>
    <w:p w14:paraId="0EED14A3" w14:textId="77777777" w:rsidR="006C58A3" w:rsidRPr="00FE4C80" w:rsidRDefault="006C58A3" w:rsidP="006C58A3">
      <w:pPr>
        <w:pStyle w:val="Heading2"/>
      </w:pPr>
      <w:bookmarkStart w:id="5" w:name="_Toc176518051"/>
      <w:r w:rsidRPr="00FE4C80">
        <w:t>Kontekst programske opreme</w:t>
      </w:r>
      <w:bookmarkEnd w:id="5"/>
    </w:p>
    <w:p w14:paraId="383D5EEC" w14:textId="77777777" w:rsidR="006C58A3" w:rsidRPr="00FE4C80" w:rsidRDefault="006C58A3" w:rsidP="006C58A3">
      <w:pPr>
        <w:pStyle w:val="Body"/>
      </w:pPr>
      <w:r w:rsidRPr="00FE4C80">
        <w:t>ARG je zasebna cjelina koja se može integrirati s postojećim HR sustavima unutar organizacije, omogućujući napredno praćenje radnog vremena i performansi. Sustav se može koristiti u različitim industrijama i organizacijama svih veličina, čime doprinosi boljoj organizaciji i učinkovitosti poslovanja.</w:t>
      </w:r>
    </w:p>
    <w:p w14:paraId="256F55EF" w14:textId="77777777" w:rsidR="006C58A3" w:rsidRPr="00FE4C80" w:rsidRDefault="006C58A3" w:rsidP="006C58A3">
      <w:pPr>
        <w:pStyle w:val="Heading2"/>
      </w:pPr>
      <w:bookmarkStart w:id="6" w:name="_Toc176518052"/>
      <w:r w:rsidRPr="00FE4C80">
        <w:t>Osnovna ograničenja</w:t>
      </w:r>
      <w:bookmarkEnd w:id="6"/>
    </w:p>
    <w:p w14:paraId="3B406F44" w14:textId="77777777" w:rsidR="006C58A3" w:rsidRPr="00FE4C80" w:rsidRDefault="006C58A3" w:rsidP="006C58A3">
      <w:pPr>
        <w:pStyle w:val="Body"/>
      </w:pPr>
      <w:r w:rsidRPr="00FE4C80">
        <w:t>Programska oprema mora biti kompatibilna s postojećim sustavima za obračun plaća i prilagodljiva različitim poslovnim modelima. Implementacija sustava mora biti izvedena unutar predviđenog budžeta i vremenskih ograničenja.</w:t>
      </w:r>
    </w:p>
    <w:p w14:paraId="135206FB" w14:textId="78330DDC" w:rsidR="002A1E4D" w:rsidRPr="00FE4C80" w:rsidRDefault="0065101A" w:rsidP="0065101A">
      <w:pPr>
        <w:pStyle w:val="Heading1"/>
      </w:pPr>
      <w:r w:rsidRPr="00FE4C80">
        <w:br w:type="page"/>
      </w:r>
      <w:bookmarkStart w:id="7" w:name="_Toc176518053"/>
      <w:r w:rsidR="00637ECA" w:rsidRPr="00FE4C80">
        <w:lastRenderedPageBreak/>
        <w:t>S</w:t>
      </w:r>
      <w:r w:rsidR="00CB6620" w:rsidRPr="00FE4C80">
        <w:t>cenarij</w:t>
      </w:r>
      <w:r w:rsidR="00637ECA" w:rsidRPr="00FE4C80">
        <w:t xml:space="preserve"> korištenja</w:t>
      </w:r>
      <w:bookmarkEnd w:id="7"/>
    </w:p>
    <w:p w14:paraId="027B70B5" w14:textId="77777777" w:rsidR="002A1E4D" w:rsidRPr="00FE4C80" w:rsidRDefault="00675082" w:rsidP="006C58A3">
      <w:pPr>
        <w:pStyle w:val="Heading2"/>
      </w:pPr>
      <w:bookmarkStart w:id="8" w:name="_Toc176518054"/>
      <w:r w:rsidRPr="00FE4C80">
        <w:t>Profil korisnika</w:t>
      </w:r>
      <w:bookmarkEnd w:id="8"/>
    </w:p>
    <w:p w14:paraId="61A060DA" w14:textId="77777777" w:rsidR="0065101A" w:rsidRPr="00FE4C80" w:rsidRDefault="0065101A" w:rsidP="00483443">
      <w:r w:rsidRPr="00FE4C80">
        <w:t>ARG će koristiti dvije glavne kategorije korisnika:</w:t>
      </w:r>
    </w:p>
    <w:p w14:paraId="48B1F8E3" w14:textId="47068EC8" w:rsidR="0065101A" w:rsidRPr="00FE4C80" w:rsidRDefault="0065101A" w:rsidP="00483443">
      <w:pPr>
        <w:numPr>
          <w:ilvl w:val="0"/>
          <w:numId w:val="22"/>
        </w:numPr>
      </w:pPr>
      <w:r w:rsidRPr="00FE4C80">
        <w:rPr>
          <w:b/>
          <w:bCs/>
        </w:rPr>
        <w:t>Zaposlenici</w:t>
      </w:r>
      <w:r w:rsidRPr="00FE4C80">
        <w:t>: Koriste sustav za prijavu i odjavu radnog vremena putem aplikacije ili web sučelja.</w:t>
      </w:r>
    </w:p>
    <w:p w14:paraId="3C948E4A" w14:textId="3F7AE7D2" w:rsidR="00993C8E" w:rsidRPr="00FE4C80" w:rsidRDefault="0065101A" w:rsidP="00993C8E">
      <w:pPr>
        <w:numPr>
          <w:ilvl w:val="0"/>
          <w:numId w:val="22"/>
        </w:numPr>
      </w:pPr>
      <w:r w:rsidRPr="00FE4C80">
        <w:rPr>
          <w:b/>
          <w:bCs/>
        </w:rPr>
        <w:t>Menadžeri</w:t>
      </w:r>
      <w:r w:rsidRPr="00FE4C80">
        <w:t>: Koriste sustav za generiranje izvještaja o performansama zaposlenika i analizu podataka.</w:t>
      </w:r>
    </w:p>
    <w:p w14:paraId="05E7A6B5" w14:textId="77777777" w:rsidR="002A1E4D" w:rsidRPr="00FE4C80" w:rsidRDefault="002A1E4D" w:rsidP="006C58A3"/>
    <w:p w14:paraId="22F323C8" w14:textId="77777777" w:rsidR="002A1E4D" w:rsidRPr="00FE4C80" w:rsidRDefault="00675082" w:rsidP="006C58A3">
      <w:pPr>
        <w:pStyle w:val="Heading2"/>
      </w:pPr>
      <w:bookmarkStart w:id="9" w:name="_Toc176518055"/>
      <w:r w:rsidRPr="00FE4C80">
        <w:t>Korisnički scenariji</w:t>
      </w:r>
      <w:bookmarkEnd w:id="9"/>
      <w:r w:rsidRPr="00FE4C80">
        <w:t xml:space="preserve"> </w:t>
      </w:r>
    </w:p>
    <w:p w14:paraId="5CDFD25F" w14:textId="7D17A743" w:rsidR="0065101A" w:rsidRPr="00FE4C80" w:rsidRDefault="0065101A" w:rsidP="00483443">
      <w:pPr>
        <w:numPr>
          <w:ilvl w:val="0"/>
          <w:numId w:val="23"/>
        </w:numPr>
      </w:pPr>
      <w:r w:rsidRPr="00FE4C80">
        <w:rPr>
          <w:rStyle w:val="Strong"/>
        </w:rPr>
        <w:t>Prijava dolaska i odlaska s posla</w:t>
      </w:r>
      <w:r w:rsidRPr="00FE4C80">
        <w:t>: Zaposlenik se prijavljuje i odjavljuje s posla putem digitalnog uređaja, a podaci se automatski pohranjuju u bazu podataka.</w:t>
      </w:r>
    </w:p>
    <w:p w14:paraId="119677A8" w14:textId="259C15DB" w:rsidR="0065101A" w:rsidRPr="00FE4C80" w:rsidRDefault="0065101A" w:rsidP="00483443">
      <w:pPr>
        <w:numPr>
          <w:ilvl w:val="0"/>
          <w:numId w:val="23"/>
        </w:numPr>
      </w:pPr>
      <w:r w:rsidRPr="00FE4C80">
        <w:rPr>
          <w:rStyle w:val="Strong"/>
        </w:rPr>
        <w:t>Generiranje izvještaja o performansama</w:t>
      </w:r>
      <w:r w:rsidRPr="00FE4C80">
        <w:t>: Menadžer odabire kriterije za izvještaj (npr. projekt, tim) i generira prilagodljivi izvještaj, koji može biti vizualiziran putem grafova.</w:t>
      </w:r>
    </w:p>
    <w:p w14:paraId="5DA1437B" w14:textId="2779B1EB" w:rsidR="002A1E4D" w:rsidRPr="00FE4C80" w:rsidRDefault="0065101A" w:rsidP="00483443">
      <w:pPr>
        <w:numPr>
          <w:ilvl w:val="0"/>
          <w:numId w:val="23"/>
        </w:numPr>
      </w:pPr>
      <w:r w:rsidRPr="00FE4C80">
        <w:rPr>
          <w:rStyle w:val="Strong"/>
        </w:rPr>
        <w:t>Integracija s obračunom plaća</w:t>
      </w:r>
      <w:r w:rsidRPr="00FE4C80">
        <w:t>: Podaci o radnom vremenu automatski se prenose u sustav za obračun plaća radi točnog izračuna plaća.</w:t>
      </w:r>
    </w:p>
    <w:p w14:paraId="6C2E7DC5" w14:textId="77777777" w:rsidR="0065101A" w:rsidRPr="00FE4C80" w:rsidRDefault="0065101A" w:rsidP="00993C8E"/>
    <w:p w14:paraId="0EA6A0A6" w14:textId="77777777" w:rsidR="002A1E4D" w:rsidRPr="00FE4C80" w:rsidRDefault="00675082" w:rsidP="006C58A3">
      <w:pPr>
        <w:pStyle w:val="Heading2"/>
      </w:pPr>
      <w:bookmarkStart w:id="10" w:name="_Toc176518056"/>
      <w:r w:rsidRPr="00FE4C80">
        <w:t>Posebni zahtjevi</w:t>
      </w:r>
      <w:bookmarkEnd w:id="10"/>
      <w:r w:rsidRPr="00FE4C80">
        <w:t xml:space="preserve"> </w:t>
      </w:r>
    </w:p>
    <w:p w14:paraId="365D389F" w14:textId="77777777" w:rsidR="00993C8E" w:rsidRPr="00FE4C80" w:rsidRDefault="00993C8E" w:rsidP="00993C8E">
      <w:pPr>
        <w:pStyle w:val="Heading3"/>
      </w:pPr>
      <w:bookmarkStart w:id="11" w:name="_Toc175737496"/>
      <w:bookmarkStart w:id="12" w:name="_Toc176079434"/>
      <w:bookmarkStart w:id="13" w:name="_Toc176518057"/>
      <w:r w:rsidRPr="00FE4C80">
        <w:t>Poslovni zahtjevi</w:t>
      </w:r>
      <w:bookmarkEnd w:id="11"/>
      <w:bookmarkEnd w:id="12"/>
      <w:bookmarkEnd w:id="13"/>
    </w:p>
    <w:p w14:paraId="3152078D" w14:textId="77777777" w:rsidR="00993C8E" w:rsidRPr="00FE4C80" w:rsidRDefault="00993C8E" w:rsidP="00993C8E">
      <w:pPr>
        <w:numPr>
          <w:ilvl w:val="0"/>
          <w:numId w:val="30"/>
        </w:numPr>
      </w:pPr>
      <w:r w:rsidRPr="00FE4C80">
        <w:t>Sustav mora omogućiti automatsku evidenciju radnog vremena zaposlenika putem digitalnih uređaja kako bi se smanjila administrativna opterećenja i povećala točnost.</w:t>
      </w:r>
    </w:p>
    <w:p w14:paraId="32F87341" w14:textId="77777777" w:rsidR="00993C8E" w:rsidRPr="00FE4C80" w:rsidRDefault="00993C8E" w:rsidP="00993C8E">
      <w:pPr>
        <w:numPr>
          <w:ilvl w:val="0"/>
          <w:numId w:val="30"/>
        </w:numPr>
      </w:pPr>
      <w:r w:rsidRPr="00FE4C80">
        <w:t>Sustav mora omogućiti generiranje izvještaja o performansama zaposlenika koji su prilagodljivi prema projektima i timovima, s ciljem poboljšanja učinkovitosti upravljanja ljudskim resursima.</w:t>
      </w:r>
    </w:p>
    <w:p w14:paraId="006A65F3" w14:textId="77777777" w:rsidR="00993C8E" w:rsidRPr="00FE4C80" w:rsidRDefault="00993C8E" w:rsidP="00993C8E"/>
    <w:p w14:paraId="0CD5CCE2" w14:textId="77777777" w:rsidR="00993C8E" w:rsidRPr="00FE4C80" w:rsidRDefault="00993C8E" w:rsidP="00993C8E">
      <w:pPr>
        <w:pStyle w:val="Heading3"/>
      </w:pPr>
      <w:bookmarkStart w:id="14" w:name="_Toc175737497"/>
      <w:bookmarkStart w:id="15" w:name="_Toc176079435"/>
      <w:bookmarkStart w:id="16" w:name="_Toc176518058"/>
      <w:r w:rsidRPr="00FE4C80">
        <w:t>Korisnički zahtjev</w:t>
      </w:r>
      <w:bookmarkEnd w:id="14"/>
      <w:r w:rsidRPr="00FE4C80">
        <w:t>i</w:t>
      </w:r>
      <w:bookmarkEnd w:id="15"/>
      <w:bookmarkEnd w:id="16"/>
    </w:p>
    <w:p w14:paraId="0121B706" w14:textId="77777777" w:rsidR="00993C8E" w:rsidRPr="00FE4C80" w:rsidRDefault="00993C8E" w:rsidP="00993C8E">
      <w:pPr>
        <w:numPr>
          <w:ilvl w:val="0"/>
          <w:numId w:val="29"/>
        </w:numPr>
      </w:pPr>
      <w:r w:rsidRPr="00FE4C80">
        <w:t>Zaposlenici moraju imati mogućnost prijavljivanja dolaska i odlaska s posla putem mobilne aplikacije ili web sučelja.</w:t>
      </w:r>
    </w:p>
    <w:p w14:paraId="057713A6" w14:textId="77777777" w:rsidR="00993C8E" w:rsidRPr="00FE4C80" w:rsidRDefault="00993C8E" w:rsidP="00993C8E">
      <w:pPr>
        <w:numPr>
          <w:ilvl w:val="0"/>
          <w:numId w:val="29"/>
        </w:numPr>
      </w:pPr>
      <w:r w:rsidRPr="00FE4C80">
        <w:t>Korisnici s ulogom menadžera moraju imati pristup prilagodljivim izvještajima o performansama tima, s mogućnošću filtriranja podataka prema različitim kriterijima (npr. projektima, vremenskim periodima).</w:t>
      </w:r>
    </w:p>
    <w:p w14:paraId="44397473" w14:textId="77777777" w:rsidR="00993C8E" w:rsidRPr="00FE4C80" w:rsidRDefault="00993C8E" w:rsidP="00993C8E">
      <w:pPr>
        <w:numPr>
          <w:ilvl w:val="0"/>
          <w:numId w:val="29"/>
        </w:numPr>
      </w:pPr>
      <w:r w:rsidRPr="00FE4C80">
        <w:t>Administrator mora imati mogućnost konfiguracije sustava, uključujući prilagodbu parametara radnog vremena i integraciju s postojećim sustavima za obračun plaća.</w:t>
      </w:r>
    </w:p>
    <w:p w14:paraId="6B3542C0" w14:textId="77777777" w:rsidR="00993C8E" w:rsidRPr="00FE4C80" w:rsidRDefault="00993C8E" w:rsidP="00993C8E"/>
    <w:p w14:paraId="754EB649" w14:textId="77777777" w:rsidR="00993C8E" w:rsidRPr="00FE4C80" w:rsidRDefault="00993C8E" w:rsidP="00993C8E">
      <w:pPr>
        <w:pStyle w:val="Heading3"/>
      </w:pPr>
      <w:bookmarkStart w:id="17" w:name="_Toc175737498"/>
      <w:bookmarkStart w:id="18" w:name="_Toc176079436"/>
      <w:bookmarkStart w:id="19" w:name="_Toc176518059"/>
      <w:r w:rsidRPr="00FE4C80">
        <w:t>Funkcionalni zahtjevi</w:t>
      </w:r>
      <w:bookmarkEnd w:id="17"/>
      <w:bookmarkEnd w:id="18"/>
      <w:bookmarkEnd w:id="19"/>
    </w:p>
    <w:p w14:paraId="67B3F625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omogućiti prijavljivanje radnog vremena zaposlenika putem digitalnih uređaja (npr. mobilni telefon, računalo).</w:t>
      </w:r>
    </w:p>
    <w:p w14:paraId="7DF6CB5F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automatski generirati izvještaje o radnom vremenu, uključujući prekovremene sate i odsutnosti.</w:t>
      </w:r>
    </w:p>
    <w:p w14:paraId="7FE4E4DB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omogućiti prilagodbu izvještaja o performansama zaposlenika prema različitim kriterijima, poput projekta, odjela ili individualnih ciljeva.</w:t>
      </w:r>
    </w:p>
    <w:p w14:paraId="0B2CB4C0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t>Sustav mora integrirati podatke o radnom vremenu s postojećim sustavima za obračun plaća kako bi se omogućio točan obračun plaća.</w:t>
      </w:r>
    </w:p>
    <w:p w14:paraId="4D1EE1B9" w14:textId="77777777" w:rsidR="00993C8E" w:rsidRPr="00FE4C80" w:rsidRDefault="00993C8E" w:rsidP="00993C8E">
      <w:pPr>
        <w:numPr>
          <w:ilvl w:val="0"/>
          <w:numId w:val="27"/>
        </w:numPr>
      </w:pPr>
      <w:r w:rsidRPr="00FE4C80">
        <w:lastRenderedPageBreak/>
        <w:t>Sustav mora omogućiti vizualizaciju podataka u obliku grafova i dijagrama kako bi olakšao analizu i donošenje odluka.</w:t>
      </w:r>
    </w:p>
    <w:p w14:paraId="34C643FC" w14:textId="77777777" w:rsidR="00993C8E" w:rsidRPr="00FE4C80" w:rsidRDefault="00993C8E" w:rsidP="00993C8E">
      <w:pPr>
        <w:pStyle w:val="Heading3"/>
      </w:pPr>
      <w:bookmarkStart w:id="20" w:name="_bookmark4"/>
      <w:bookmarkStart w:id="21" w:name="_Toc175737499"/>
      <w:bookmarkStart w:id="22" w:name="_Toc176079437"/>
      <w:bookmarkStart w:id="23" w:name="_Toc176518060"/>
      <w:bookmarkEnd w:id="20"/>
      <w:r w:rsidRPr="00FE4C80">
        <w:t>Nefunkcionalni zahtjevi</w:t>
      </w:r>
      <w:bookmarkEnd w:id="21"/>
      <w:bookmarkEnd w:id="22"/>
      <w:bookmarkEnd w:id="23"/>
    </w:p>
    <w:p w14:paraId="352AE2DB" w14:textId="77777777" w:rsidR="00993C8E" w:rsidRPr="00FE4C80" w:rsidRDefault="00993C8E" w:rsidP="00993C8E">
      <w:pPr>
        <w:numPr>
          <w:ilvl w:val="0"/>
          <w:numId w:val="28"/>
        </w:numPr>
      </w:pPr>
      <w:r w:rsidRPr="00FE4C80">
        <w:t>Sustav mora podržavati najmanje 1000 istovremenih korisnika bez degradacije performansi.</w:t>
      </w:r>
    </w:p>
    <w:p w14:paraId="494DA9E6" w14:textId="77777777" w:rsidR="00993C8E" w:rsidRPr="00FE4C80" w:rsidRDefault="00993C8E" w:rsidP="00993C8E">
      <w:pPr>
        <w:numPr>
          <w:ilvl w:val="0"/>
          <w:numId w:val="28"/>
        </w:numPr>
      </w:pPr>
      <w:r w:rsidRPr="00FE4C80">
        <w:t>Sustav mora biti dostupan 99.9% vremena tijekom radnog tjedna (ponedjeljak-petak), uz maksimalno vrijeme oporavka od 1 sata u slučaju nepredviđenih prekida.</w:t>
      </w:r>
    </w:p>
    <w:p w14:paraId="40F9BC42" w14:textId="77777777" w:rsidR="008B09EE" w:rsidRPr="00FE4C80" w:rsidRDefault="008B09EE" w:rsidP="006C58A3"/>
    <w:p w14:paraId="47B813B5" w14:textId="77777777" w:rsidR="002A1E4D" w:rsidRPr="00FE4C80" w:rsidRDefault="00675082" w:rsidP="006C58A3">
      <w:pPr>
        <w:pStyle w:val="Heading1"/>
      </w:pPr>
      <w:bookmarkStart w:id="24" w:name="_Toc176518061"/>
      <w:r w:rsidRPr="00FE4C80">
        <w:t>Model i opis podataka</w:t>
      </w:r>
      <w:bookmarkEnd w:id="24"/>
    </w:p>
    <w:p w14:paraId="1B0D0F86" w14:textId="77777777" w:rsidR="002A1E4D" w:rsidRPr="00FE4C80" w:rsidRDefault="00675082" w:rsidP="006C58A3">
      <w:pPr>
        <w:pStyle w:val="Heading2"/>
      </w:pPr>
      <w:bookmarkStart w:id="25" w:name="_Toc176518062"/>
      <w:r w:rsidRPr="00FE4C80">
        <w:t>Opis podataka</w:t>
      </w:r>
      <w:bookmarkEnd w:id="25"/>
    </w:p>
    <w:p w14:paraId="6A017108" w14:textId="1B05C063" w:rsidR="002A1E4D" w:rsidRPr="00FE4C80" w:rsidRDefault="0065101A" w:rsidP="0065101A">
      <w:r w:rsidRPr="00FE4C80">
        <w:t>ARG upravlja podacima o radnom vremenu, podacima o zaposlenicima, te podacima o projektima i timovima unutar organizacije.</w:t>
      </w:r>
    </w:p>
    <w:p w14:paraId="40A49F1B" w14:textId="77777777" w:rsidR="00483443" w:rsidRPr="00FE4C80" w:rsidRDefault="00483443" w:rsidP="0065101A"/>
    <w:p w14:paraId="545A323F" w14:textId="77777777" w:rsidR="009D6306" w:rsidRPr="00FE4C80" w:rsidRDefault="00EF2F37" w:rsidP="009D6306">
      <w:pPr>
        <w:pStyle w:val="Heading3"/>
      </w:pPr>
      <w:bookmarkStart w:id="26" w:name="_Toc176518063"/>
      <w:r w:rsidRPr="00FE4C80">
        <w:t>Podatkovni objekti</w:t>
      </w:r>
      <w:bookmarkEnd w:id="26"/>
    </w:p>
    <w:p w14:paraId="048D6C77" w14:textId="426A6F97" w:rsidR="00483443" w:rsidRPr="00FE4C80" w:rsidRDefault="00483443" w:rsidP="00483443">
      <w:r w:rsidRPr="00FE4C80">
        <w:rPr>
          <w:rStyle w:val="Strong"/>
        </w:rPr>
        <w:t>Zaposlenik</w:t>
      </w:r>
      <w:r w:rsidRPr="00FE4C80">
        <w:t xml:space="preserve">: ID, Ime, Prezime, </w:t>
      </w:r>
      <w:r w:rsidR="00ED4C46" w:rsidRPr="00FE4C80">
        <w:t>Tim ID</w:t>
      </w:r>
    </w:p>
    <w:p w14:paraId="4086C53B" w14:textId="41B8C9E9" w:rsidR="00483443" w:rsidRPr="00FE4C80" w:rsidRDefault="00483443" w:rsidP="00483443">
      <w:r w:rsidRPr="00FE4C80">
        <w:rPr>
          <w:rStyle w:val="Strong"/>
        </w:rPr>
        <w:t>Radno vrijeme</w:t>
      </w:r>
      <w:r w:rsidRPr="00FE4C80">
        <w:t>: ID, Zaposlenik ID, Vrijeme dolaska, Vrijeme odlaska, Prekovremeni rad</w:t>
      </w:r>
    </w:p>
    <w:p w14:paraId="0D494486" w14:textId="118795DC" w:rsidR="00483443" w:rsidRPr="00FE4C80" w:rsidRDefault="00483443" w:rsidP="00483443">
      <w:r w:rsidRPr="00FE4C80">
        <w:rPr>
          <w:rStyle w:val="Strong"/>
        </w:rPr>
        <w:t>Projekt</w:t>
      </w:r>
      <w:r w:rsidRPr="00FE4C80">
        <w:t>: ID, Naziv, Opis</w:t>
      </w:r>
    </w:p>
    <w:p w14:paraId="62070915" w14:textId="7B2BB730" w:rsidR="009D6306" w:rsidRPr="00FE4C80" w:rsidRDefault="00483443" w:rsidP="00483443">
      <w:r w:rsidRPr="00FE4C80">
        <w:rPr>
          <w:rStyle w:val="Strong"/>
        </w:rPr>
        <w:t>Tim</w:t>
      </w:r>
      <w:r w:rsidRPr="00FE4C80">
        <w:t>: ID, Naziv, Opis, Projekt ID</w:t>
      </w:r>
      <w:r w:rsidR="005444F5" w:rsidRPr="00FE4C80">
        <w:t>s</w:t>
      </w:r>
    </w:p>
    <w:p w14:paraId="315CF09B" w14:textId="77777777" w:rsidR="00483443" w:rsidRPr="00FE4C80" w:rsidRDefault="00483443" w:rsidP="00483443"/>
    <w:p w14:paraId="42F466A3" w14:textId="77777777" w:rsidR="009D6306" w:rsidRPr="00FE4C80" w:rsidRDefault="006B5012" w:rsidP="009D6306">
      <w:pPr>
        <w:pStyle w:val="Heading3"/>
      </w:pPr>
      <w:bookmarkStart w:id="27" w:name="_Toc176518064"/>
      <w:r w:rsidRPr="00FE4C80">
        <w:t>Veze</w:t>
      </w:r>
      <w:bookmarkEnd w:id="27"/>
    </w:p>
    <w:p w14:paraId="1663D7BB" w14:textId="0DC88C16" w:rsidR="005B3FA3" w:rsidRPr="00FE4C80" w:rsidRDefault="005B3FA3" w:rsidP="005B3FA3">
      <w:r w:rsidRPr="00FE4C80">
        <w:rPr>
          <w:rStyle w:val="Strong"/>
        </w:rPr>
        <w:t>Zaposlenik</w:t>
      </w:r>
      <w:r w:rsidRPr="00FE4C80">
        <w:t xml:space="preserve"> -&gt; </w:t>
      </w:r>
      <w:r w:rsidRPr="00FE4C80">
        <w:rPr>
          <w:rStyle w:val="Strong"/>
        </w:rPr>
        <w:t>Radno vrijeme</w:t>
      </w:r>
      <w:r w:rsidRPr="00FE4C80">
        <w:t>: Jedan zaposlenik ima više zapisa radnog vremena.</w:t>
      </w:r>
    </w:p>
    <w:p w14:paraId="4704F72E" w14:textId="187EB710" w:rsidR="005B3FA3" w:rsidRPr="00FE4C80" w:rsidRDefault="005B3FA3" w:rsidP="005B3FA3">
      <w:r w:rsidRPr="00FE4C80">
        <w:rPr>
          <w:rStyle w:val="Strong"/>
        </w:rPr>
        <w:t>Tim</w:t>
      </w:r>
      <w:r w:rsidRPr="00FE4C80">
        <w:t xml:space="preserve"> -&gt; </w:t>
      </w:r>
      <w:r w:rsidRPr="00FE4C80">
        <w:rPr>
          <w:rStyle w:val="Strong"/>
        </w:rPr>
        <w:t>Zaposlenik</w:t>
      </w:r>
      <w:r w:rsidRPr="00FE4C80">
        <w:t>: Jedan tim može imati više zaposlenika</w:t>
      </w:r>
    </w:p>
    <w:p w14:paraId="248B8757" w14:textId="77777777" w:rsidR="005B3FA3" w:rsidRPr="00FE4C80" w:rsidRDefault="005B3FA3" w:rsidP="005B3FA3">
      <w:r w:rsidRPr="00FE4C80">
        <w:rPr>
          <w:rStyle w:val="Strong"/>
        </w:rPr>
        <w:t>Projekt</w:t>
      </w:r>
      <w:r w:rsidRPr="00FE4C80">
        <w:t xml:space="preserve"> -&gt; </w:t>
      </w:r>
      <w:r w:rsidRPr="00FE4C80">
        <w:rPr>
          <w:rStyle w:val="Strong"/>
        </w:rPr>
        <w:t>Tim</w:t>
      </w:r>
      <w:r w:rsidRPr="00FE4C80">
        <w:t>: Projekt može imati više timova.</w:t>
      </w:r>
    </w:p>
    <w:p w14:paraId="69472E67" w14:textId="77777777" w:rsidR="009D6306" w:rsidRPr="00FE4C80" w:rsidRDefault="009D6306" w:rsidP="009D6306">
      <w:pPr>
        <w:pStyle w:val="Heading3"/>
      </w:pPr>
      <w:bookmarkStart w:id="28" w:name="_Toc176518065"/>
      <w:r w:rsidRPr="00FE4C80">
        <w:t xml:space="preserve">Kompletni </w:t>
      </w:r>
      <w:r w:rsidR="00E6231A" w:rsidRPr="00FE4C80">
        <w:t>model podataka</w:t>
      </w:r>
      <w:bookmarkEnd w:id="28"/>
    </w:p>
    <w:p w14:paraId="337EA570" w14:textId="168B9343" w:rsidR="002A1E4D" w:rsidRPr="00FE4C80" w:rsidRDefault="006C2B26" w:rsidP="002A1E4D">
      <w:r w:rsidRPr="00FE4C80">
        <w:rPr>
          <w:noProof/>
        </w:rPr>
        <w:drawing>
          <wp:inline distT="0" distB="0" distL="0" distR="0" wp14:anchorId="575B8572" wp14:editId="5B7FCDE5">
            <wp:extent cx="5734050" cy="3209925"/>
            <wp:effectExtent l="0" t="0" r="0" b="0"/>
            <wp:docPr id="1" name="Picture 8" descr="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Database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7E8D" w14:textId="77777777" w:rsidR="00E6231A" w:rsidRPr="00FE4C80" w:rsidRDefault="00E6231A" w:rsidP="00E6231A">
      <w:pPr>
        <w:pStyle w:val="Heading3"/>
      </w:pPr>
      <w:bookmarkStart w:id="29" w:name="_Toc176518066"/>
      <w:r w:rsidRPr="00FE4C80">
        <w:lastRenderedPageBreak/>
        <w:t>Rječnik podataka</w:t>
      </w:r>
      <w:bookmarkEnd w:id="29"/>
    </w:p>
    <w:p w14:paraId="3B2D3B7C" w14:textId="2FFB4FB3" w:rsidR="00E6231A" w:rsidRPr="00FE4C80" w:rsidRDefault="005B3FA3" w:rsidP="002A1E4D">
      <w:r w:rsidRPr="00FE4C80">
        <w:t>id – jednoznačno određuje objekt (zaposlenika, tim, projekt ili radno vrijeme)</w:t>
      </w:r>
    </w:p>
    <w:p w14:paraId="432777B5" w14:textId="3C8176E6" w:rsidR="005B3FA3" w:rsidRPr="00FE4C80" w:rsidRDefault="005B3FA3" w:rsidP="002A1E4D">
      <w:pPr>
        <w:rPr>
          <w:b/>
          <w:bCs/>
        </w:rPr>
      </w:pPr>
      <w:r w:rsidRPr="00FE4C80">
        <w:rPr>
          <w:b/>
          <w:bCs/>
        </w:rPr>
        <w:t>TeamSheet</w:t>
      </w:r>
    </w:p>
    <w:p w14:paraId="65677436" w14:textId="77E8D5B3" w:rsidR="005B3FA3" w:rsidRPr="00FE4C80" w:rsidRDefault="005B3FA3" w:rsidP="002A1E4D">
      <w:r w:rsidRPr="00FE4C80">
        <w:t>workerId – strani ključ unutar tablice radnog vremena koja predstavlja vezanog zaposlenika</w:t>
      </w:r>
    </w:p>
    <w:p w14:paraId="5662DF07" w14:textId="1B21B844" w:rsidR="005B3FA3" w:rsidRPr="00FE4C80" w:rsidRDefault="005B3FA3" w:rsidP="002A1E4D">
      <w:r w:rsidRPr="00FE4C80">
        <w:t>startTime – pocetak radnog vremena</w:t>
      </w:r>
    </w:p>
    <w:p w14:paraId="53403A5D" w14:textId="09EC8CCF" w:rsidR="005B3FA3" w:rsidRPr="00FE4C80" w:rsidRDefault="005B3FA3" w:rsidP="002A1E4D">
      <w:r w:rsidRPr="00FE4C80">
        <w:t>endTime – vrijeme kada je smjena radnika zavrpila</w:t>
      </w:r>
    </w:p>
    <w:p w14:paraId="5715BD8C" w14:textId="132599B7" w:rsidR="005B3FA3" w:rsidRPr="00FE4C80" w:rsidRDefault="005B3FA3" w:rsidP="002A1E4D">
      <w:r w:rsidRPr="00FE4C80">
        <w:t>overTime- vrijeme koje je zaposlenik radio preko 7 sati</w:t>
      </w:r>
    </w:p>
    <w:p w14:paraId="21554485" w14:textId="50C41800" w:rsidR="005B3FA3" w:rsidRPr="00FE4C80" w:rsidRDefault="005B3FA3" w:rsidP="002A1E4D">
      <w:pPr>
        <w:rPr>
          <w:b/>
          <w:bCs/>
        </w:rPr>
      </w:pPr>
      <w:r w:rsidRPr="00FE4C80">
        <w:rPr>
          <w:b/>
          <w:bCs/>
        </w:rPr>
        <w:t>Worker</w:t>
      </w:r>
    </w:p>
    <w:p w14:paraId="61964D1E" w14:textId="09966FD0" w:rsidR="005B3FA3" w:rsidRPr="00FE4C80" w:rsidRDefault="005B3FA3" w:rsidP="002A1E4D">
      <w:r w:rsidRPr="00FE4C80">
        <w:t>teamId – strani ključ unutar tavlice zaposlenik koji predstavlja kojem timu on pripada</w:t>
      </w:r>
    </w:p>
    <w:p w14:paraId="679B1F1C" w14:textId="0AF965AB" w:rsidR="005B3FA3" w:rsidRPr="00FE4C80" w:rsidRDefault="005B3FA3" w:rsidP="002A1E4D">
      <w:r w:rsidRPr="00FE4C80">
        <w:t>name – ime radnika</w:t>
      </w:r>
    </w:p>
    <w:p w14:paraId="6DA30373" w14:textId="6C76040D" w:rsidR="005B3FA3" w:rsidRPr="00FE4C80" w:rsidRDefault="005B3FA3" w:rsidP="002A1E4D">
      <w:r w:rsidRPr="00FE4C80">
        <w:t>surname – prezime radnika</w:t>
      </w:r>
    </w:p>
    <w:p w14:paraId="6B7DF6FB" w14:textId="306BE28E" w:rsidR="005B3FA3" w:rsidRPr="00FE4C80" w:rsidRDefault="005B3FA3" w:rsidP="002A1E4D">
      <w:r w:rsidRPr="00FE4C80">
        <w:t>adress – adresa stanovanja</w:t>
      </w:r>
    </w:p>
    <w:p w14:paraId="4D347615" w14:textId="18959E09" w:rsidR="005B3FA3" w:rsidRPr="00FE4C80" w:rsidRDefault="005B3FA3" w:rsidP="002A1E4D">
      <w:r w:rsidRPr="00FE4C80">
        <w:t>workTime</w:t>
      </w:r>
      <w:r w:rsidR="005444F5" w:rsidRPr="00FE4C80">
        <w:t xml:space="preserve"> – ukupno radno vrijeme</w:t>
      </w:r>
    </w:p>
    <w:p w14:paraId="2A1F5B94" w14:textId="750DA921" w:rsidR="005444F5" w:rsidRPr="00FE4C80" w:rsidRDefault="005444F5" w:rsidP="002A1E4D">
      <w:pPr>
        <w:rPr>
          <w:b/>
          <w:bCs/>
        </w:rPr>
      </w:pPr>
      <w:r w:rsidRPr="00FE4C80">
        <w:rPr>
          <w:b/>
          <w:bCs/>
        </w:rPr>
        <w:t>Team</w:t>
      </w:r>
    </w:p>
    <w:p w14:paraId="6ACFD87F" w14:textId="5271DE99" w:rsidR="005444F5" w:rsidRPr="00FE4C80" w:rsidRDefault="005444F5" w:rsidP="002A1E4D">
      <w:r w:rsidRPr="00FE4C80">
        <w:t>name – ime tima</w:t>
      </w:r>
    </w:p>
    <w:p w14:paraId="0D96B116" w14:textId="64F9DD23" w:rsidR="005444F5" w:rsidRPr="00FE4C80" w:rsidRDefault="005444F5" w:rsidP="002A1E4D">
      <w:r w:rsidRPr="00FE4C80">
        <w:t>description – opis tima</w:t>
      </w:r>
    </w:p>
    <w:p w14:paraId="44377706" w14:textId="6E6CF035" w:rsidR="005444F5" w:rsidRPr="00FE4C80" w:rsidRDefault="005444F5" w:rsidP="002A1E4D">
      <w:r w:rsidRPr="00FE4C80">
        <w:t>projectIds – strani ključevi koji opisuju na kojim projektima tim radi</w:t>
      </w:r>
    </w:p>
    <w:p w14:paraId="4CD347CA" w14:textId="3946C88C" w:rsidR="005444F5" w:rsidRPr="00FE4C80" w:rsidRDefault="005444F5" w:rsidP="002A1E4D">
      <w:r w:rsidRPr="00FE4C80">
        <w:rPr>
          <w:b/>
          <w:bCs/>
        </w:rPr>
        <w:t>Project</w:t>
      </w:r>
    </w:p>
    <w:p w14:paraId="400019F4" w14:textId="4CDFB693" w:rsidR="005444F5" w:rsidRPr="00FE4C80" w:rsidRDefault="005444F5" w:rsidP="002A1E4D">
      <w:r w:rsidRPr="00FE4C80">
        <w:t>name – ime projekta</w:t>
      </w:r>
    </w:p>
    <w:p w14:paraId="541CC7C4" w14:textId="77777777" w:rsidR="00993C8E" w:rsidRPr="00FE4C80" w:rsidRDefault="005444F5" w:rsidP="00993C8E">
      <w:r w:rsidRPr="00FE4C80">
        <w:t>description – opis projekta</w:t>
      </w:r>
    </w:p>
    <w:p w14:paraId="4E306184" w14:textId="77777777" w:rsidR="00993C8E" w:rsidRPr="00FE4C80" w:rsidRDefault="00993C8E" w:rsidP="00993C8E"/>
    <w:p w14:paraId="7FC98197" w14:textId="66FEB2C3" w:rsidR="002A1E4D" w:rsidRPr="00FE4C80" w:rsidRDefault="00E6231A" w:rsidP="00993C8E">
      <w:pPr>
        <w:pStyle w:val="Heading1"/>
      </w:pPr>
      <w:bookmarkStart w:id="30" w:name="_Toc176518067"/>
      <w:r w:rsidRPr="00FE4C80">
        <w:t>Opis i model funkcionalnosti</w:t>
      </w:r>
      <w:bookmarkEnd w:id="30"/>
      <w:r w:rsidRPr="00FE4C80">
        <w:t xml:space="preserve"> </w:t>
      </w:r>
    </w:p>
    <w:p w14:paraId="360CD20E" w14:textId="77777777" w:rsidR="00632043" w:rsidRPr="00FE4C80" w:rsidRDefault="00632043" w:rsidP="00632043">
      <w:r w:rsidRPr="00FE4C80">
        <w:t>Ovo poglavlje daje pregled osnovnih funkcionalnosti programske opreme "Activity Report Generator" (ARG). Cilj je osigurati jasan i detaljan opis svakog modula unutar sustava, kako bi se osiguralo da sve funkcionalnosti ispunjavaju poslovne zahtjeve i pružaju optimalnu podršku korisnicima. Svaka funkcionalnost je opisana kroz njene prioritete, način rada, sučelje te dijagram tijeka, što omogućava bolje razumijevanje i lakšu implementaciju.</w:t>
      </w:r>
    </w:p>
    <w:p w14:paraId="24E329F8" w14:textId="77777777" w:rsidR="00632043" w:rsidRPr="00FE4C80" w:rsidRDefault="00632043" w:rsidP="00632043">
      <w:r w:rsidRPr="00FE4C80">
        <w:t>Funkcionalnosti ARG-a podijeljene su na nekoliko ključnih modula, uključujući Evidenciju radnog vremena, Obradu radnog vremena, Generiranje izvještaja, te administracijske funkcije poput upravljanja korisnicima i integracije s drugim sustavima. Ovi moduli zajednički omogućavaju cjelovito upravljanje radnim vremenom i praćenjem performansi unutar organizacije.</w:t>
      </w:r>
    </w:p>
    <w:p w14:paraId="1CC48DD4" w14:textId="7906BC5D" w:rsidR="002A1E4D" w:rsidRPr="00FE4C80" w:rsidRDefault="00E6231A" w:rsidP="00BD06C7">
      <w:pPr>
        <w:pStyle w:val="Heading2"/>
      </w:pPr>
      <w:bookmarkStart w:id="31" w:name="_Toc176518068"/>
      <w:r w:rsidRPr="00FE4C80">
        <w:t xml:space="preserve">Opis funkcije </w:t>
      </w:r>
      <w:r w:rsidR="002D5700" w:rsidRPr="00FE4C80">
        <w:t>Evidencija radnog vremena</w:t>
      </w:r>
      <w:bookmarkEnd w:id="31"/>
    </w:p>
    <w:p w14:paraId="17316F8B" w14:textId="47654D83" w:rsidR="00632043" w:rsidRPr="00FE4C80" w:rsidRDefault="00632043" w:rsidP="00632043">
      <w:r w:rsidRPr="00FE4C80">
        <w:t>Funkcija "Evidencija radnog vremena" je jedna od ključnih funkcionalnosti sustava ARG i ima visok prioritet. Ova funkcija omogućava zaposlenicima da na jednostavan i brz način evidentiraju svoje radno vrijeme putem digitalnih uređaja kao što su mobilni telefoni ili računala. Precizna evidencija radnog vremena je osnovna funkcionalnost koja osigurava točne podatke za obračun plaća i analizu produktivnosti.</w:t>
      </w:r>
    </w:p>
    <w:p w14:paraId="5DF02735" w14:textId="18173F5B" w:rsidR="00B50A93" w:rsidRPr="00FE4C80" w:rsidRDefault="00B50A93" w:rsidP="00993C8E">
      <w:pPr>
        <w:pStyle w:val="Heading3"/>
      </w:pPr>
      <w:bookmarkStart w:id="32" w:name="_Toc176518069"/>
      <w:r w:rsidRPr="00FE4C80">
        <w:t>Opis</w:t>
      </w:r>
      <w:r w:rsidR="00E60EE9" w:rsidRPr="00FE4C80">
        <w:t xml:space="preserve"> funkcije </w:t>
      </w:r>
      <w:r w:rsidR="002D5700" w:rsidRPr="00FE4C80">
        <w:t>Evidencija radnog vremena</w:t>
      </w:r>
      <w:r w:rsidRPr="00FE4C80">
        <w:t xml:space="preserve"> </w:t>
      </w:r>
      <w:r w:rsidR="004008E4" w:rsidRPr="00FE4C80">
        <w:t>i prioriteti</w:t>
      </w:r>
      <w:bookmarkEnd w:id="32"/>
    </w:p>
    <w:p w14:paraId="323324B3" w14:textId="1DE8920C" w:rsidR="00B50A93" w:rsidRPr="00FE4C80" w:rsidRDefault="00632043" w:rsidP="00632043">
      <w:r w:rsidRPr="00FE4C80">
        <w:t xml:space="preserve">Funkcija omogućava zaposlenicima prijavu dolaska i odlaska s posla kroz jednostavno sučelje. Ova funkcija ima visok prioritet jer je neophodna za točno praćenje radnih sati, što je ključno za ispravan obračun plaća, ali i za praćenje prekovremenog rada i izostanaka. </w:t>
      </w:r>
    </w:p>
    <w:p w14:paraId="6F13A78A" w14:textId="51F51CED" w:rsidR="002A1E4D" w:rsidRPr="00FE4C80" w:rsidRDefault="00E60EE9" w:rsidP="00993C8E">
      <w:pPr>
        <w:pStyle w:val="Heading3"/>
      </w:pPr>
      <w:bookmarkStart w:id="33" w:name="_Toc176518070"/>
      <w:r w:rsidRPr="00FE4C80">
        <w:lastRenderedPageBreak/>
        <w:t xml:space="preserve">Dijagram tijeka funkcije </w:t>
      </w:r>
      <w:r w:rsidR="002D5700" w:rsidRPr="00FE4C80">
        <w:t>Evidencija radnog vremena</w:t>
      </w:r>
      <w:bookmarkEnd w:id="33"/>
    </w:p>
    <w:p w14:paraId="600F4208" w14:textId="1F7FCF61" w:rsidR="007D5537" w:rsidRPr="00FE4C80" w:rsidRDefault="006C2B26" w:rsidP="002A1E4D">
      <w:r w:rsidRPr="00FE4C80">
        <w:rPr>
          <w:noProof/>
        </w:rPr>
        <w:drawing>
          <wp:inline distT="0" distB="0" distL="0" distR="0" wp14:anchorId="63468012" wp14:editId="75774869">
            <wp:extent cx="5734050" cy="4438650"/>
            <wp:effectExtent l="0" t="0" r="0" b="0"/>
            <wp:docPr id="2" name="Picture 7" descr="Dijagram tijeka funkcije za evidenciju radnog vrem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Dijagram tijeka funkcije za evidenciju radnog vreme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1222" w14:textId="0C778389" w:rsidR="002A1E4D" w:rsidRPr="00FE4C80" w:rsidRDefault="00E60EE9" w:rsidP="00993C8E">
      <w:pPr>
        <w:pStyle w:val="Heading3"/>
      </w:pPr>
      <w:bookmarkStart w:id="34" w:name="_Toc176518071"/>
      <w:r w:rsidRPr="00FE4C80">
        <w:t xml:space="preserve">Opis sučelja funkcije </w:t>
      </w:r>
      <w:r w:rsidR="002D5700" w:rsidRPr="00FE4C80">
        <w:t>Evidencija radnog vremena</w:t>
      </w:r>
      <w:bookmarkEnd w:id="34"/>
    </w:p>
    <w:p w14:paraId="74758B66" w14:textId="1929BDE2" w:rsidR="007D5537" w:rsidRPr="00FE4C80" w:rsidRDefault="00BD06C7" w:rsidP="00E60EE9">
      <w:r w:rsidRPr="00FE4C80">
        <w:t>Sučelje za zaposlenika je sasvim jednostavno sa 2 gumba za prijavu početka i kraja radnog vremena te informacijama o radnom danu.</w:t>
      </w:r>
    </w:p>
    <w:p w14:paraId="5C8A6163" w14:textId="77777777" w:rsidR="002A1E4D" w:rsidRPr="00FE4C80" w:rsidRDefault="002A1E4D" w:rsidP="002A1E4D"/>
    <w:p w14:paraId="09DABB4E" w14:textId="5DBD6A7A" w:rsidR="00BD06C7" w:rsidRPr="00FE4C80" w:rsidRDefault="00BD06C7" w:rsidP="00993C8E">
      <w:pPr>
        <w:pStyle w:val="Heading2"/>
      </w:pPr>
      <w:bookmarkStart w:id="35" w:name="_Toc176518072"/>
      <w:r w:rsidRPr="00FE4C80">
        <w:t>Opis funkcije Obrada radnih vremena</w:t>
      </w:r>
      <w:bookmarkEnd w:id="35"/>
    </w:p>
    <w:p w14:paraId="39E99546" w14:textId="7DC46A33" w:rsidR="00BD06C7" w:rsidRPr="00FE4C80" w:rsidRDefault="00BD06C7" w:rsidP="00993C8E">
      <w:pPr>
        <w:pStyle w:val="Heading3"/>
      </w:pPr>
      <w:bookmarkStart w:id="36" w:name="_Toc176518073"/>
      <w:r w:rsidRPr="00FE4C80">
        <w:t>Opis funkcije Obrade radnih vremena i prioriteti</w:t>
      </w:r>
      <w:bookmarkEnd w:id="36"/>
    </w:p>
    <w:p w14:paraId="56466A9D" w14:textId="5BC6E0CD" w:rsidR="00BD06C7" w:rsidRPr="00FE4C80" w:rsidRDefault="00BD06C7" w:rsidP="00BD06C7">
      <w:r w:rsidRPr="00FE4C80">
        <w:t>Ova funkcija omogućava menadžerima obračun radnog vremena i zaposlenikovih plaća. Funkcija ima visok prioritet jer osigurava osnovnu funkcionalnost sustava.</w:t>
      </w:r>
    </w:p>
    <w:p w14:paraId="1F5AC910" w14:textId="77777777" w:rsidR="00BD06C7" w:rsidRPr="00FE4C80" w:rsidRDefault="00BD06C7" w:rsidP="00BD06C7"/>
    <w:p w14:paraId="3F63BF8D" w14:textId="7100510F" w:rsidR="00BD06C7" w:rsidRPr="00FE4C80" w:rsidRDefault="00BD06C7" w:rsidP="00BD06C7">
      <w:pPr>
        <w:pStyle w:val="Heading3"/>
      </w:pPr>
      <w:bookmarkStart w:id="37" w:name="_Toc176518074"/>
      <w:r w:rsidRPr="00FE4C80">
        <w:lastRenderedPageBreak/>
        <w:t>Dijagram tijeka funkcije Obrade radnih vremena</w:t>
      </w:r>
      <w:bookmarkEnd w:id="37"/>
    </w:p>
    <w:p w14:paraId="70B85870" w14:textId="5BA5717F" w:rsidR="00BD06C7" w:rsidRPr="00FE4C80" w:rsidRDefault="006C2B26" w:rsidP="00BD06C7">
      <w:r w:rsidRPr="00FE4C80">
        <w:rPr>
          <w:noProof/>
        </w:rPr>
        <w:drawing>
          <wp:inline distT="0" distB="0" distL="0" distR="0" wp14:anchorId="54101DBB" wp14:editId="0D320D07">
            <wp:extent cx="3609975" cy="7620000"/>
            <wp:effectExtent l="0" t="0" r="0" b="0"/>
            <wp:docPr id="3" name="Picture 6" descr="Dijagram tijeka funkcije za obrade radnih vrem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ijagram tijeka funkcije za obrade radnih vreme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76CC" w14:textId="1419D5C4" w:rsidR="00BD06C7" w:rsidRPr="00FE4C80" w:rsidRDefault="002779D4" w:rsidP="002779D4">
      <w:pPr>
        <w:pStyle w:val="Heading2"/>
      </w:pPr>
      <w:bookmarkStart w:id="38" w:name="_Toc176518075"/>
      <w:r w:rsidRPr="00FE4C80">
        <w:lastRenderedPageBreak/>
        <w:t>Dijagram dekompozicije funkcija</w:t>
      </w:r>
      <w:bookmarkEnd w:id="38"/>
    </w:p>
    <w:p w14:paraId="748ED3B0" w14:textId="61B84D9D" w:rsidR="00BD06C7" w:rsidRPr="00FE4C80" w:rsidRDefault="006C2B26" w:rsidP="00BD06C7">
      <w:r w:rsidRPr="00FE4C80">
        <w:rPr>
          <w:noProof/>
        </w:rPr>
        <w:drawing>
          <wp:inline distT="0" distB="0" distL="0" distR="0" wp14:anchorId="0104D601" wp14:editId="2DB1B39C">
            <wp:extent cx="5734050" cy="3381375"/>
            <wp:effectExtent l="0" t="0" r="0" b="0"/>
            <wp:docPr id="4" name="Picture 5" descr="Dijagram dekompozicije funkc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Dijagram dekompozicije funkci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C8CF" w14:textId="77777777" w:rsidR="002779D4" w:rsidRPr="00FE4C80" w:rsidRDefault="002779D4" w:rsidP="00BD06C7"/>
    <w:p w14:paraId="54E089B4" w14:textId="77777777" w:rsidR="002A1E4D" w:rsidRPr="00FE4C80" w:rsidRDefault="00A66529" w:rsidP="009F7269">
      <w:pPr>
        <w:pStyle w:val="Heading1"/>
      </w:pPr>
      <w:bookmarkStart w:id="39" w:name="_Toc176518076"/>
      <w:r w:rsidRPr="00FE4C80">
        <w:t>Ponašajni model</w:t>
      </w:r>
      <w:bookmarkEnd w:id="39"/>
    </w:p>
    <w:p w14:paraId="6A7F7395" w14:textId="77777777" w:rsidR="002A1E4D" w:rsidRPr="00FE4C80" w:rsidRDefault="00A66529" w:rsidP="002A1E4D">
      <w:pPr>
        <w:pStyle w:val="Heading2"/>
      </w:pPr>
      <w:bookmarkStart w:id="40" w:name="_Toc176518077"/>
      <w:r w:rsidRPr="00FE4C80">
        <w:t xml:space="preserve">Opis ponašanja programske </w:t>
      </w:r>
      <w:r w:rsidR="007F5C2E" w:rsidRPr="00FE4C80">
        <w:t>opreme</w:t>
      </w:r>
      <w:bookmarkEnd w:id="40"/>
    </w:p>
    <w:p w14:paraId="740FD5C3" w14:textId="77777777" w:rsidR="00BA4EB9" w:rsidRPr="00FE4C80" w:rsidRDefault="00BA4EB9" w:rsidP="00BA4EB9">
      <w:r w:rsidRPr="00FE4C80">
        <w:t>Sustav reagira na događaje poput prijave dolaska/odlaska i zahtjeva za izvještajem, automatski obrađujući podatke i generirajući odgovarajuće rezultate.</w:t>
      </w:r>
    </w:p>
    <w:p w14:paraId="351AE330" w14:textId="77777777" w:rsidR="00A66529" w:rsidRPr="00FE4C80" w:rsidRDefault="00A66529" w:rsidP="002A1E4D"/>
    <w:p w14:paraId="638A656D" w14:textId="77777777" w:rsidR="00A66529" w:rsidRPr="00FE4C80" w:rsidRDefault="00A66529" w:rsidP="00A66529">
      <w:pPr>
        <w:pStyle w:val="Heading3"/>
      </w:pPr>
      <w:bookmarkStart w:id="41" w:name="_Toc176518078"/>
      <w:r w:rsidRPr="00FE4C80">
        <w:t>Događaji</w:t>
      </w:r>
      <w:bookmarkEnd w:id="41"/>
      <w:r w:rsidRPr="00FE4C80">
        <w:t xml:space="preserve"> </w:t>
      </w:r>
    </w:p>
    <w:p w14:paraId="33009446" w14:textId="5895D56A" w:rsidR="00BA4EB9" w:rsidRPr="00FE4C80" w:rsidRDefault="00BA4EB9" w:rsidP="000F1CE9">
      <w:pPr>
        <w:numPr>
          <w:ilvl w:val="0"/>
          <w:numId w:val="25"/>
        </w:numPr>
      </w:pPr>
      <w:r w:rsidRPr="00FE4C80">
        <w:rPr>
          <w:rStyle w:val="Strong"/>
        </w:rPr>
        <w:t>Prijava dolaska</w:t>
      </w:r>
      <w:r w:rsidRPr="00FE4C80">
        <w:t>: Počinje evidentiranje radnog vremena.</w:t>
      </w:r>
    </w:p>
    <w:p w14:paraId="38450CA9" w14:textId="48A91D06" w:rsidR="00BA4EB9" w:rsidRPr="00FE4C80" w:rsidRDefault="00BA4EB9" w:rsidP="000F1CE9">
      <w:pPr>
        <w:numPr>
          <w:ilvl w:val="0"/>
          <w:numId w:val="25"/>
        </w:numPr>
      </w:pPr>
      <w:r w:rsidRPr="00FE4C80">
        <w:rPr>
          <w:rStyle w:val="Strong"/>
        </w:rPr>
        <w:t>Prijava odlaska</w:t>
      </w:r>
      <w:r w:rsidRPr="00FE4C80">
        <w:t>: Završava evidentiranjem kraja radnog vremena.</w:t>
      </w:r>
    </w:p>
    <w:p w14:paraId="7DD701B6" w14:textId="6704BF12" w:rsidR="00A66529" w:rsidRPr="00FE4C80" w:rsidRDefault="00BA4EB9" w:rsidP="000F1CE9">
      <w:pPr>
        <w:numPr>
          <w:ilvl w:val="0"/>
          <w:numId w:val="25"/>
        </w:numPr>
      </w:pPr>
      <w:r w:rsidRPr="00FE4C80">
        <w:rPr>
          <w:rStyle w:val="Strong"/>
        </w:rPr>
        <w:t>Zahtjev za izvještajem</w:t>
      </w:r>
      <w:r w:rsidRPr="00FE4C80">
        <w:t>: Prvog u mjesecu automatski generira izvješće i šalje na mail menadžerima aplikacije.</w:t>
      </w:r>
    </w:p>
    <w:p w14:paraId="3C69A0EC" w14:textId="77777777" w:rsidR="00A66529" w:rsidRPr="00FE4C80" w:rsidRDefault="00A66529" w:rsidP="00A66529">
      <w:pPr>
        <w:pStyle w:val="Heading3"/>
      </w:pPr>
      <w:bookmarkStart w:id="42" w:name="_Toc176518079"/>
      <w:r w:rsidRPr="00FE4C80">
        <w:t>Stanja</w:t>
      </w:r>
      <w:bookmarkEnd w:id="42"/>
    </w:p>
    <w:p w14:paraId="4443DEEA" w14:textId="77777777" w:rsidR="000F1CE9" w:rsidRPr="00FE4C80" w:rsidRDefault="000F1CE9" w:rsidP="0084453D">
      <w:pPr>
        <w:numPr>
          <w:ilvl w:val="0"/>
          <w:numId w:val="25"/>
        </w:numPr>
      </w:pPr>
      <w:r w:rsidRPr="00FE4C80">
        <w:rPr>
          <w:rStyle w:val="Strong"/>
        </w:rPr>
        <w:t>Aktivno</w:t>
      </w:r>
      <w:r w:rsidRPr="00FE4C80">
        <w:t>: Zaposlenik je prijavljen na posao.</w:t>
      </w:r>
      <w:r w:rsidRPr="00FE4C80">
        <w:rPr>
          <w:b/>
          <w:bCs/>
        </w:rPr>
        <w:t xml:space="preserve"> </w:t>
      </w:r>
    </w:p>
    <w:p w14:paraId="4315A48D" w14:textId="2FB0FD8C" w:rsidR="000F1CE9" w:rsidRPr="00FE4C80" w:rsidRDefault="000F1CE9" w:rsidP="00FC24E9">
      <w:pPr>
        <w:numPr>
          <w:ilvl w:val="0"/>
          <w:numId w:val="25"/>
        </w:numPr>
      </w:pPr>
      <w:r w:rsidRPr="00FE4C80">
        <w:rPr>
          <w:rStyle w:val="Strong"/>
        </w:rPr>
        <w:t>Neaktivno</w:t>
      </w:r>
      <w:r w:rsidRPr="00FE4C80">
        <w:t>: Zaposlenik je završio posao.</w:t>
      </w:r>
      <w:r w:rsidRPr="00FE4C80">
        <w:rPr>
          <w:b/>
          <w:bCs/>
        </w:rPr>
        <w:t xml:space="preserve"> </w:t>
      </w:r>
    </w:p>
    <w:p w14:paraId="6DBCF5A0" w14:textId="6800A483" w:rsidR="00A66529" w:rsidRPr="00FE4C80" w:rsidRDefault="000F1CE9" w:rsidP="00FC24E9">
      <w:pPr>
        <w:numPr>
          <w:ilvl w:val="0"/>
          <w:numId w:val="25"/>
        </w:numPr>
      </w:pPr>
      <w:r w:rsidRPr="00FE4C80">
        <w:rPr>
          <w:rStyle w:val="Strong"/>
        </w:rPr>
        <w:t>Generiranje izvještaja</w:t>
      </w:r>
      <w:r w:rsidRPr="00FE4C80">
        <w:t>: Sustav izrađuje izvještaj.</w:t>
      </w:r>
    </w:p>
    <w:p w14:paraId="470E31A2" w14:textId="77777777" w:rsidR="000F1CE9" w:rsidRPr="00FE4C80" w:rsidRDefault="000F1CE9" w:rsidP="000F1CE9"/>
    <w:p w14:paraId="0527DF9C" w14:textId="0C7D9D5B" w:rsidR="00A66529" w:rsidRPr="00FE4C80" w:rsidRDefault="00A77A79" w:rsidP="00A66529">
      <w:pPr>
        <w:pStyle w:val="Heading2"/>
      </w:pPr>
      <w:bookmarkStart w:id="43" w:name="_Toc176518080"/>
      <w:r w:rsidRPr="00FE4C80">
        <w:lastRenderedPageBreak/>
        <w:t>Dijagram promjene stanja</w:t>
      </w:r>
      <w:bookmarkEnd w:id="43"/>
    </w:p>
    <w:p w14:paraId="6962A925" w14:textId="32B7AC57" w:rsidR="00970E6F" w:rsidRPr="00FE4C80" w:rsidRDefault="006C2B26" w:rsidP="00970E6F">
      <w:r w:rsidRPr="00FE4C80">
        <w:rPr>
          <w:noProof/>
        </w:rPr>
        <w:drawing>
          <wp:inline distT="0" distB="0" distL="0" distR="0" wp14:anchorId="564A4A16" wp14:editId="029B72A8">
            <wp:extent cx="4467225" cy="2266950"/>
            <wp:effectExtent l="0" t="0" r="0" b="0"/>
            <wp:docPr id="5" name="Picture 4" descr="Dijagram promjene st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jagram promjene stan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0E2" w:rsidRPr="00FE4C80">
        <w:t xml:space="preserve"> </w:t>
      </w:r>
    </w:p>
    <w:p w14:paraId="5B4D17CE" w14:textId="77777777" w:rsidR="00970E6F" w:rsidRPr="00FE4C80" w:rsidRDefault="00970E6F" w:rsidP="00970E6F"/>
    <w:p w14:paraId="6C85431B" w14:textId="08FFE050" w:rsidR="002A1E4D" w:rsidRPr="00FE4C80" w:rsidRDefault="00285FD7" w:rsidP="00970E6F">
      <w:pPr>
        <w:pStyle w:val="Heading2"/>
      </w:pPr>
      <w:bookmarkStart w:id="44" w:name="_Toc176518081"/>
      <w:r w:rsidRPr="00FE4C80">
        <w:t>Specifikacija kontrole</w:t>
      </w:r>
      <w:bookmarkEnd w:id="44"/>
    </w:p>
    <w:p w14:paraId="112B0276" w14:textId="0242EDAC" w:rsidR="00A77A79" w:rsidRPr="00FE4C80" w:rsidRDefault="00A77A79" w:rsidP="00A77A79">
      <w:r w:rsidRPr="00FE4C80">
        <w:t xml:space="preserve">Kontrola nad unosom radnog vremena i generiranjem izvještaja vrši se putem centralnog sustava (CMS) koji omogućava automatiziranu obradu i kontrolu kvalitete podataka. </w:t>
      </w:r>
    </w:p>
    <w:p w14:paraId="10011CF3" w14:textId="77777777" w:rsidR="008B09EE" w:rsidRPr="00FE4C80" w:rsidRDefault="008B09EE" w:rsidP="002A1E4D"/>
    <w:p w14:paraId="15C05DB0" w14:textId="77777777" w:rsidR="002A1E4D" w:rsidRPr="00FE4C80" w:rsidRDefault="00285FD7" w:rsidP="002A1E4D">
      <w:pPr>
        <w:pStyle w:val="Heading1"/>
      </w:pPr>
      <w:bookmarkStart w:id="45" w:name="_Toc176518082"/>
      <w:r w:rsidRPr="00FE4C80">
        <w:t>Ograničenja</w:t>
      </w:r>
      <w:bookmarkEnd w:id="45"/>
    </w:p>
    <w:p w14:paraId="416AF953" w14:textId="55C61B53" w:rsidR="002A1E4D" w:rsidRPr="00FE4C80" w:rsidRDefault="00A77A79" w:rsidP="00A77A79">
      <w:r w:rsidRPr="00FE4C80">
        <w:t>Programska oprema mora raditi u okruženju koje podržava integraciju s postojećim HR sustavima. Ograničenja uključuju performanse sustava, skalabilnost i sigurnost podataka.</w:t>
      </w:r>
    </w:p>
    <w:p w14:paraId="3FEBCA4E" w14:textId="77777777" w:rsidR="008B09EE" w:rsidRPr="00FE4C80" w:rsidRDefault="008B09EE" w:rsidP="002A1E4D"/>
    <w:p w14:paraId="53BCF46B" w14:textId="77777777" w:rsidR="00002C5B" w:rsidRPr="00FE4C80" w:rsidRDefault="00002C5B" w:rsidP="00002C5B">
      <w:pPr>
        <w:pStyle w:val="Heading1"/>
      </w:pPr>
      <w:bookmarkStart w:id="46" w:name="_Toc176518083"/>
      <w:r w:rsidRPr="00FE4C80">
        <w:t>Kriterij pravovaljanosti</w:t>
      </w:r>
      <w:bookmarkEnd w:id="46"/>
    </w:p>
    <w:p w14:paraId="414276C9" w14:textId="77777777" w:rsidR="00002C5B" w:rsidRPr="00FE4C80" w:rsidRDefault="00002C5B" w:rsidP="00002C5B">
      <w:pPr>
        <w:pStyle w:val="Heading2"/>
      </w:pPr>
      <w:bookmarkStart w:id="47" w:name="_Toc31191200"/>
      <w:bookmarkStart w:id="48" w:name="_Toc87966991"/>
      <w:bookmarkStart w:id="49" w:name="_Toc176518084"/>
      <w:r w:rsidRPr="00FE4C80">
        <w:t>Klase testova</w:t>
      </w:r>
      <w:bookmarkEnd w:id="49"/>
    </w:p>
    <w:p w14:paraId="303A6660" w14:textId="153F95B6" w:rsidR="00002C5B" w:rsidRPr="00FE4C80" w:rsidRDefault="00A77A79" w:rsidP="00A77A79">
      <w:r w:rsidRPr="00FE4C80">
        <w:t>Testovi će uključivati funkcionalne testove kako bi se osigurala ispravnost evidencije radnog vremena i generiranja izvještaja. Također će se provesti integracijski testovi kako bi se osigurala kompatibilnost s postojećim sustavima.</w:t>
      </w:r>
    </w:p>
    <w:p w14:paraId="4B7639A1" w14:textId="77777777" w:rsidR="00002C5B" w:rsidRPr="00FE4C80" w:rsidRDefault="00002C5B" w:rsidP="00002C5B">
      <w:pPr>
        <w:pStyle w:val="Heading2"/>
      </w:pPr>
      <w:bookmarkStart w:id="50" w:name="_Toc176518085"/>
      <w:r w:rsidRPr="00FE4C80">
        <w:t xml:space="preserve">Očekivani odziv programske </w:t>
      </w:r>
      <w:r w:rsidR="007F5C2E" w:rsidRPr="00FE4C80">
        <w:t>opreme</w:t>
      </w:r>
      <w:bookmarkEnd w:id="50"/>
    </w:p>
    <w:p w14:paraId="05B1027D" w14:textId="00546ADD" w:rsidR="00002C5B" w:rsidRPr="00FE4C80" w:rsidRDefault="00A77A79" w:rsidP="00A77A79">
      <w:r w:rsidRPr="00FE4C80">
        <w:t>Sustav mora ispravno evidentirati radno vrijeme bez pogrešaka, generirati izvještaje prema zadanim kriterijima i omogućiti integraciju s postojećim sustavima bez degradacije performansi.</w:t>
      </w:r>
    </w:p>
    <w:p w14:paraId="72B93AF1" w14:textId="77777777" w:rsidR="00002C5B" w:rsidRPr="00FE4C80" w:rsidRDefault="00002C5B" w:rsidP="00002C5B">
      <w:pPr>
        <w:pStyle w:val="Heading2"/>
      </w:pPr>
      <w:bookmarkStart w:id="51" w:name="_Toc176518086"/>
      <w:r w:rsidRPr="00FE4C80">
        <w:t>Ograničenja performansi</w:t>
      </w:r>
      <w:bookmarkEnd w:id="51"/>
    </w:p>
    <w:p w14:paraId="4E6784BD" w14:textId="39F469F5" w:rsidR="00874376" w:rsidRPr="00FE4C80" w:rsidRDefault="00A77A79" w:rsidP="00A77A79">
      <w:r w:rsidRPr="00FE4C80">
        <w:t>Sustav mora podržavati do 1000 istovremenih korisnika i generirati izvještaje u roku od 30 sekundi</w:t>
      </w:r>
      <w:bookmarkEnd w:id="47"/>
      <w:bookmarkEnd w:id="48"/>
      <w:r w:rsidR="009E7096" w:rsidRPr="00FE4C80">
        <w:t xml:space="preserve"> </w:t>
      </w:r>
    </w:p>
    <w:p w14:paraId="05869356" w14:textId="5DB51D4F" w:rsidR="00B21408" w:rsidRPr="00FE4C80" w:rsidRDefault="00B21408" w:rsidP="00B21408">
      <w:pPr>
        <w:pStyle w:val="Heading1"/>
      </w:pPr>
      <w:bookmarkStart w:id="52" w:name="_Toc176518087"/>
      <w:r w:rsidRPr="00FE4C80">
        <w:lastRenderedPageBreak/>
        <w:t>Dodaci</w:t>
      </w:r>
      <w:bookmarkEnd w:id="52"/>
    </w:p>
    <w:p w14:paraId="36CD9BB7" w14:textId="19A040D6" w:rsidR="00B21408" w:rsidRPr="00FE4C80" w:rsidRDefault="00B21408" w:rsidP="00B21408">
      <w:pPr>
        <w:pStyle w:val="Heading2"/>
      </w:pPr>
      <w:bookmarkStart w:id="53" w:name="_Toc176518088"/>
      <w:r w:rsidRPr="00FE4C80">
        <w:t>Dijagram konteksta</w:t>
      </w:r>
      <w:bookmarkEnd w:id="53"/>
    </w:p>
    <w:p w14:paraId="25DF17B0" w14:textId="39C91E5A" w:rsidR="00B21408" w:rsidRPr="00FE4C80" w:rsidRDefault="006C2B26" w:rsidP="00B21408">
      <w:r w:rsidRPr="00FE4C80">
        <w:rPr>
          <w:noProof/>
        </w:rPr>
        <w:drawing>
          <wp:inline distT="0" distB="0" distL="0" distR="0" wp14:anchorId="28F2E1CD" wp14:editId="37C4457C">
            <wp:extent cx="5734050" cy="2800350"/>
            <wp:effectExtent l="0" t="0" r="0" b="0"/>
            <wp:docPr id="6" name="Picture 3" descr="Dijagram kontek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Dijagram konteks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7639" w14:textId="77777777" w:rsidR="00B21408" w:rsidRPr="00FE4C80" w:rsidRDefault="00B21408" w:rsidP="00B21408"/>
    <w:p w14:paraId="53C6C55C" w14:textId="543091B1" w:rsidR="00B21408" w:rsidRPr="00FE4C80" w:rsidRDefault="00B21408" w:rsidP="00B21408">
      <w:pPr>
        <w:pStyle w:val="Heading2"/>
      </w:pPr>
      <w:bookmarkStart w:id="54" w:name="_Toc176518089"/>
      <w:r w:rsidRPr="00FE4C80">
        <w:t>Dijagram glavniih procesa</w:t>
      </w:r>
      <w:bookmarkEnd w:id="54"/>
    </w:p>
    <w:p w14:paraId="7200C8C8" w14:textId="31758B02" w:rsidR="00B21408" w:rsidRPr="00FE4C80" w:rsidRDefault="006C2B26" w:rsidP="00B21408">
      <w:r w:rsidRPr="00FE4C80">
        <w:rPr>
          <w:noProof/>
        </w:rPr>
        <w:drawing>
          <wp:inline distT="0" distB="0" distL="0" distR="0" wp14:anchorId="44AC583A" wp14:editId="411134DF">
            <wp:extent cx="5734050" cy="4810125"/>
            <wp:effectExtent l="0" t="0" r="0" b="0"/>
            <wp:docPr id="7" name="Picture 2" descr="Dijagram glavnih proc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Dijagram glavnih proces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F4FA" w14:textId="3F4F7F72" w:rsidR="00B21408" w:rsidRPr="00FE4C80" w:rsidRDefault="00B21408" w:rsidP="00B21408">
      <w:pPr>
        <w:pStyle w:val="Heading2"/>
      </w:pPr>
      <w:bookmarkStart w:id="55" w:name="_Toc176518090"/>
      <w:r w:rsidRPr="00FE4C80">
        <w:lastRenderedPageBreak/>
        <w:t>Detaljni dijagram za odabrani proces</w:t>
      </w:r>
      <w:bookmarkEnd w:id="55"/>
    </w:p>
    <w:p w14:paraId="3DED6686" w14:textId="3BA96643" w:rsidR="00B21408" w:rsidRPr="00FE4C80" w:rsidRDefault="006C2B26" w:rsidP="00B21408">
      <w:r w:rsidRPr="00FE4C80">
        <w:rPr>
          <w:noProof/>
        </w:rPr>
        <w:drawing>
          <wp:inline distT="0" distB="0" distL="0" distR="0" wp14:anchorId="3588651D" wp14:editId="54A1E12D">
            <wp:extent cx="5734050" cy="1447800"/>
            <wp:effectExtent l="0" t="0" r="0" b="0"/>
            <wp:docPr id="8" name="Picture 1" descr="Detaljan dijagram za proce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Detaljan dijagram za proces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386" w14:textId="77777777" w:rsidR="00B21408" w:rsidRPr="00FE4C80" w:rsidRDefault="00B21408" w:rsidP="00B21408"/>
    <w:sectPr w:rsidR="00B21408" w:rsidRPr="00FE4C80" w:rsidSect="006C58A3">
      <w:headerReference w:type="default" r:id="rId16"/>
      <w:footerReference w:type="even" r:id="rId17"/>
      <w:footerReference w:type="default" r:id="rId18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9E7CD" w14:textId="77777777" w:rsidR="008D379E" w:rsidRDefault="008D379E">
      <w:r>
        <w:separator/>
      </w:r>
    </w:p>
    <w:p w14:paraId="7D9EA432" w14:textId="77777777" w:rsidR="008D379E" w:rsidRDefault="008D379E"/>
  </w:endnote>
  <w:endnote w:type="continuationSeparator" w:id="0">
    <w:p w14:paraId="193F6DC2" w14:textId="77777777" w:rsidR="008D379E" w:rsidRDefault="008D379E">
      <w:r>
        <w:continuationSeparator/>
      </w:r>
    </w:p>
    <w:p w14:paraId="31627B0D" w14:textId="77777777" w:rsidR="008D379E" w:rsidRDefault="008D3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3917E" w14:textId="77777777" w:rsidR="00F9432B" w:rsidRDefault="00F9432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C17E31" w14:textId="77777777" w:rsidR="00F9432B" w:rsidRDefault="00F9432B" w:rsidP="00497761">
    <w:pPr>
      <w:pStyle w:val="Footer"/>
      <w:ind w:right="360"/>
    </w:pPr>
  </w:p>
  <w:p w14:paraId="2C12FB76" w14:textId="77777777" w:rsidR="00F9432B" w:rsidRDefault="00F943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25"/>
      <w:gridCol w:w="2323"/>
      <w:gridCol w:w="2978"/>
    </w:tblGrid>
    <w:tr w:rsidR="005241AA" w14:paraId="5EF6CA4F" w14:textId="77777777" w:rsidTr="006C58A3">
      <w:tc>
        <w:tcPr>
          <w:tcW w:w="3865" w:type="dxa"/>
          <w:shd w:val="clear" w:color="auto" w:fill="auto"/>
        </w:tcPr>
        <w:p w14:paraId="40AED22B" w14:textId="77777777" w:rsidR="006C58A3" w:rsidRDefault="006C58A3" w:rsidP="006C58A3">
          <w:pPr>
            <w:pStyle w:val="Footer"/>
          </w:pPr>
          <w:r w:rsidRPr="004324B7">
            <w:t>Projektiranje informacijskih sustava</w:t>
          </w:r>
        </w:p>
      </w:tc>
      <w:tc>
        <w:tcPr>
          <w:tcW w:w="2415" w:type="dxa"/>
          <w:shd w:val="clear" w:color="auto" w:fill="auto"/>
        </w:tcPr>
        <w:p w14:paraId="0DC19F34" w14:textId="77777777" w:rsidR="006C58A3" w:rsidRDefault="006C58A3" w:rsidP="006C58A3">
          <w:pPr>
            <w:pStyle w:val="Footer"/>
          </w:pPr>
          <w:r>
            <w:t>FSRE, 2024</w:t>
          </w:r>
        </w:p>
      </w:tc>
      <w:tc>
        <w:tcPr>
          <w:tcW w:w="3140" w:type="dxa"/>
          <w:shd w:val="clear" w:color="auto" w:fill="auto"/>
        </w:tcPr>
        <w:p w14:paraId="580550BA" w14:textId="77777777" w:rsidR="006C58A3" w:rsidRDefault="006C58A3" w:rsidP="006C58A3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</w:tr>
  </w:tbl>
  <w:p w14:paraId="3CBC1144" w14:textId="77777777" w:rsidR="006C58A3" w:rsidRDefault="006C58A3" w:rsidP="006C58A3">
    <w:pPr>
      <w:pStyle w:val="Footer"/>
    </w:pPr>
  </w:p>
  <w:p w14:paraId="389660DF" w14:textId="77777777" w:rsidR="006B6C03" w:rsidRPr="006C58A3" w:rsidRDefault="006B6C03" w:rsidP="006C5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20D50" w14:textId="77777777" w:rsidR="008D379E" w:rsidRDefault="008D379E">
      <w:r>
        <w:separator/>
      </w:r>
    </w:p>
    <w:p w14:paraId="24C5BC69" w14:textId="77777777" w:rsidR="008D379E" w:rsidRDefault="008D379E"/>
  </w:footnote>
  <w:footnote w:type="continuationSeparator" w:id="0">
    <w:p w14:paraId="4FEDA72B" w14:textId="77777777" w:rsidR="008D379E" w:rsidRDefault="008D379E">
      <w:r>
        <w:continuationSeparator/>
      </w:r>
    </w:p>
    <w:p w14:paraId="6B330572" w14:textId="77777777" w:rsidR="008D379E" w:rsidRDefault="008D3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CA248" w14:textId="093EE6B7" w:rsidR="006B6C03" w:rsidRPr="006C58A3" w:rsidRDefault="006C58A3" w:rsidP="006C58A3">
    <w:pPr>
      <w:pStyle w:val="Header"/>
      <w:pBdr>
        <w:bottom w:val="single" w:sz="4" w:space="1" w:color="auto"/>
      </w:pBdr>
      <w:rPr>
        <w:sz w:val="22"/>
      </w:rPr>
    </w:pPr>
    <w:r w:rsidRPr="007B1108">
      <w:rPr>
        <w:sz w:val="22"/>
      </w:rPr>
      <w:t>Activity Report Generator</w:t>
    </w:r>
    <w:r>
      <w:rPr>
        <w:sz w:val="22"/>
      </w:rPr>
      <w:t xml:space="preserve">    </w:t>
    </w:r>
    <w:r w:rsidRPr="007B1108">
      <w:rPr>
        <w:sz w:val="22"/>
      </w:rPr>
      <w:t xml:space="preserve">                                                      </w:t>
    </w:r>
    <w:r>
      <w:rPr>
        <w:sz w:val="22"/>
      </w:rPr>
      <w:t xml:space="preserve">              Specifikacija</w:t>
    </w:r>
    <w:r w:rsidRPr="007B1108">
      <w:rPr>
        <w:sz w:val="22"/>
      </w:rPr>
      <w:t xml:space="preserve"> </w:t>
    </w:r>
    <w:r>
      <w:rPr>
        <w:sz w:val="22"/>
      </w:rPr>
      <w:t>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9A7"/>
    <w:multiLevelType w:val="hybridMultilevel"/>
    <w:tmpl w:val="CE90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4D173A0"/>
    <w:multiLevelType w:val="multilevel"/>
    <w:tmpl w:val="8FFAE7BA"/>
    <w:styleLink w:val="HeadingListStyl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  <w:lang w:bidi="ar-SA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576" w:hanging="144"/>
      </w:pPr>
      <w:rPr>
        <w:rFonts w:ascii="Times New Roman" w:hAnsi="Times New Roman"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20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5">
      <w:start w:val="1"/>
      <w:numFmt w:val="decimal"/>
      <w:suff w:val="space"/>
      <w:lvlText w:val="%1.%2.%3.%4.%5.%6."/>
      <w:lvlJc w:val="left"/>
      <w:pPr>
        <w:ind w:left="864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6">
      <w:start w:val="1"/>
      <w:numFmt w:val="decimal"/>
      <w:suff w:val="space"/>
      <w:lvlText w:val="%1.%2.%3.%4.%5.%6.%7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7">
      <w:start w:val="1"/>
      <w:numFmt w:val="decimal"/>
      <w:suff w:val="space"/>
      <w:lvlText w:val="%1.%2.%3.%4.%5.%6.%7.%8."/>
      <w:lvlJc w:val="left"/>
      <w:pPr>
        <w:ind w:left="1152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8">
      <w:start w:val="1"/>
      <w:numFmt w:val="decimal"/>
      <w:suff w:val="space"/>
      <w:lvlText w:val="%1.%2.%3.%4.%5.%6.%7.%8.%9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</w:abstractNum>
  <w:abstractNum w:abstractNumId="4" w15:restartNumberingAfterBreak="0">
    <w:nsid w:val="08EE3E8B"/>
    <w:multiLevelType w:val="multilevel"/>
    <w:tmpl w:val="8FFAE7BA"/>
    <w:numStyleLink w:val="HeadingListStyle"/>
  </w:abstractNum>
  <w:abstractNum w:abstractNumId="5" w15:restartNumberingAfterBreak="0">
    <w:nsid w:val="125E5B8C"/>
    <w:multiLevelType w:val="hybridMultilevel"/>
    <w:tmpl w:val="C8C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A7B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22ABD"/>
    <w:multiLevelType w:val="hybridMultilevel"/>
    <w:tmpl w:val="8D66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B5F"/>
    <w:multiLevelType w:val="hybridMultilevel"/>
    <w:tmpl w:val="0D9E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E400CE"/>
    <w:multiLevelType w:val="multilevel"/>
    <w:tmpl w:val="8FFAE7BA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8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2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576" w:hanging="144"/>
      </w:pPr>
      <w:rPr>
        <w:rFonts w:ascii="Times New Roman" w:hAnsi="Times New Roman" w:hint="default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20" w:hanging="144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64" w:hanging="144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suff w:val="space"/>
      <w:lvlText w:val="%1.%2.%3.%4.%5.%6.%7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suff w:val="space"/>
      <w:lvlText w:val="%1.%2.%3.%4.%5.%6.%7.%8."/>
      <w:lvlJc w:val="left"/>
      <w:pPr>
        <w:ind w:left="1152" w:hanging="144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suff w:val="space"/>
      <w:lvlText w:val="%1.%2.%3.%4.%5.%6.%7.%8.%9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2DBD709B"/>
    <w:multiLevelType w:val="multilevel"/>
    <w:tmpl w:val="7F9E442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AE0EE4"/>
    <w:multiLevelType w:val="hybridMultilevel"/>
    <w:tmpl w:val="FE7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073B5"/>
    <w:multiLevelType w:val="hybridMultilevel"/>
    <w:tmpl w:val="76F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03741AF"/>
    <w:multiLevelType w:val="multilevel"/>
    <w:tmpl w:val="490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18C25F6"/>
    <w:multiLevelType w:val="hybridMultilevel"/>
    <w:tmpl w:val="306C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222C7"/>
    <w:multiLevelType w:val="hybridMultilevel"/>
    <w:tmpl w:val="BF7A4D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5523738"/>
    <w:multiLevelType w:val="multilevel"/>
    <w:tmpl w:val="2D8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FA00D7F"/>
    <w:multiLevelType w:val="hybridMultilevel"/>
    <w:tmpl w:val="FCAE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4901B59"/>
    <w:multiLevelType w:val="multilevel"/>
    <w:tmpl w:val="DDB27A1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lang w:bidi="ar-SA"/>
      </w:rPr>
    </w:lvl>
    <w:lvl w:ilvl="1">
      <w:start w:val="1"/>
      <w:numFmt w:val="decimal"/>
      <w:lvlText w:val="%1.%2."/>
      <w:lvlJc w:val="left"/>
      <w:pPr>
        <w:ind w:left="432" w:firstLine="0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895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71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29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DA14F0D"/>
    <w:multiLevelType w:val="hybridMultilevel"/>
    <w:tmpl w:val="B9C0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B7E0D"/>
    <w:multiLevelType w:val="hybridMultilevel"/>
    <w:tmpl w:val="320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90579">
    <w:abstractNumId w:val="13"/>
  </w:num>
  <w:num w:numId="2" w16cid:durableId="836266008">
    <w:abstractNumId w:val="10"/>
  </w:num>
  <w:num w:numId="3" w16cid:durableId="1670911479">
    <w:abstractNumId w:val="2"/>
  </w:num>
  <w:num w:numId="4" w16cid:durableId="67313051">
    <w:abstractNumId w:val="19"/>
  </w:num>
  <w:num w:numId="5" w16cid:durableId="297536995">
    <w:abstractNumId w:val="25"/>
  </w:num>
  <w:num w:numId="6" w16cid:durableId="1505364010">
    <w:abstractNumId w:val="16"/>
  </w:num>
  <w:num w:numId="7" w16cid:durableId="102499012">
    <w:abstractNumId w:val="8"/>
  </w:num>
  <w:num w:numId="8" w16cid:durableId="976489126">
    <w:abstractNumId w:val="1"/>
  </w:num>
  <w:num w:numId="9" w16cid:durableId="539319281">
    <w:abstractNumId w:val="11"/>
  </w:num>
  <w:num w:numId="10" w16cid:durableId="2112895202">
    <w:abstractNumId w:val="22"/>
  </w:num>
  <w:num w:numId="11" w16cid:durableId="1652323636">
    <w:abstractNumId w:val="29"/>
  </w:num>
  <w:num w:numId="12" w16cid:durableId="310448240">
    <w:abstractNumId w:val="18"/>
  </w:num>
  <w:num w:numId="13" w16cid:durableId="1150831605">
    <w:abstractNumId w:val="27"/>
  </w:num>
  <w:num w:numId="14" w16cid:durableId="1323436819">
    <w:abstractNumId w:val="23"/>
  </w:num>
  <w:num w:numId="15" w16cid:durableId="1999191298">
    <w:abstractNumId w:val="12"/>
  </w:num>
  <w:num w:numId="16" w16cid:durableId="1136290224">
    <w:abstractNumId w:val="21"/>
  </w:num>
  <w:num w:numId="17" w16cid:durableId="2059544471">
    <w:abstractNumId w:val="28"/>
  </w:num>
  <w:num w:numId="18" w16cid:durableId="722827760">
    <w:abstractNumId w:val="3"/>
  </w:num>
  <w:num w:numId="19" w16cid:durableId="839585852">
    <w:abstractNumId w:val="4"/>
  </w:num>
  <w:num w:numId="20" w16cid:durableId="1060396648">
    <w:abstractNumId w:val="17"/>
  </w:num>
  <w:num w:numId="21" w16cid:durableId="781387767">
    <w:abstractNumId w:val="14"/>
  </w:num>
  <w:num w:numId="22" w16cid:durableId="392511817">
    <w:abstractNumId w:val="20"/>
  </w:num>
  <w:num w:numId="23" w16cid:durableId="813526636">
    <w:abstractNumId w:val="30"/>
  </w:num>
  <w:num w:numId="24" w16cid:durableId="7673851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75230431">
    <w:abstractNumId w:val="7"/>
  </w:num>
  <w:num w:numId="26" w16cid:durableId="459422466">
    <w:abstractNumId w:val="31"/>
  </w:num>
  <w:num w:numId="27" w16cid:durableId="1781879553">
    <w:abstractNumId w:val="9"/>
  </w:num>
  <w:num w:numId="28" w16cid:durableId="1788812866">
    <w:abstractNumId w:val="5"/>
  </w:num>
  <w:num w:numId="29" w16cid:durableId="1407410698">
    <w:abstractNumId w:val="26"/>
  </w:num>
  <w:num w:numId="30" w16cid:durableId="753741259">
    <w:abstractNumId w:val="0"/>
  </w:num>
  <w:num w:numId="31" w16cid:durableId="926690870">
    <w:abstractNumId w:val="6"/>
  </w:num>
  <w:num w:numId="32" w16cid:durableId="1718968228">
    <w:abstractNumId w:val="24"/>
  </w:num>
  <w:num w:numId="33" w16cid:durableId="1461922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F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1CE9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5D9D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07E32"/>
    <w:rsid w:val="002238FD"/>
    <w:rsid w:val="00223ADF"/>
    <w:rsid w:val="002275EA"/>
    <w:rsid w:val="0023054B"/>
    <w:rsid w:val="00230DA7"/>
    <w:rsid w:val="00231F4B"/>
    <w:rsid w:val="002320EC"/>
    <w:rsid w:val="002359EC"/>
    <w:rsid w:val="00236B53"/>
    <w:rsid w:val="0024012C"/>
    <w:rsid w:val="0024253F"/>
    <w:rsid w:val="00250708"/>
    <w:rsid w:val="002535E6"/>
    <w:rsid w:val="00255B62"/>
    <w:rsid w:val="0027255D"/>
    <w:rsid w:val="0027643C"/>
    <w:rsid w:val="002779D4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F2A"/>
    <w:rsid w:val="002C493C"/>
    <w:rsid w:val="002C540A"/>
    <w:rsid w:val="002D3403"/>
    <w:rsid w:val="002D5700"/>
    <w:rsid w:val="002D7373"/>
    <w:rsid w:val="002E1057"/>
    <w:rsid w:val="002E4A9F"/>
    <w:rsid w:val="002E7404"/>
    <w:rsid w:val="002F17E1"/>
    <w:rsid w:val="002F18F6"/>
    <w:rsid w:val="002F57DA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540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2A8"/>
    <w:rsid w:val="00466ABD"/>
    <w:rsid w:val="00483443"/>
    <w:rsid w:val="004918A6"/>
    <w:rsid w:val="0049461F"/>
    <w:rsid w:val="00495A1C"/>
    <w:rsid w:val="00495D0E"/>
    <w:rsid w:val="00497761"/>
    <w:rsid w:val="004A1E38"/>
    <w:rsid w:val="004A2E2F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241AA"/>
    <w:rsid w:val="00532940"/>
    <w:rsid w:val="00534EDD"/>
    <w:rsid w:val="00535861"/>
    <w:rsid w:val="005359B3"/>
    <w:rsid w:val="00536A8F"/>
    <w:rsid w:val="0053745B"/>
    <w:rsid w:val="0054058F"/>
    <w:rsid w:val="005444F5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68BA"/>
    <w:rsid w:val="005B0024"/>
    <w:rsid w:val="005B1C3B"/>
    <w:rsid w:val="005B2259"/>
    <w:rsid w:val="005B3FA3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043"/>
    <w:rsid w:val="00632A8B"/>
    <w:rsid w:val="0063726A"/>
    <w:rsid w:val="00637345"/>
    <w:rsid w:val="00637ECA"/>
    <w:rsid w:val="00645F1F"/>
    <w:rsid w:val="00646AEA"/>
    <w:rsid w:val="00647D85"/>
    <w:rsid w:val="0065101A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074F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C03"/>
    <w:rsid w:val="006B6ECF"/>
    <w:rsid w:val="006C24B2"/>
    <w:rsid w:val="006C2B26"/>
    <w:rsid w:val="006C58A3"/>
    <w:rsid w:val="006C6001"/>
    <w:rsid w:val="006C6928"/>
    <w:rsid w:val="006E02D6"/>
    <w:rsid w:val="006E0E17"/>
    <w:rsid w:val="006E3BDA"/>
    <w:rsid w:val="006E5111"/>
    <w:rsid w:val="006E6BF5"/>
    <w:rsid w:val="006F0196"/>
    <w:rsid w:val="006F10E2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064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79E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8F49F5"/>
    <w:rsid w:val="00900F39"/>
    <w:rsid w:val="00901A46"/>
    <w:rsid w:val="00901CA9"/>
    <w:rsid w:val="00906413"/>
    <w:rsid w:val="00911CEC"/>
    <w:rsid w:val="0091377B"/>
    <w:rsid w:val="00921156"/>
    <w:rsid w:val="00921D2D"/>
    <w:rsid w:val="0092262B"/>
    <w:rsid w:val="0092475E"/>
    <w:rsid w:val="00924F83"/>
    <w:rsid w:val="00926BFC"/>
    <w:rsid w:val="0093258D"/>
    <w:rsid w:val="009414EE"/>
    <w:rsid w:val="009427BE"/>
    <w:rsid w:val="0095127C"/>
    <w:rsid w:val="00955D55"/>
    <w:rsid w:val="0096015C"/>
    <w:rsid w:val="00961619"/>
    <w:rsid w:val="009621CB"/>
    <w:rsid w:val="00964732"/>
    <w:rsid w:val="0096612C"/>
    <w:rsid w:val="00967B0F"/>
    <w:rsid w:val="00967F41"/>
    <w:rsid w:val="00970E6F"/>
    <w:rsid w:val="00987D41"/>
    <w:rsid w:val="00991A2D"/>
    <w:rsid w:val="00993C8E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0A5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77A79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1408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4892"/>
    <w:rsid w:val="00BA4EB9"/>
    <w:rsid w:val="00BA54CE"/>
    <w:rsid w:val="00BA69E2"/>
    <w:rsid w:val="00BA7EA6"/>
    <w:rsid w:val="00BB1CCD"/>
    <w:rsid w:val="00BB432A"/>
    <w:rsid w:val="00BB658A"/>
    <w:rsid w:val="00BC2137"/>
    <w:rsid w:val="00BC3227"/>
    <w:rsid w:val="00BC34D3"/>
    <w:rsid w:val="00BC4EB7"/>
    <w:rsid w:val="00BC501D"/>
    <w:rsid w:val="00BD06C7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4C07"/>
    <w:rsid w:val="00D35B98"/>
    <w:rsid w:val="00D35E49"/>
    <w:rsid w:val="00D41C85"/>
    <w:rsid w:val="00D4265C"/>
    <w:rsid w:val="00D46444"/>
    <w:rsid w:val="00D52FD1"/>
    <w:rsid w:val="00D61E8F"/>
    <w:rsid w:val="00D622EB"/>
    <w:rsid w:val="00D644AE"/>
    <w:rsid w:val="00D66DA5"/>
    <w:rsid w:val="00D73B2A"/>
    <w:rsid w:val="00D805E7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231A"/>
    <w:rsid w:val="00E6338C"/>
    <w:rsid w:val="00E6492E"/>
    <w:rsid w:val="00E66170"/>
    <w:rsid w:val="00E66A21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D4C46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E4C80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98C27"/>
  <w15:chartTrackingRefBased/>
  <w15:docId w15:val="{7444AAB8-9FEA-4E82-8467-CAA7DF3C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uiPriority w:val="9"/>
    <w:qFormat/>
    <w:rsid w:val="00316AE4"/>
    <w:pPr>
      <w:keepNext/>
      <w:numPr>
        <w:numId w:val="15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uiPriority w:val="9"/>
    <w:qFormat/>
    <w:rsid w:val="00316AE4"/>
    <w:pPr>
      <w:keepNext/>
      <w:numPr>
        <w:ilvl w:val="1"/>
        <w:numId w:val="15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AE4"/>
    <w:pPr>
      <w:keepNext/>
      <w:numPr>
        <w:ilvl w:val="2"/>
        <w:numId w:val="15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5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uiPriority w:val="10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link w:val="HeaderChar"/>
    <w:uiPriority w:val="99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qFormat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4E7238"/>
  </w:style>
  <w:style w:type="paragraph" w:styleId="TOC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yperlink">
    <w:name w:val="Hyperlink"/>
    <w:uiPriority w:val="99"/>
    <w:rsid w:val="004E7238"/>
    <w:rPr>
      <w:color w:val="0000FF"/>
      <w:u w:val="single"/>
    </w:rPr>
  </w:style>
  <w:style w:type="table" w:styleId="TableGrid">
    <w:name w:val="Table Grid"/>
    <w:basedOn w:val="TableNormal"/>
    <w:uiPriority w:val="39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styleId="Emphasis">
    <w:name w:val="Emphasis"/>
    <w:qFormat/>
    <w:rsid w:val="006C58A3"/>
    <w:rPr>
      <w:i/>
      <w:iCs/>
    </w:rPr>
  </w:style>
  <w:style w:type="paragraph" w:customStyle="1" w:styleId="FrontPage">
    <w:name w:val="Front Page"/>
    <w:basedOn w:val="Normal"/>
    <w:link w:val="FrontPageChar"/>
    <w:qFormat/>
    <w:rsid w:val="006C58A3"/>
    <w:pPr>
      <w:widowControl w:val="0"/>
      <w:autoSpaceDE w:val="0"/>
      <w:autoSpaceDN w:val="0"/>
      <w:spacing w:before="59" w:line="360" w:lineRule="auto"/>
      <w:ind w:left="1491" w:right="1689"/>
      <w:jc w:val="center"/>
    </w:pPr>
    <w:rPr>
      <w:b/>
      <w:sz w:val="28"/>
      <w:szCs w:val="22"/>
    </w:rPr>
  </w:style>
  <w:style w:type="character" w:customStyle="1" w:styleId="FrontPageChar">
    <w:name w:val="Front Page Char"/>
    <w:link w:val="FrontPage"/>
    <w:rsid w:val="006C58A3"/>
    <w:rPr>
      <w:b/>
      <w:sz w:val="28"/>
      <w:szCs w:val="22"/>
      <w:lang w:eastAsia="en-US"/>
    </w:rPr>
  </w:style>
  <w:style w:type="character" w:customStyle="1" w:styleId="HeaderChar">
    <w:name w:val="Header Char"/>
    <w:link w:val="Header"/>
    <w:uiPriority w:val="99"/>
    <w:rsid w:val="006C58A3"/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6C58A3"/>
    <w:rPr>
      <w:rFonts w:ascii="Arial" w:hAnsi="Arial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58A3"/>
    <w:pPr>
      <w:keepLines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  <w:lang w:val="en-US"/>
    </w:rPr>
  </w:style>
  <w:style w:type="paragraph" w:customStyle="1" w:styleId="Body">
    <w:name w:val="Body"/>
    <w:basedOn w:val="Normal"/>
    <w:link w:val="BodyChar"/>
    <w:qFormat/>
    <w:rsid w:val="006C58A3"/>
    <w:pPr>
      <w:widowControl w:val="0"/>
      <w:autoSpaceDE w:val="0"/>
      <w:autoSpaceDN w:val="0"/>
      <w:spacing w:before="160" w:after="120"/>
    </w:pPr>
    <w:rPr>
      <w:szCs w:val="22"/>
    </w:rPr>
  </w:style>
  <w:style w:type="character" w:customStyle="1" w:styleId="BodyChar">
    <w:name w:val="Body Char"/>
    <w:link w:val="Body"/>
    <w:rsid w:val="006C58A3"/>
    <w:rPr>
      <w:sz w:val="24"/>
      <w:szCs w:val="22"/>
      <w:lang w:eastAsia="en-US"/>
    </w:rPr>
  </w:style>
  <w:style w:type="numbering" w:customStyle="1" w:styleId="HeadingListStyle">
    <w:name w:val="Heading List Style"/>
    <w:uiPriority w:val="99"/>
    <w:rsid w:val="006C58A3"/>
    <w:pPr>
      <w:numPr>
        <w:numId w:val="18"/>
      </w:numPr>
    </w:pPr>
  </w:style>
  <w:style w:type="character" w:styleId="Strong">
    <w:name w:val="Strong"/>
    <w:uiPriority w:val="22"/>
    <w:qFormat/>
    <w:rsid w:val="00651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pecifikacija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B3AD-9950-4BB6-87D2-C9AFE6C0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SpecifikacijaZahtjeva.dot</Template>
  <TotalTime>365</TotalTime>
  <Pages>12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Manager>Krešimir Fertalj</Manager>
  <Company>FER</Company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Predložak</dc:subject>
  <dc:creator>Mijo Kozina</dc:creator>
  <cp:keywords/>
  <cp:lastModifiedBy>Mijo Kozina</cp:lastModifiedBy>
  <cp:revision>17</cp:revision>
  <cp:lastPrinted>2024-09-02T11:35:00Z</cp:lastPrinted>
  <dcterms:created xsi:type="dcterms:W3CDTF">2022-02-27T22:09:00Z</dcterms:created>
  <dcterms:modified xsi:type="dcterms:W3CDTF">2024-09-06T10:27:00Z</dcterms:modified>
</cp:coreProperties>
</file>